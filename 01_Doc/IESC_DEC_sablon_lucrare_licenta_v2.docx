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8194471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CC6F13" w:rsidRPr="002305D0" w:rsidRDefault="00CC6F13"/>
        <w:tbl>
          <w:tblPr>
            <w:tblpPr w:leftFromText="187" w:rightFromText="187" w:vertAnchor="page" w:horzAnchor="margin" w:tblpXSpec="center" w:tblpY="2721"/>
            <w:tblW w:w="5345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50"/>
          </w:tblGrid>
          <w:tr w:rsidR="00B74D3C" w:rsidRPr="002305D0" w:rsidTr="002D092A">
            <w:trPr>
              <w:trHeight w:val="2637"/>
            </w:trPr>
            <w:tc>
              <w:tcPr>
                <w:tcW w:w="96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4D3C" w:rsidRPr="002305D0" w:rsidRDefault="00B74D3C" w:rsidP="00B74D3C">
                <w:pPr>
                  <w:pStyle w:val="NoSpacing"/>
                  <w:jc w:val="center"/>
                  <w:rPr>
                    <w:rFonts w:ascii="UT Sans" w:hAnsi="UT Sans"/>
                    <w:color w:val="365F91" w:themeColor="accent1" w:themeShade="BF"/>
                    <w:sz w:val="24"/>
                    <w:szCs w:val="24"/>
                  </w:rPr>
                </w:pPr>
              </w:p>
            </w:tc>
          </w:tr>
          <w:tr w:rsidR="00B74D3C" w:rsidRPr="002305D0" w:rsidTr="00DB2A99">
            <w:trPr>
              <w:trHeight w:val="2166"/>
            </w:trPr>
            <w:tc>
              <w:tcPr>
                <w:tcW w:w="9650" w:type="dxa"/>
              </w:tcPr>
              <w:p w:rsidR="00B74D3C" w:rsidRPr="002305D0" w:rsidRDefault="00ED2B7F" w:rsidP="008469F7">
                <w:pPr>
                  <w:pStyle w:val="NoSpacing"/>
                  <w:spacing w:line="216" w:lineRule="auto"/>
                  <w:jc w:val="center"/>
                  <w:rPr>
                    <w:rFonts w:ascii="UT Sans" w:eastAsiaTheme="majorEastAsia" w:hAnsi="UT Sans" w:cstheme="majorBidi"/>
                    <w:b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Style w:val="TitleChar"/>
                      <w:rFonts w:ascii="UT Sans" w:hAnsi="UT Sans"/>
                      <w:b/>
                    </w:rPr>
                    <w:alias w:val="Title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Efectul</w:t>
                    </w:r>
                    <w:proofErr w:type="spellEnd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 xml:space="preserve"> </w:t>
                    </w:r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razelor</w:t>
                    </w:r>
                    <w:proofErr w:type="spellEnd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 xml:space="preserve"> de </w:t>
                    </w:r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lună</w:t>
                    </w:r>
                    <w:proofErr w:type="spellEnd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 xml:space="preserve"> </w:t>
                    </w:r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asupra</w:t>
                    </w:r>
                    <w:proofErr w:type="spellEnd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 xml:space="preserve"> </w:t>
                    </w:r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galoșilor</w:t>
                    </w:r>
                    <w:proofErr w:type="spellEnd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 xml:space="preserve"> de </w:t>
                    </w:r>
                    <w:proofErr w:type="spellStart"/>
                    <w:r w:rsidR="008469F7">
                      <w:rPr>
                        <w:rStyle w:val="TitleChar"/>
                        <w:rFonts w:ascii="UT Sans" w:hAnsi="UT Sans"/>
                        <w:b/>
                      </w:rPr>
                      <w:t>gumă</w:t>
                    </w:r>
                    <w:proofErr w:type="spellEnd"/>
                  </w:sdtContent>
                </w:sdt>
              </w:p>
            </w:tc>
          </w:tr>
          <w:tr w:rsidR="00B74D3C" w:rsidRPr="002305D0" w:rsidTr="00DB2A99">
            <w:trPr>
              <w:trHeight w:val="2492"/>
            </w:trPr>
            <w:tc>
              <w:tcPr>
                <w:tcW w:w="96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2A99" w:rsidRPr="008469F7" w:rsidRDefault="00DB2A99" w:rsidP="00DB2A99">
                <w:pPr>
                  <w:jc w:val="center"/>
                  <w:rPr>
                    <w:sz w:val="40"/>
                    <w:szCs w:val="32"/>
                  </w:rPr>
                </w:pPr>
                <w:r w:rsidRPr="008469F7">
                  <w:rPr>
                    <w:sz w:val="40"/>
                    <w:szCs w:val="32"/>
                  </w:rPr>
                  <w:t>PROIECT DE DIPLOMĂ</w:t>
                </w:r>
              </w:p>
              <w:p w:rsidR="00B74D3C" w:rsidRPr="002305D0" w:rsidRDefault="00B74D3C" w:rsidP="00E34A32">
                <w:pPr>
                  <w:pStyle w:val="NoSpacing"/>
                  <w:jc w:val="center"/>
                  <w:rPr>
                    <w:rFonts w:ascii="UT Sans" w:hAnsi="UT Sans"/>
                  </w:rPr>
                </w:pPr>
              </w:p>
            </w:tc>
          </w:tr>
          <w:tr w:rsidR="00B74D3C" w:rsidRPr="002305D0" w:rsidTr="002D092A">
            <w:trPr>
              <w:trHeight w:val="473"/>
            </w:trPr>
            <w:tc>
              <w:tcPr>
                <w:tcW w:w="96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4D3C" w:rsidRPr="002305D0" w:rsidRDefault="00DB2A99" w:rsidP="008469F7">
                <w:pPr>
                  <w:pStyle w:val="NoSpacing"/>
                  <w:jc w:val="right"/>
                  <w:rPr>
                    <w:rFonts w:ascii="UT Sans" w:hAnsi="UT Sans"/>
                  </w:rPr>
                </w:pPr>
                <w:proofErr w:type="spellStart"/>
                <w:r w:rsidRPr="002305D0">
                  <w:rPr>
                    <w:rFonts w:ascii="UT Sans" w:hAnsi="UT Sans"/>
                    <w:sz w:val="32"/>
                    <w:szCs w:val="32"/>
                  </w:rPr>
                  <w:t>Autor</w:t>
                </w:r>
                <w:proofErr w:type="spellEnd"/>
                <w:r w:rsidRPr="002305D0">
                  <w:rPr>
                    <w:rFonts w:ascii="UT Sans" w:hAnsi="UT Sans"/>
                    <w:sz w:val="32"/>
                    <w:szCs w:val="32"/>
                  </w:rPr>
                  <w:t xml:space="preserve">: </w:t>
                </w:r>
                <w:r w:rsidRPr="00145BBC">
                  <w:rPr>
                    <w:rFonts w:ascii="UT Sans" w:hAnsi="UT Sans"/>
                    <w:b/>
                    <w:sz w:val="32"/>
                    <w:szCs w:val="32"/>
                  </w:rPr>
                  <w:t>Student</w:t>
                </w:r>
                <w:r w:rsidRPr="00145BBC">
                  <w:rPr>
                    <w:rFonts w:ascii="UT Sans" w:hAnsi="UT Sans"/>
                    <w:b/>
                    <w:i/>
                    <w:iCs/>
                    <w:sz w:val="32"/>
                    <w:szCs w:val="32"/>
                  </w:rPr>
                  <w:t xml:space="preserve"> </w:t>
                </w:r>
                <w:proofErr w:type="spellStart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>Aristotel</w:t>
                </w:r>
                <w:proofErr w:type="spellEnd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 xml:space="preserve"> FERICITU</w:t>
                </w:r>
              </w:p>
            </w:tc>
          </w:tr>
          <w:tr w:rsidR="00B74D3C" w:rsidRPr="002305D0" w:rsidTr="00DB2A99">
            <w:trPr>
              <w:trHeight w:val="1675"/>
            </w:trPr>
            <w:tc>
              <w:tcPr>
                <w:tcW w:w="96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4D3C" w:rsidRPr="002305D0" w:rsidRDefault="00DB2A99" w:rsidP="008469F7">
                <w:pPr>
                  <w:pStyle w:val="NoSpacing"/>
                  <w:jc w:val="right"/>
                  <w:rPr>
                    <w:rFonts w:ascii="UT Sans" w:hAnsi="UT Sans"/>
                    <w:color w:val="4F81BD" w:themeColor="accent1"/>
                  </w:rPr>
                </w:pPr>
                <w:proofErr w:type="spellStart"/>
                <w:r w:rsidRPr="002305D0">
                  <w:rPr>
                    <w:rFonts w:ascii="UT Sans" w:hAnsi="UT Sans"/>
                    <w:sz w:val="32"/>
                    <w:szCs w:val="32"/>
                  </w:rPr>
                  <w:t>Coordonator</w:t>
                </w:r>
                <w:proofErr w:type="spellEnd"/>
                <w:r w:rsidRPr="002305D0">
                  <w:rPr>
                    <w:rFonts w:ascii="UT Sans" w:hAnsi="UT Sans"/>
                    <w:sz w:val="32"/>
                    <w:szCs w:val="32"/>
                  </w:rPr>
                  <w:t xml:space="preserve"> </w:t>
                </w:r>
                <w:proofErr w:type="spellStart"/>
                <w:r w:rsidRPr="002305D0">
                  <w:rPr>
                    <w:rFonts w:ascii="UT Sans" w:hAnsi="UT Sans"/>
                    <w:sz w:val="32"/>
                    <w:szCs w:val="32"/>
                  </w:rPr>
                  <w:t>ştiin</w:t>
                </w:r>
                <w:proofErr w:type="spellEnd"/>
                <w:r w:rsidR="00E86E02">
                  <w:rPr>
                    <w:rFonts w:ascii="UT Sans" w:hAnsi="UT Sans"/>
                    <w:sz w:val="32"/>
                    <w:szCs w:val="32"/>
                    <w:lang w:val="ro-RO"/>
                  </w:rPr>
                  <w:t>ț</w:t>
                </w:r>
                <w:proofErr w:type="spellStart"/>
                <w:r w:rsidR="008469F7">
                  <w:rPr>
                    <w:rFonts w:ascii="UT Sans" w:hAnsi="UT Sans"/>
                    <w:sz w:val="32"/>
                    <w:szCs w:val="32"/>
                  </w:rPr>
                  <w:t>ific</w:t>
                </w:r>
                <w:proofErr w:type="spellEnd"/>
                <w:r w:rsidR="008469F7">
                  <w:rPr>
                    <w:rFonts w:ascii="UT Sans" w:hAnsi="UT Sans"/>
                    <w:sz w:val="32"/>
                    <w:szCs w:val="32"/>
                  </w:rPr>
                  <w:t xml:space="preserve">: </w:t>
                </w:r>
                <w:proofErr w:type="spellStart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>Prof.dr.ing</w:t>
                </w:r>
                <w:proofErr w:type="spellEnd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 xml:space="preserve">. </w:t>
                </w:r>
                <w:proofErr w:type="spellStart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>Onofrei</w:t>
                </w:r>
                <w:proofErr w:type="spellEnd"/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 xml:space="preserve"> ÎN</w:t>
                </w:r>
                <w:r w:rsidR="00E86E02">
                  <w:rPr>
                    <w:rFonts w:ascii="UT Sans" w:hAnsi="UT Sans"/>
                    <w:b/>
                    <w:sz w:val="32"/>
                    <w:szCs w:val="32"/>
                  </w:rPr>
                  <w:t>Ț</w:t>
                </w:r>
                <w:r w:rsidR="008469F7" w:rsidRPr="00145BBC">
                  <w:rPr>
                    <w:rFonts w:ascii="UT Sans" w:hAnsi="UT Sans"/>
                    <w:b/>
                    <w:sz w:val="32"/>
                    <w:szCs w:val="32"/>
                  </w:rPr>
                  <w:t>ELEPTU</w:t>
                </w:r>
              </w:p>
            </w:tc>
          </w:tr>
          <w:tr w:rsidR="00DB2A99" w:rsidRPr="002305D0" w:rsidTr="00DB2A99">
            <w:trPr>
              <w:trHeight w:val="1128"/>
            </w:trPr>
            <w:tc>
              <w:tcPr>
                <w:tcW w:w="96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2A99" w:rsidRPr="002305D0" w:rsidRDefault="00DB2A99" w:rsidP="00DB2A99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2305D0">
                  <w:rPr>
                    <w:b/>
                    <w:sz w:val="32"/>
                    <w:szCs w:val="32"/>
                  </w:rPr>
                  <w:t>2018</w:t>
                </w:r>
              </w:p>
            </w:tc>
          </w:tr>
        </w:tbl>
        <w:p w:rsidR="00DB2A99" w:rsidRPr="002305D0" w:rsidRDefault="00DB2A99">
          <w:pPr>
            <w:jc w:val="left"/>
            <w:rPr>
              <w:noProof/>
            </w:rPr>
          </w:pPr>
          <w:r w:rsidRPr="002305D0">
            <w:rPr>
              <w:noProof/>
            </w:rPr>
            <w:br w:type="page"/>
          </w:r>
        </w:p>
        <w:p w:rsidR="00CC6F13" w:rsidRPr="002305D0" w:rsidRDefault="00ED2B7F">
          <w:pPr>
            <w:rPr>
              <w:noProof/>
            </w:rPr>
          </w:pPr>
        </w:p>
      </w:sdtContent>
    </w:sdt>
    <w:sdt>
      <w:sdtPr>
        <w:rPr>
          <w:b/>
          <w:bCs/>
          <w:smallCaps/>
        </w:rPr>
        <w:id w:val="1945728917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:rsidR="00FD7132" w:rsidRPr="006F17E6" w:rsidRDefault="00FD7132" w:rsidP="006F17E6">
          <w:pPr>
            <w:rPr>
              <w:b/>
            </w:rPr>
          </w:pPr>
          <w:proofErr w:type="spellStart"/>
          <w:r w:rsidRPr="006F17E6">
            <w:rPr>
              <w:b/>
            </w:rPr>
            <w:t>Con</w:t>
          </w:r>
          <w:r w:rsidR="00E86E02">
            <w:rPr>
              <w:b/>
            </w:rPr>
            <w:t>ț</w:t>
          </w:r>
          <w:r w:rsidR="00FA6B61" w:rsidRPr="006F17E6">
            <w:rPr>
              <w:b/>
            </w:rPr>
            <w:t>inut</w:t>
          </w:r>
          <w:proofErr w:type="spellEnd"/>
        </w:p>
        <w:p w:rsidR="0071118C" w:rsidRDefault="00206E12">
          <w:pPr>
            <w:pStyle w:val="TOC1"/>
            <w:rPr>
              <w:rFonts w:asciiTheme="minorHAnsi" w:hAnsiTheme="minorHAnsi"/>
            </w:rPr>
          </w:pPr>
          <w:r w:rsidRPr="00FA6B61">
            <w:fldChar w:fldCharType="begin"/>
          </w:r>
          <w:r w:rsidR="00FD7132" w:rsidRPr="00FA6B61">
            <w:instrText xml:space="preserve"> TOC \o "1-3" \h \z \u </w:instrText>
          </w:r>
          <w:r w:rsidRPr="00FA6B61">
            <w:fldChar w:fldCharType="separate"/>
          </w:r>
          <w:hyperlink w:anchor="_Toc513218228" w:history="1">
            <w:r w:rsidR="0071118C" w:rsidRPr="007F478D">
              <w:rPr>
                <w:rStyle w:val="Hyperlink"/>
              </w:rPr>
              <w:t>1</w:t>
            </w:r>
            <w:r w:rsidR="0071118C">
              <w:rPr>
                <w:rFonts w:asciiTheme="minorHAnsi" w:hAnsiTheme="minorHAnsi"/>
              </w:rPr>
              <w:tab/>
            </w:r>
            <w:r w:rsidR="0071118C" w:rsidRPr="007F478D">
              <w:rPr>
                <w:rStyle w:val="Hyperlink"/>
              </w:rPr>
              <w:t>Scopul documentului</w:t>
            </w:r>
            <w:r w:rsidR="0071118C">
              <w:rPr>
                <w:webHidden/>
              </w:rPr>
              <w:tab/>
            </w:r>
            <w:r w:rsidR="0071118C">
              <w:rPr>
                <w:webHidden/>
              </w:rPr>
              <w:fldChar w:fldCharType="begin"/>
            </w:r>
            <w:r w:rsidR="0071118C">
              <w:rPr>
                <w:webHidden/>
              </w:rPr>
              <w:instrText xml:space="preserve"> PAGEREF _Toc513218228 \h </w:instrText>
            </w:r>
            <w:r w:rsidR="0071118C">
              <w:rPr>
                <w:webHidden/>
              </w:rPr>
            </w:r>
            <w:r w:rsidR="0071118C">
              <w:rPr>
                <w:webHidden/>
              </w:rPr>
              <w:fldChar w:fldCharType="separate"/>
            </w:r>
            <w:r w:rsidR="0071118C">
              <w:rPr>
                <w:webHidden/>
              </w:rPr>
              <w:t>2</w:t>
            </w:r>
            <w:r w:rsidR="0071118C">
              <w:rPr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29" w:history="1">
            <w:r w:rsidRPr="007F478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Editarea primei pagini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1"/>
            <w:rPr>
              <w:rFonts w:asciiTheme="minorHAnsi" w:hAnsiTheme="minorHAnsi"/>
            </w:rPr>
          </w:pPr>
          <w:hyperlink w:anchor="_Toc513218230" w:history="1">
            <w:r w:rsidRPr="007F478D">
              <w:rPr>
                <w:rStyle w:val="Hyperlink"/>
              </w:rPr>
              <w:t>2</w:t>
            </w:r>
            <w:r>
              <w:rPr>
                <w:rFonts w:asciiTheme="minorHAnsi" w:hAnsiTheme="minorHAnsi"/>
              </w:rPr>
              <w:tab/>
            </w:r>
            <w:r w:rsidRPr="007F478D">
              <w:rPr>
                <w:rStyle w:val="Hyperlink"/>
              </w:rPr>
              <w:t>Structurarea lucrării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_Toc513218230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31" w:history="1">
            <w:r w:rsidRPr="007F478D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Subcapitol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32" w:history="1">
            <w:r w:rsidRPr="007F478D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Alt subcapitol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</w:rPr>
          </w:pPr>
          <w:hyperlink w:anchor="_Toc513218233" w:history="1">
            <w:r w:rsidRPr="007F478D">
              <w:rPr>
                <w:rStyle w:val="Hyperlink"/>
                <w:noProof/>
                <w:lang w:val="ro-RO"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O sec</w:t>
            </w:r>
            <w:r w:rsidRPr="007F478D">
              <w:rPr>
                <w:rStyle w:val="Hyperlink"/>
                <w:noProof/>
                <w:lang w:val="ro-RO"/>
              </w:rPr>
              <w:t>țiune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</w:rPr>
          </w:pPr>
          <w:hyperlink w:anchor="_Toc513218234" w:history="1">
            <w:r w:rsidRPr="007F478D">
              <w:rPr>
                <w:rStyle w:val="Hyperlink"/>
                <w:noProof/>
                <w:lang w:val="ro-RO"/>
              </w:rPr>
              <w:t>2.2.2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  <w:lang w:val="ro-RO"/>
              </w:rPr>
              <w:t>Altă secțiune a aceluiași subcapitol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35" w:history="1">
            <w:r w:rsidRPr="007F478D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Gestionarea figurilor, formulelor, tabelelor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1"/>
            <w:rPr>
              <w:rFonts w:asciiTheme="minorHAnsi" w:hAnsiTheme="minorHAnsi"/>
            </w:rPr>
          </w:pPr>
          <w:hyperlink w:anchor="_Toc513218236" w:history="1">
            <w:r w:rsidRPr="007F478D">
              <w:rPr>
                <w:rStyle w:val="Hyperlink"/>
              </w:rPr>
              <w:t>3</w:t>
            </w:r>
            <w:r>
              <w:rPr>
                <w:rFonts w:asciiTheme="minorHAnsi" w:hAnsiTheme="minorHAnsi"/>
              </w:rPr>
              <w:tab/>
            </w:r>
            <w:r w:rsidRPr="007F478D">
              <w:rPr>
                <w:rStyle w:val="Hyperlink"/>
              </w:rPr>
              <w:t>Recomandări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_Toc513218236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37" w:history="1">
            <w:r w:rsidRPr="007F478D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Fonturi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</w:rPr>
          </w:pPr>
          <w:hyperlink w:anchor="_Toc513218238" w:history="1">
            <w:r w:rsidRPr="007F478D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39" w:history="1">
            <w:r w:rsidRPr="007F478D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Comenzi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2"/>
            <w:rPr>
              <w:rFonts w:asciiTheme="minorHAnsi" w:hAnsiTheme="minorHAnsi"/>
              <w:noProof/>
            </w:rPr>
          </w:pPr>
          <w:hyperlink w:anchor="_Toc513218240" w:history="1">
            <w:r w:rsidRPr="007F478D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Citarea referin</w:t>
            </w:r>
            <w:r w:rsidRPr="007F478D">
              <w:rPr>
                <w:rStyle w:val="Hyperlink"/>
                <w:noProof/>
                <w:lang w:val="ro-RO"/>
              </w:rPr>
              <w:t>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</w:rPr>
          </w:pPr>
          <w:hyperlink w:anchor="_Toc513218241" w:history="1">
            <w:r w:rsidRPr="007F478D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/>
                <w:noProof/>
              </w:rPr>
              <w:tab/>
            </w:r>
            <w:r w:rsidRPr="007F478D">
              <w:rPr>
                <w:rStyle w:val="Hyperlink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18C" w:rsidRDefault="0071118C">
          <w:pPr>
            <w:pStyle w:val="TOC1"/>
            <w:rPr>
              <w:rFonts w:asciiTheme="minorHAnsi" w:hAnsiTheme="minorHAnsi"/>
            </w:rPr>
          </w:pPr>
          <w:hyperlink w:anchor="_Toc513218242" w:history="1">
            <w:r w:rsidRPr="007F478D">
              <w:rPr>
                <w:rStyle w:val="Hyperlink"/>
              </w:rPr>
              <w:t>4</w:t>
            </w:r>
            <w:r>
              <w:rPr>
                <w:rFonts w:asciiTheme="minorHAnsi" w:hAnsiTheme="minorHAnsi"/>
              </w:rPr>
              <w:tab/>
            </w:r>
            <w:r w:rsidRPr="007F478D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_Toc513218242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1118C" w:rsidRDefault="0071118C">
          <w:pPr>
            <w:pStyle w:val="TOC1"/>
            <w:rPr>
              <w:rFonts w:asciiTheme="minorHAnsi" w:hAnsiTheme="minorHAnsi"/>
            </w:rPr>
          </w:pPr>
          <w:hyperlink w:anchor="_Toc513218243" w:history="1">
            <w:r w:rsidRPr="007F478D">
              <w:rPr>
                <w:rStyle w:val="Hyperlink"/>
              </w:rPr>
              <w:t>5</w:t>
            </w:r>
            <w:r>
              <w:rPr>
                <w:rFonts w:asciiTheme="minorHAnsi" w:hAnsiTheme="minorHAnsi"/>
              </w:rPr>
              <w:tab/>
            </w:r>
            <w:r w:rsidRPr="007F478D">
              <w:rPr>
                <w:rStyle w:val="Hyperlink"/>
              </w:rPr>
              <w:t>Secțiune landscape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_Toc513218243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1118C" w:rsidRDefault="0071118C">
          <w:pPr>
            <w:pStyle w:val="TOC1"/>
            <w:rPr>
              <w:rFonts w:asciiTheme="minorHAnsi" w:hAnsiTheme="minorHAnsi"/>
            </w:rPr>
          </w:pPr>
          <w:hyperlink w:anchor="_Toc513218244" w:history="1">
            <w:r w:rsidRPr="007F478D">
              <w:rPr>
                <w:rStyle w:val="Hyperlink"/>
              </w:rPr>
              <w:t>6</w:t>
            </w:r>
            <w:r>
              <w:rPr>
                <w:rFonts w:asciiTheme="minorHAnsi" w:hAnsiTheme="minorHAnsi"/>
              </w:rPr>
              <w:tab/>
            </w:r>
            <w:r w:rsidRPr="007F478D">
              <w:rPr>
                <w:rStyle w:val="Hyperlink"/>
              </w:rPr>
              <w:t>Sfârșit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_Toc513218244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D7132" w:rsidRPr="00FA6B61" w:rsidRDefault="00206E12">
          <w:r w:rsidRPr="00FA6B61">
            <w:fldChar w:fldCharType="end"/>
          </w:r>
        </w:p>
      </w:sdtContent>
    </w:sdt>
    <w:p w:rsidR="00DB2A99" w:rsidRPr="002305D0" w:rsidRDefault="00FD7132" w:rsidP="005B6A2B">
      <w:pPr>
        <w:pStyle w:val="Heading1"/>
        <w:sectPr w:rsidR="00DB2A99" w:rsidRPr="002305D0" w:rsidSect="00A0157A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91" w:right="1440" w:bottom="1170" w:left="1440" w:header="709" w:footer="709" w:gutter="0"/>
          <w:pgNumType w:start="0"/>
          <w:cols w:space="708"/>
          <w:titlePg/>
          <w:docGrid w:linePitch="360"/>
        </w:sectPr>
      </w:pPr>
      <w:bookmarkStart w:id="1" w:name="_Ref513157005"/>
      <w:r w:rsidRPr="002305D0">
        <w:br w:type="page"/>
      </w:r>
      <w:bookmarkEnd w:id="1"/>
    </w:p>
    <w:p w:rsidR="00D247C0" w:rsidRDefault="00D247C0" w:rsidP="006F17E6">
      <w:pPr>
        <w:pStyle w:val="Heading1"/>
      </w:pPr>
      <w:bookmarkStart w:id="2" w:name="_Toc513218228"/>
      <w:proofErr w:type="spellStart"/>
      <w:r w:rsidRPr="00FA6B61">
        <w:lastRenderedPageBreak/>
        <w:t>S</w:t>
      </w:r>
      <w:r w:rsidR="00AB514E">
        <w:t>copul</w:t>
      </w:r>
      <w:proofErr w:type="spellEnd"/>
      <w:r w:rsidR="00AB514E">
        <w:t xml:space="preserve"> </w:t>
      </w:r>
      <w:proofErr w:type="spellStart"/>
      <w:r w:rsidR="00AB514E">
        <w:t>documentului</w:t>
      </w:r>
      <w:bookmarkEnd w:id="2"/>
      <w:proofErr w:type="spellEnd"/>
    </w:p>
    <w:p w:rsidR="00410833" w:rsidRDefault="00AB514E" w:rsidP="00231E00">
      <w:proofErr w:type="spellStart"/>
      <w:r>
        <w:t>Acest</w:t>
      </w:r>
      <w:proofErr w:type="spellEnd"/>
      <w:r>
        <w:t xml:space="preserve"> document </w:t>
      </w:r>
      <w:proofErr w:type="spellStart"/>
      <w:r>
        <w:t>reprezintă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rPr>
          <w:lang w:val="ro-RO"/>
        </w:rPr>
        <w:t>ș</w:t>
      </w:r>
      <w:proofErr w:type="spellStart"/>
      <w:r>
        <w:t>ablon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studen</w:t>
      </w:r>
      <w:r w:rsidR="00E86E02">
        <w:t>ț</w:t>
      </w:r>
      <w:r>
        <w:t>ilor</w:t>
      </w:r>
      <w:proofErr w:type="spellEnd"/>
      <w:r>
        <w:t xml:space="preserve"> pentru </w:t>
      </w:r>
      <w:proofErr w:type="spellStart"/>
      <w:r>
        <w:t>redactarea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 w:rsidR="00231E00">
        <w:t>diplom</w:t>
      </w:r>
      <w:proofErr w:type="spellEnd"/>
      <w:r w:rsidR="00231E00">
        <w:rPr>
          <w:lang w:val="ro-RO"/>
        </w:rPr>
        <w:t>ă</w:t>
      </w:r>
      <w:r>
        <w:t>.</w:t>
      </w:r>
    </w:p>
    <w:p w:rsidR="00231E00" w:rsidRDefault="005F7139" w:rsidP="00231E00">
      <w:proofErr w:type="spellStart"/>
      <w:r>
        <w:t>Documentul</w:t>
      </w:r>
      <w:proofErr w:type="spellEnd"/>
      <w:r>
        <w:t xml:space="preserve"> </w:t>
      </w:r>
      <w:r w:rsidR="00231E00">
        <w:t xml:space="preserve">se </w:t>
      </w:r>
      <w:proofErr w:type="spellStart"/>
      <w:r w:rsidR="00231E00">
        <w:t>referă</w:t>
      </w:r>
      <w:proofErr w:type="spellEnd"/>
      <w:r w:rsidR="00231E00">
        <w:t xml:space="preserve"> la forma </w:t>
      </w:r>
      <w:proofErr w:type="spellStart"/>
      <w:r w:rsidR="00231E00">
        <w:t>grafică</w:t>
      </w:r>
      <w:proofErr w:type="spellEnd"/>
      <w:r w:rsidR="00231E00">
        <w:t xml:space="preserve"> a </w:t>
      </w:r>
      <w:proofErr w:type="spellStart"/>
      <w:r w:rsidR="00231E00">
        <w:t>lucrării</w:t>
      </w:r>
      <w:proofErr w:type="spellEnd"/>
      <w:r w:rsidR="00231E00">
        <w:t>.</w:t>
      </w:r>
    </w:p>
    <w:p w:rsidR="00AB514E" w:rsidRDefault="00145BBC" w:rsidP="00AB514E">
      <w:proofErr w:type="spellStart"/>
      <w:r>
        <w:t>Documentul</w:t>
      </w:r>
      <w:proofErr w:type="spellEnd"/>
      <w:r>
        <w:t xml:space="preserve"> nu</w:t>
      </w:r>
      <w:r w:rsidR="00AB514E">
        <w:t xml:space="preserve"> se </w:t>
      </w:r>
      <w:proofErr w:type="spellStart"/>
      <w:r w:rsidR="00AB514E">
        <w:t>referă</w:t>
      </w:r>
      <w:proofErr w:type="spellEnd"/>
      <w:r w:rsidR="00AB514E">
        <w:t xml:space="preserve"> la </w:t>
      </w:r>
      <w:proofErr w:type="spellStart"/>
      <w:r w:rsidR="00AB514E">
        <w:t>con</w:t>
      </w:r>
      <w:r w:rsidR="00E86E02">
        <w:t>ț</w:t>
      </w:r>
      <w:r w:rsidR="00AB514E">
        <w:t>inutul</w:t>
      </w:r>
      <w:proofErr w:type="spellEnd"/>
      <w:r w:rsidR="00AB514E">
        <w:t xml:space="preserve"> </w:t>
      </w:r>
      <w:proofErr w:type="spellStart"/>
      <w:r w:rsidR="00AB514E">
        <w:t>lucrării</w:t>
      </w:r>
      <w:proofErr w:type="spellEnd"/>
      <w:r w:rsidR="00231E00">
        <w:t xml:space="preserve">. </w:t>
      </w:r>
      <w:r w:rsidR="00AB514E">
        <w:t xml:space="preserve">Pentru </w:t>
      </w:r>
      <w:proofErr w:type="spellStart"/>
      <w:r w:rsidR="00AB514E">
        <w:t>indica</w:t>
      </w:r>
      <w:r w:rsidR="00E86E02">
        <w:t>ț</w:t>
      </w:r>
      <w:r w:rsidR="00AB514E">
        <w:t>ii</w:t>
      </w:r>
      <w:proofErr w:type="spellEnd"/>
      <w:r w:rsidR="00AB514E">
        <w:t xml:space="preserve"> </w:t>
      </w:r>
      <w:proofErr w:type="spellStart"/>
      <w:r w:rsidR="00AB514E">
        <w:t>referitoare</w:t>
      </w:r>
      <w:proofErr w:type="spellEnd"/>
      <w:r w:rsidR="00AB514E">
        <w:t xml:space="preserve"> la </w:t>
      </w:r>
      <w:proofErr w:type="spellStart"/>
      <w:r w:rsidR="00AB514E">
        <w:t>con</w:t>
      </w:r>
      <w:r w:rsidR="00E86E02">
        <w:t>ț</w:t>
      </w:r>
      <w:r w:rsidR="00AB514E">
        <w:t>inut</w:t>
      </w:r>
      <w:r w:rsidR="00231E00">
        <w:t>ul</w:t>
      </w:r>
      <w:proofErr w:type="spellEnd"/>
      <w:r w:rsidR="00231E00">
        <w:t xml:space="preserve"> </w:t>
      </w:r>
      <w:proofErr w:type="spellStart"/>
      <w:r w:rsidR="00231E00">
        <w:t>lucrării</w:t>
      </w:r>
      <w:proofErr w:type="spellEnd"/>
      <w:r w:rsidR="00231E00">
        <w:t>,</w:t>
      </w:r>
      <w:r w:rsidR="00AB514E">
        <w:t xml:space="preserve"> </w:t>
      </w:r>
      <w:proofErr w:type="spellStart"/>
      <w:r w:rsidR="00AB514E">
        <w:t>studen</w:t>
      </w:r>
      <w:r w:rsidR="00E86E02">
        <w:t>ț</w:t>
      </w:r>
      <w:r w:rsidR="00AB514E">
        <w:t>ii</w:t>
      </w:r>
      <w:proofErr w:type="spellEnd"/>
      <w:r w:rsidR="00AB514E">
        <w:t xml:space="preserve"> </w:t>
      </w:r>
      <w:proofErr w:type="spellStart"/>
      <w:r w:rsidR="00AB514E">
        <w:t>trebuie</w:t>
      </w:r>
      <w:proofErr w:type="spellEnd"/>
      <w:r w:rsidR="00AB514E">
        <w:t xml:space="preserve"> </w:t>
      </w:r>
      <w:proofErr w:type="spellStart"/>
      <w:proofErr w:type="gramStart"/>
      <w:r w:rsidR="00AB514E">
        <w:t>să</w:t>
      </w:r>
      <w:proofErr w:type="spellEnd"/>
      <w:proofErr w:type="gramEnd"/>
      <w:r w:rsidR="00AB514E">
        <w:t xml:space="preserve"> se </w:t>
      </w:r>
      <w:proofErr w:type="spellStart"/>
      <w:r w:rsidR="00AB514E">
        <w:t>ad</w:t>
      </w:r>
      <w:r w:rsidR="00C216B1">
        <w:t>reseze</w:t>
      </w:r>
      <w:proofErr w:type="spellEnd"/>
      <w:r w:rsidR="00C216B1">
        <w:t xml:space="preserve"> </w:t>
      </w:r>
      <w:proofErr w:type="spellStart"/>
      <w:r w:rsidR="00C216B1">
        <w:t>profesorului</w:t>
      </w:r>
      <w:proofErr w:type="spellEnd"/>
      <w:r w:rsidR="00C216B1">
        <w:t xml:space="preserve"> </w:t>
      </w:r>
      <w:proofErr w:type="spellStart"/>
      <w:r w:rsidR="00C216B1">
        <w:t>coordonator</w:t>
      </w:r>
      <w:proofErr w:type="spellEnd"/>
      <w:r w:rsidR="00C216B1">
        <w:t xml:space="preserve"> </w:t>
      </w:r>
      <w:proofErr w:type="spellStart"/>
      <w:r w:rsidR="00C216B1">
        <w:t>sau</w:t>
      </w:r>
      <w:proofErr w:type="spellEnd"/>
      <w:r w:rsidR="00C216B1">
        <w:t xml:space="preserve"> s</w:t>
      </w:r>
      <w:r w:rsidR="00C216B1">
        <w:rPr>
          <w:lang w:val="ro-RO"/>
        </w:rPr>
        <w:t>ă</w:t>
      </w:r>
      <w:r w:rsidR="00C216B1">
        <w:t xml:space="preserve"> </w:t>
      </w:r>
      <w:proofErr w:type="spellStart"/>
      <w:r w:rsidR="00C216B1">
        <w:t>utilizeze</w:t>
      </w:r>
      <w:proofErr w:type="spellEnd"/>
      <w:r w:rsidR="00C216B1">
        <w:t xml:space="preserve"> </w:t>
      </w:r>
      <w:proofErr w:type="spellStart"/>
      <w:r w:rsidR="00C216B1">
        <w:t>surse</w:t>
      </w:r>
      <w:proofErr w:type="spellEnd"/>
      <w:r w:rsidR="00C216B1">
        <w:t xml:space="preserve"> </w:t>
      </w:r>
      <w:proofErr w:type="spellStart"/>
      <w:r w:rsidR="00C216B1">
        <w:t>serioase</w:t>
      </w:r>
      <w:proofErr w:type="spellEnd"/>
      <w:r w:rsidR="00C216B1">
        <w:t xml:space="preserve"> [</w:t>
      </w:r>
      <w:r w:rsidR="00A54E03">
        <w:t>1</w:t>
      </w:r>
      <w:r w:rsidR="00C216B1">
        <w:t>], [</w:t>
      </w:r>
      <w:r w:rsidR="00A54E03">
        <w:t>2</w:t>
      </w:r>
      <w:r w:rsidR="00C216B1">
        <w:t>].</w:t>
      </w:r>
    </w:p>
    <w:p w:rsidR="00886C17" w:rsidRPr="00AB514E" w:rsidRDefault="00145BBC" w:rsidP="00886C17">
      <w:pPr>
        <w:pStyle w:val="Heading2"/>
      </w:pPr>
      <w:bookmarkStart w:id="3" w:name="_Toc513218229"/>
      <w:proofErr w:type="spellStart"/>
      <w:r>
        <w:t>Editarea</w:t>
      </w:r>
      <w:proofErr w:type="spellEnd"/>
      <w:r w:rsidR="00886C17" w:rsidRPr="00AB514E">
        <w:t xml:space="preserve"> </w:t>
      </w:r>
      <w:proofErr w:type="spellStart"/>
      <w:r w:rsidR="00886C17" w:rsidRPr="00AB514E">
        <w:t>primei</w:t>
      </w:r>
      <w:proofErr w:type="spellEnd"/>
      <w:r w:rsidR="00886C17" w:rsidRPr="00AB514E">
        <w:t xml:space="preserve"> </w:t>
      </w:r>
      <w:proofErr w:type="spellStart"/>
      <w:r w:rsidR="00886C17" w:rsidRPr="00AB514E">
        <w:t>pagini</w:t>
      </w:r>
      <w:bookmarkEnd w:id="3"/>
      <w:proofErr w:type="spellEnd"/>
    </w:p>
    <w:p w:rsidR="008469F7" w:rsidRDefault="008469F7" w:rsidP="008469F7">
      <w:r>
        <w:t xml:space="preserve">Nu </w:t>
      </w:r>
      <w:proofErr w:type="spellStart"/>
      <w:r>
        <w:t>modifica</w:t>
      </w:r>
      <w:proofErr w:type="spellEnd"/>
      <w:r w:rsidR="00E86E02">
        <w:rPr>
          <w:lang w:val="ro-RO"/>
        </w:rPr>
        <w:t>ț</w:t>
      </w:r>
      <w:r>
        <w:rPr>
          <w:lang w:val="ro-RO"/>
        </w:rPr>
        <w:t>i (</w:t>
      </w:r>
      <w:r w:rsidRPr="00697116">
        <w:rPr>
          <w:i/>
          <w:lang w:val="ro-RO"/>
        </w:rPr>
        <w:t>italics</w:t>
      </w:r>
      <w:r>
        <w:rPr>
          <w:lang w:val="ro-RO"/>
        </w:rPr>
        <w:t xml:space="preserve">, </w:t>
      </w:r>
      <w:r w:rsidRPr="00697116">
        <w:rPr>
          <w:b/>
          <w:lang w:val="ro-RO"/>
        </w:rPr>
        <w:t>bold</w:t>
      </w:r>
      <w:r>
        <w:rPr>
          <w:lang w:val="ro-RO"/>
        </w:rPr>
        <w:t xml:space="preserve">, </w:t>
      </w:r>
      <w:r w:rsidRPr="00697116">
        <w:rPr>
          <w:u w:val="single"/>
          <w:lang w:val="ro-RO"/>
        </w:rPr>
        <w:t>underline</w:t>
      </w:r>
      <w:r>
        <w:rPr>
          <w:lang w:val="ro-RO"/>
        </w:rPr>
        <w:t>, etc.) fonturile caracterel</w:t>
      </w:r>
      <w:r w:rsidR="00410833">
        <w:rPr>
          <w:lang w:val="ro-RO"/>
        </w:rPr>
        <w:t>or</w:t>
      </w:r>
      <w:r>
        <w:rPr>
          <w:lang w:val="ro-RO"/>
        </w:rPr>
        <w:t xml:space="preserve"> de pe prima pagină.</w:t>
      </w:r>
      <w:r w:rsidR="00410833">
        <w:rPr>
          <w:lang w:val="ro-RO"/>
        </w:rPr>
        <w:t xml:space="preserve"> Ștergeți textele prezentate ca model și înlocuți-le cu cele potrivite vouă, cu păstrarea fonturilor și a formatării textului.</w:t>
      </w:r>
    </w:p>
    <w:p w:rsidR="00886C17" w:rsidRDefault="00886C17" w:rsidP="00886C17">
      <w:proofErr w:type="spellStart"/>
      <w:r>
        <w:t>Pe</w:t>
      </w:r>
      <w:proofErr w:type="spellEnd"/>
      <w:r>
        <w:t xml:space="preserve"> prima </w:t>
      </w:r>
      <w:proofErr w:type="spellStart"/>
      <w:r>
        <w:t>pagin</w:t>
      </w:r>
      <w:proofErr w:type="spellEnd"/>
      <w:r w:rsidR="008469F7">
        <w:rPr>
          <w:lang w:val="ro-RO"/>
        </w:rPr>
        <w:t>ă, modifica</w:t>
      </w:r>
      <w:r w:rsidR="00E86E02">
        <w:rPr>
          <w:lang w:val="ro-RO"/>
        </w:rPr>
        <w:t>ț</w:t>
      </w:r>
      <w:r w:rsidR="008469F7">
        <w:rPr>
          <w:lang w:val="ro-RO"/>
        </w:rPr>
        <w:t xml:space="preserve">i </w:t>
      </w:r>
      <w:r w:rsidR="008469F7" w:rsidRPr="008469F7">
        <w:rPr>
          <w:lang w:val="ro-RO"/>
        </w:rPr>
        <w:t>t</w:t>
      </w:r>
      <w:r w:rsidRPr="008469F7">
        <w:rPr>
          <w:lang w:val="ro-RO"/>
        </w:rPr>
        <w:t>itlul lucrării</w:t>
      </w:r>
      <w:r>
        <w:t xml:space="preserve">. </w:t>
      </w:r>
      <w:proofErr w:type="spellStart"/>
      <w:r>
        <w:t>Titlul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</w:t>
      </w:r>
      <w:r w:rsidR="00410833">
        <w:t>opaga</w:t>
      </w:r>
      <w:proofErr w:type="spellEnd"/>
      <w:r w:rsidR="00410833">
        <w:t xml:space="preserve"> automat </w:t>
      </w:r>
      <w:proofErr w:type="spellStart"/>
      <w:r w:rsidR="00410833">
        <w:t>în</w:t>
      </w:r>
      <w:proofErr w:type="spellEnd"/>
      <w:r w:rsidR="00410833">
        <w:t xml:space="preserve"> h</w:t>
      </w:r>
      <w:r w:rsidR="00697116">
        <w:t>eader-</w:t>
      </w:r>
      <w:proofErr w:type="spellStart"/>
      <w:r w:rsidR="00697116">
        <w:t>ul</w:t>
      </w:r>
      <w:proofErr w:type="spellEnd"/>
      <w:r w:rsidR="00697116">
        <w:t xml:space="preserve"> </w:t>
      </w:r>
      <w:proofErr w:type="spellStart"/>
      <w:r w:rsidR="00697116">
        <w:t>fiec</w:t>
      </w:r>
      <w:proofErr w:type="spellEnd"/>
      <w:r w:rsidR="00697116">
        <w:rPr>
          <w:lang w:val="ro-RO"/>
        </w:rPr>
        <w:t>ă</w:t>
      </w:r>
      <w:r>
        <w:t xml:space="preserve">rei </w:t>
      </w:r>
      <w:proofErr w:type="spellStart"/>
      <w:r>
        <w:t>pagini</w:t>
      </w:r>
      <w:proofErr w:type="spellEnd"/>
      <w:r>
        <w:t>.</w:t>
      </w:r>
      <w:r w:rsidR="007E7504">
        <w:t xml:space="preserve"> Nu </w:t>
      </w:r>
      <w:proofErr w:type="spellStart"/>
      <w:r w:rsidR="007E7504">
        <w:t>modifica</w:t>
      </w:r>
      <w:r w:rsidR="00E86E02">
        <w:t>ț</w:t>
      </w:r>
      <w:r w:rsidR="007E7504">
        <w:t>i</w:t>
      </w:r>
      <w:proofErr w:type="spellEnd"/>
      <w:r w:rsidR="007E7504">
        <w:t xml:space="preserve"> </w:t>
      </w:r>
      <w:proofErr w:type="spellStart"/>
      <w:r w:rsidR="007E7504">
        <w:t>textul</w:t>
      </w:r>
      <w:proofErr w:type="spellEnd"/>
      <w:r w:rsidR="007E7504">
        <w:t xml:space="preserve"> din header-</w:t>
      </w:r>
      <w:proofErr w:type="spellStart"/>
      <w:r w:rsidR="007E7504">
        <w:t>ul</w:t>
      </w:r>
      <w:proofErr w:type="spellEnd"/>
      <w:r w:rsidR="007E7504">
        <w:t xml:space="preserve"> </w:t>
      </w:r>
      <w:proofErr w:type="spellStart"/>
      <w:r w:rsidR="007E7504">
        <w:t>paginii</w:t>
      </w:r>
      <w:proofErr w:type="spellEnd"/>
      <w:r w:rsidR="007E7504">
        <w:t xml:space="preserve">. </w:t>
      </w:r>
    </w:p>
    <w:p w:rsidR="00886C17" w:rsidRDefault="008469F7" w:rsidP="00886C17">
      <w:proofErr w:type="spellStart"/>
      <w:r>
        <w:t>Modifica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rPr>
          <w:i/>
        </w:rPr>
        <w:t xml:space="preserve">, </w:t>
      </w:r>
      <w:proofErr w:type="spellStart"/>
      <w:r w:rsidR="00886C17">
        <w:t>numele</w:t>
      </w:r>
      <w:proofErr w:type="spellEnd"/>
      <w:r w:rsidR="00886C17">
        <w:t xml:space="preserve"> de </w:t>
      </w:r>
      <w:proofErr w:type="spellStart"/>
      <w:r w:rsidR="00886C17">
        <w:t>familie</w:t>
      </w:r>
      <w:proofErr w:type="spellEnd"/>
      <w:r w:rsidR="00886C17">
        <w:t xml:space="preserve"> c</w:t>
      </w:r>
      <w:r>
        <w:t>u majuscule</w:t>
      </w:r>
      <w:r w:rsidR="00886C17">
        <w:t xml:space="preserve">. </w:t>
      </w:r>
    </w:p>
    <w:p w:rsidR="00886C17" w:rsidRDefault="008469F7" w:rsidP="00886C17">
      <w:pPr>
        <w:rPr>
          <w:lang w:val="ro-RO"/>
        </w:rPr>
      </w:pPr>
      <w:proofErr w:type="spellStart"/>
      <w:r>
        <w:t>Modifica</w:t>
      </w:r>
      <w:r w:rsidR="00E86E02">
        <w:t>ț</w:t>
      </w:r>
      <w:r>
        <w:t>i</w:t>
      </w:r>
      <w:proofErr w:type="spellEnd"/>
      <w:r w:rsidR="00886C17">
        <w:t xml:space="preserve"> </w:t>
      </w:r>
      <w:proofErr w:type="spellStart"/>
      <w:r w:rsidR="00886C17">
        <w:t>numele</w:t>
      </w:r>
      <w:proofErr w:type="spellEnd"/>
      <w:r w:rsidR="00886C17">
        <w:t xml:space="preserve"> </w:t>
      </w:r>
      <w:proofErr w:type="spellStart"/>
      <w:r w:rsidR="00886C17">
        <w:t>profesorului</w:t>
      </w:r>
      <w:proofErr w:type="spellEnd"/>
      <w:r w:rsidR="00886C17">
        <w:t xml:space="preserve"> </w:t>
      </w:r>
      <w:proofErr w:type="spellStart"/>
      <w:r w:rsidR="00753915">
        <w:t>coordo</w:t>
      </w:r>
      <w:r w:rsidR="007E7504">
        <w:t>nator</w:t>
      </w:r>
      <w:proofErr w:type="spellEnd"/>
      <w:r w:rsidR="007E7504">
        <w:t>,</w:t>
      </w:r>
      <w:r w:rsidR="007E7504" w:rsidRPr="007E7504">
        <w:t xml:space="preserve"> </w:t>
      </w:r>
      <w:proofErr w:type="spellStart"/>
      <w:r w:rsidR="007E7504">
        <w:t>numele</w:t>
      </w:r>
      <w:proofErr w:type="spellEnd"/>
      <w:r w:rsidR="007E7504">
        <w:t xml:space="preserve"> de </w:t>
      </w:r>
      <w:proofErr w:type="spellStart"/>
      <w:r w:rsidR="007E7504">
        <w:t>familie</w:t>
      </w:r>
      <w:proofErr w:type="spellEnd"/>
      <w:r w:rsidR="007E7504">
        <w:t xml:space="preserve"> cu majuscule</w:t>
      </w:r>
      <w:r w:rsidR="00886C17">
        <w:t xml:space="preserve">.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îi</w:t>
      </w:r>
      <w:proofErr w:type="spellEnd"/>
      <w:r>
        <w:t xml:space="preserve"> </w:t>
      </w:r>
      <w:proofErr w:type="spellStart"/>
      <w:r w:rsidR="00886C17">
        <w:t>ști</w:t>
      </w:r>
      <w:r w:rsidR="00E86E02">
        <w:t>ț</w:t>
      </w:r>
      <w:r w:rsidR="00886C17">
        <w:t>i</w:t>
      </w:r>
      <w:proofErr w:type="spellEnd"/>
      <w:r>
        <w:t xml:space="preserve"> </w:t>
      </w:r>
      <w:proofErr w:type="spellStart"/>
      <w:r>
        <w:t>titlurile</w:t>
      </w:r>
      <w:proofErr w:type="spellEnd"/>
      <w:r w:rsidR="00886C17">
        <w:t xml:space="preserve">, </w:t>
      </w:r>
      <w:proofErr w:type="spellStart"/>
      <w:r w:rsidR="00886C17">
        <w:t>mai</w:t>
      </w:r>
      <w:proofErr w:type="spellEnd"/>
      <w:r w:rsidR="00886C17">
        <w:t xml:space="preserve"> bine </w:t>
      </w:r>
      <w:proofErr w:type="spellStart"/>
      <w:r w:rsidR="00886C17">
        <w:t>decât</w:t>
      </w:r>
      <w:proofErr w:type="spellEnd"/>
      <w:r w:rsidR="00886C17">
        <w:t xml:space="preserve"> </w:t>
      </w:r>
      <w:proofErr w:type="spellStart"/>
      <w:proofErr w:type="gramStart"/>
      <w:r w:rsidR="00886C17">
        <w:t>să</w:t>
      </w:r>
      <w:proofErr w:type="spellEnd"/>
      <w:proofErr w:type="gramEnd"/>
      <w:r w:rsidR="00886C17">
        <w:t xml:space="preserve"> le </w:t>
      </w:r>
      <w:proofErr w:type="spellStart"/>
      <w:r w:rsidR="00886C17">
        <w:t>ghici</w:t>
      </w:r>
      <w:r w:rsidR="00E86E02">
        <w:t>ț</w:t>
      </w:r>
      <w:r w:rsidR="00886C17">
        <w:t>i</w:t>
      </w:r>
      <w:proofErr w:type="spellEnd"/>
      <w:r w:rsidR="00886C17">
        <w:t xml:space="preserve">, </w:t>
      </w:r>
      <w:proofErr w:type="spellStart"/>
      <w:r w:rsidR="00886C17">
        <w:t>este</w:t>
      </w:r>
      <w:proofErr w:type="spellEnd"/>
      <w:r w:rsidR="00886C17">
        <w:t xml:space="preserve"> </w:t>
      </w:r>
      <w:proofErr w:type="spellStart"/>
      <w:r w:rsidR="00886C17">
        <w:t>să</w:t>
      </w:r>
      <w:proofErr w:type="spellEnd"/>
      <w:r w:rsidR="00886C17">
        <w:t xml:space="preserve"> </w:t>
      </w:r>
      <w:proofErr w:type="spellStart"/>
      <w:r w:rsidR="00886C17">
        <w:t>îl</w:t>
      </w:r>
      <w:proofErr w:type="spellEnd"/>
      <w:r w:rsidR="00886C17">
        <w:t xml:space="preserve"> </w:t>
      </w:r>
      <w:proofErr w:type="spellStart"/>
      <w:r w:rsidR="00886C17">
        <w:t>între</w:t>
      </w:r>
      <w:r>
        <w:t>ba</w:t>
      </w:r>
      <w:r w:rsidR="00E86E02">
        <w:t>ț</w:t>
      </w:r>
      <w:r>
        <w:t>i</w:t>
      </w:r>
      <w:proofErr w:type="spellEnd"/>
      <w:r>
        <w:t>.</w:t>
      </w:r>
    </w:p>
    <w:p w:rsidR="00886C17" w:rsidRDefault="00886C17" w:rsidP="00886C17">
      <w:pPr>
        <w:jc w:val="left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D247C0" w:rsidRDefault="006F17E6" w:rsidP="006F17E6">
      <w:pPr>
        <w:pStyle w:val="Heading1"/>
      </w:pPr>
      <w:bookmarkStart w:id="4" w:name="_Toc513218230"/>
      <w:proofErr w:type="spellStart"/>
      <w:r>
        <w:lastRenderedPageBreak/>
        <w:t>Structurarea</w:t>
      </w:r>
      <w:proofErr w:type="spellEnd"/>
      <w:r>
        <w:t xml:space="preserve"> </w:t>
      </w:r>
      <w:proofErr w:type="spellStart"/>
      <w:r>
        <w:t>lucrării</w:t>
      </w:r>
      <w:bookmarkEnd w:id="4"/>
      <w:proofErr w:type="spellEnd"/>
    </w:p>
    <w:p w:rsidR="008A6F7B" w:rsidRDefault="008A6F7B" w:rsidP="008A6F7B">
      <w:proofErr w:type="spellStart"/>
      <w:r>
        <w:t>Lucrarea</w:t>
      </w:r>
      <w:proofErr w:type="spellEnd"/>
      <w:r>
        <w:t xml:space="preserve"> se </w:t>
      </w:r>
      <w:proofErr w:type="spellStart"/>
      <w:r>
        <w:t>structureaz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capitol</w:t>
      </w:r>
      <w:r w:rsidR="00697116">
        <w:t>e</w:t>
      </w:r>
      <w:proofErr w:type="spellEnd"/>
      <w:r>
        <w:t xml:space="preserve">, </w:t>
      </w:r>
      <w:proofErr w:type="spellStart"/>
      <w:r>
        <w:t>subcapitole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</w:t>
      </w:r>
      <w:r w:rsidR="00E86E02">
        <w:t>ț</w:t>
      </w:r>
      <w:r>
        <w:t>iuni</w:t>
      </w:r>
      <w:proofErr w:type="spellEnd"/>
      <w:r w:rsidR="008469F7">
        <w:t xml:space="preserve"> (maximum 3 </w:t>
      </w:r>
      <w:proofErr w:type="spellStart"/>
      <w:r w:rsidR="008469F7">
        <w:t>nivele</w:t>
      </w:r>
      <w:proofErr w:type="spellEnd"/>
      <w:r w:rsidR="008469F7">
        <w:t xml:space="preserve"> </w:t>
      </w:r>
      <w:proofErr w:type="spellStart"/>
      <w:r w:rsidR="008469F7">
        <w:t>ierarhice</w:t>
      </w:r>
      <w:proofErr w:type="spellEnd"/>
      <w:r w:rsidR="008469F7">
        <w:t>)</w:t>
      </w:r>
      <w:r>
        <w:t xml:space="preserve">.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scriu</w:t>
      </w:r>
      <w:proofErr w:type="spellEnd"/>
      <w:r>
        <w:t xml:space="preserve"> </w:t>
      </w:r>
      <w:proofErr w:type="spellStart"/>
      <w:r>
        <w:t>dup</w:t>
      </w:r>
      <w:r w:rsidR="000121CB">
        <w:t>ă</w:t>
      </w:r>
      <w:proofErr w:type="spellEnd"/>
      <w:r w:rsidR="000121CB">
        <w:t xml:space="preserve"> cum </w:t>
      </w:r>
      <w:proofErr w:type="spellStart"/>
      <w:r w:rsidR="000121CB">
        <w:t>urmează</w:t>
      </w:r>
      <w:proofErr w:type="spellEnd"/>
      <w:r w:rsidR="000121CB">
        <w:t xml:space="preserve">. </w:t>
      </w:r>
    </w:p>
    <w:p w:rsidR="008A6F7B" w:rsidRDefault="000121CB" w:rsidP="000121CB">
      <w:proofErr w:type="spellStart"/>
      <w:r>
        <w:t>Titlul</w:t>
      </w:r>
      <w:proofErr w:type="spellEnd"/>
      <w:r>
        <w:t xml:space="preserve"> de capitol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stilul</w:t>
      </w:r>
      <w:proofErr w:type="spellEnd"/>
      <w:r>
        <w:t xml:space="preserve"> </w:t>
      </w:r>
      <w:r w:rsidR="008469F7">
        <w:t>“</w:t>
      </w:r>
      <w:r w:rsidR="008A6F7B" w:rsidRPr="00697116">
        <w:rPr>
          <w:i/>
        </w:rPr>
        <w:t>Heading 1</w:t>
      </w:r>
      <w:r w:rsidR="008A6F7B">
        <w:t>”</w:t>
      </w:r>
      <w:r>
        <w:t>.</w:t>
      </w:r>
    </w:p>
    <w:p w:rsidR="008A6F7B" w:rsidRDefault="008A6F7B" w:rsidP="008A6F7B">
      <w:proofErr w:type="gramStart"/>
      <w:r>
        <w:t>Un</w:t>
      </w:r>
      <w:proofErr w:type="gramEnd"/>
      <w:r>
        <w:t xml:space="preserve"> capitol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r w:rsidR="000121CB">
        <w:t>sub-</w:t>
      </w:r>
      <w:proofErr w:type="spellStart"/>
      <w:r>
        <w:t>capitole</w:t>
      </w:r>
      <w:proofErr w:type="spellEnd"/>
      <w:r>
        <w:t>.</w:t>
      </w:r>
    </w:p>
    <w:p w:rsidR="008A6F7B" w:rsidRDefault="008469F7" w:rsidP="008A6F7B">
      <w:pPr>
        <w:pStyle w:val="Heading2"/>
      </w:pPr>
      <w:bookmarkStart w:id="5" w:name="_Toc513218231"/>
      <w:proofErr w:type="spellStart"/>
      <w:r>
        <w:t>S</w:t>
      </w:r>
      <w:r w:rsidR="008A6F7B">
        <w:t>ubcapitol</w:t>
      </w:r>
      <w:bookmarkEnd w:id="5"/>
      <w:proofErr w:type="spellEnd"/>
    </w:p>
    <w:p w:rsidR="008A6F7B" w:rsidRDefault="008469F7" w:rsidP="008A6F7B">
      <w:proofErr w:type="spellStart"/>
      <w:r>
        <w:t>Titlul</w:t>
      </w:r>
      <w:proofErr w:type="spellEnd"/>
      <w:r>
        <w:t xml:space="preserve"> sub-</w:t>
      </w:r>
      <w:proofErr w:type="spellStart"/>
      <w:r>
        <w:t>capitolului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stilul</w:t>
      </w:r>
      <w:proofErr w:type="spellEnd"/>
      <w:r>
        <w:t xml:space="preserve"> “</w:t>
      </w:r>
      <w:r w:rsidRPr="008469F7">
        <w:rPr>
          <w:i/>
        </w:rPr>
        <w:t>Heading 2</w:t>
      </w:r>
      <w:r>
        <w:t xml:space="preserve">”. </w:t>
      </w:r>
      <w:proofErr w:type="spellStart"/>
      <w:r>
        <w:t>Urmeaz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paragrafe</w:t>
      </w:r>
      <w:proofErr w:type="spellEnd"/>
      <w:r>
        <w:t xml:space="preserve"> cu </w:t>
      </w:r>
      <w:proofErr w:type="spellStart"/>
      <w:r>
        <w:t>stilul</w:t>
      </w:r>
      <w:proofErr w:type="spellEnd"/>
      <w:r>
        <w:t xml:space="preserve"> “</w:t>
      </w:r>
      <w:r w:rsidRPr="008469F7">
        <w:rPr>
          <w:i/>
        </w:rPr>
        <w:t>Normal</w:t>
      </w:r>
      <w:r>
        <w:t>”.</w:t>
      </w:r>
    </w:p>
    <w:p w:rsidR="008A6F7B" w:rsidRDefault="008469F7" w:rsidP="008A6F7B">
      <w:pPr>
        <w:pStyle w:val="Heading2"/>
      </w:pPr>
      <w:bookmarkStart w:id="6" w:name="_Toc513218232"/>
      <w:r>
        <w:t>Alt</w:t>
      </w:r>
      <w:r w:rsidR="008A6F7B">
        <w:t xml:space="preserve"> </w:t>
      </w:r>
      <w:proofErr w:type="spellStart"/>
      <w:r w:rsidR="008A6F7B">
        <w:t>subcapitol</w:t>
      </w:r>
      <w:bookmarkEnd w:id="6"/>
      <w:proofErr w:type="spellEnd"/>
    </w:p>
    <w:p w:rsidR="008A6F7B" w:rsidRDefault="008A6F7B" w:rsidP="008A6F7B">
      <w:proofErr w:type="spellStart"/>
      <w:r>
        <w:t>Acest</w:t>
      </w:r>
      <w:proofErr w:type="spellEnd"/>
      <w:r>
        <w:t xml:space="preserve"> </w:t>
      </w:r>
      <w:proofErr w:type="spellStart"/>
      <w:r>
        <w:t>subcapitol</w:t>
      </w:r>
      <w:proofErr w:type="spellEnd"/>
      <w:r>
        <w:t xml:space="preserve"> 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sec</w:t>
      </w:r>
      <w:r w:rsidR="00E86E02">
        <w:t>ț</w:t>
      </w:r>
      <w:r>
        <w:t>iuni</w:t>
      </w:r>
      <w:proofErr w:type="spellEnd"/>
      <w:r>
        <w:t>…</w:t>
      </w:r>
    </w:p>
    <w:p w:rsidR="008A6F7B" w:rsidRDefault="007E7504" w:rsidP="000352EB">
      <w:pPr>
        <w:pStyle w:val="Heading3"/>
        <w:rPr>
          <w:lang w:val="ro-RO"/>
        </w:rPr>
      </w:pPr>
      <w:bookmarkStart w:id="7" w:name="_Toc513218233"/>
      <w:r>
        <w:t>O s</w:t>
      </w:r>
      <w:r w:rsidR="000352EB">
        <w:t>ec</w:t>
      </w:r>
      <w:r w:rsidR="00E86E02">
        <w:rPr>
          <w:lang w:val="ro-RO"/>
        </w:rPr>
        <w:t>ț</w:t>
      </w:r>
      <w:r w:rsidR="008469F7">
        <w:rPr>
          <w:lang w:val="ro-RO"/>
        </w:rPr>
        <w:t>iune</w:t>
      </w:r>
      <w:bookmarkEnd w:id="7"/>
    </w:p>
    <w:p w:rsidR="000352EB" w:rsidRDefault="008469F7" w:rsidP="000352EB">
      <w:pPr>
        <w:rPr>
          <w:lang w:val="ro-RO"/>
        </w:rPr>
      </w:pPr>
      <w:r>
        <w:rPr>
          <w:lang w:val="ro-RO"/>
        </w:rPr>
        <w:t>Sec</w:t>
      </w:r>
      <w:r w:rsidR="00E86E02">
        <w:rPr>
          <w:lang w:val="ro-RO"/>
        </w:rPr>
        <w:t>ț</w:t>
      </w:r>
      <w:r>
        <w:rPr>
          <w:lang w:val="ro-RO"/>
        </w:rPr>
        <w:t xml:space="preserve">iunile se scriu cu stilul </w:t>
      </w:r>
      <w:r>
        <w:rPr>
          <w:i/>
          <w:lang w:val="ro-RO"/>
        </w:rPr>
        <w:t xml:space="preserve">„Heading </w:t>
      </w:r>
      <w:r w:rsidRPr="008469F7">
        <w:rPr>
          <w:lang w:val="ro-RO"/>
        </w:rPr>
        <w:t>3</w:t>
      </w:r>
      <w:r>
        <w:t xml:space="preserve">”. </w:t>
      </w:r>
      <w:r w:rsidR="000352EB" w:rsidRPr="008469F7">
        <w:rPr>
          <w:lang w:val="ro-RO"/>
        </w:rPr>
        <w:t>Urmează</w:t>
      </w:r>
      <w:r w:rsidR="000352EB">
        <w:rPr>
          <w:lang w:val="ro-RO"/>
        </w:rPr>
        <w:t xml:space="preserve"> apoi textul </w:t>
      </w:r>
      <w:r>
        <w:rPr>
          <w:lang w:val="ro-RO"/>
        </w:rPr>
        <w:t xml:space="preserve">cu stilul </w:t>
      </w:r>
      <w:r>
        <w:rPr>
          <w:i/>
          <w:lang w:val="ro-RO"/>
        </w:rPr>
        <w:t xml:space="preserve">„Normal” </w:t>
      </w:r>
      <w:r w:rsidR="000352EB">
        <w:rPr>
          <w:lang w:val="ro-RO"/>
        </w:rPr>
        <w:t>și o nouă sec</w:t>
      </w:r>
      <w:r w:rsidR="00E86E02">
        <w:rPr>
          <w:lang w:val="ro-RO"/>
        </w:rPr>
        <w:t>ț</w:t>
      </w:r>
      <w:r w:rsidR="000352EB">
        <w:rPr>
          <w:lang w:val="ro-RO"/>
        </w:rPr>
        <w:t>iune</w:t>
      </w:r>
      <w:r>
        <w:rPr>
          <w:lang w:val="ro-RO"/>
        </w:rPr>
        <w:t xml:space="preserve"> care se va </w:t>
      </w:r>
      <w:r w:rsidR="000352EB">
        <w:rPr>
          <w:lang w:val="ro-RO"/>
        </w:rPr>
        <w:t>numerota automat dacă este</w:t>
      </w:r>
      <w:r>
        <w:rPr>
          <w:lang w:val="ro-RO"/>
        </w:rPr>
        <w:t xml:space="preserve"> </w:t>
      </w:r>
      <w:r w:rsidR="00410833">
        <w:rPr>
          <w:lang w:val="ro-RO"/>
        </w:rPr>
        <w:t xml:space="preserve">asociată </w:t>
      </w:r>
      <w:r>
        <w:rPr>
          <w:lang w:val="ro-RO"/>
        </w:rPr>
        <w:t>cu stilul potrivit</w:t>
      </w:r>
      <w:r w:rsidR="000352EB">
        <w:rPr>
          <w:lang w:val="ro-RO"/>
        </w:rPr>
        <w:t>.</w:t>
      </w:r>
    </w:p>
    <w:p w:rsidR="000352EB" w:rsidRDefault="007E7504" w:rsidP="000352EB">
      <w:pPr>
        <w:pStyle w:val="Heading3"/>
        <w:rPr>
          <w:lang w:val="ro-RO"/>
        </w:rPr>
      </w:pPr>
      <w:bookmarkStart w:id="8" w:name="_Toc513218234"/>
      <w:r>
        <w:rPr>
          <w:lang w:val="ro-RO"/>
        </w:rPr>
        <w:t>Altă</w:t>
      </w:r>
      <w:r w:rsidR="008469F7">
        <w:rPr>
          <w:lang w:val="ro-RO"/>
        </w:rPr>
        <w:t xml:space="preserve"> sec</w:t>
      </w:r>
      <w:r w:rsidR="00E86E02">
        <w:rPr>
          <w:lang w:val="ro-RO"/>
        </w:rPr>
        <w:t>ț</w:t>
      </w:r>
      <w:r w:rsidR="008469F7">
        <w:rPr>
          <w:lang w:val="ro-RO"/>
        </w:rPr>
        <w:t>iune a aceluiași subcapitol</w:t>
      </w:r>
      <w:bookmarkEnd w:id="8"/>
    </w:p>
    <w:p w:rsidR="000352EB" w:rsidRDefault="008469F7" w:rsidP="000352EB">
      <w:pPr>
        <w:rPr>
          <w:lang w:val="ro-RO"/>
        </w:rPr>
      </w:pPr>
      <w:r>
        <w:rPr>
          <w:lang w:val="ro-RO"/>
        </w:rPr>
        <w:t>Ș</w:t>
      </w:r>
      <w:r w:rsidR="000352EB">
        <w:rPr>
          <w:lang w:val="ro-RO"/>
        </w:rPr>
        <w:t>i tot așa...</w:t>
      </w:r>
    </w:p>
    <w:p w:rsidR="00886C17" w:rsidRDefault="00886C17" w:rsidP="00886C17">
      <w:pPr>
        <w:pStyle w:val="Heading2"/>
      </w:pPr>
      <w:bookmarkStart w:id="9" w:name="_Toc513218235"/>
      <w:proofErr w:type="spellStart"/>
      <w:r>
        <w:t>Gestionarea</w:t>
      </w:r>
      <w:proofErr w:type="spellEnd"/>
      <w:r>
        <w:t xml:space="preserve"> </w:t>
      </w:r>
      <w:proofErr w:type="spellStart"/>
      <w:r>
        <w:t>figurilor</w:t>
      </w:r>
      <w:proofErr w:type="spellEnd"/>
      <w:r w:rsidR="00310A4A">
        <w:t xml:space="preserve">, </w:t>
      </w:r>
      <w:proofErr w:type="spellStart"/>
      <w:r w:rsidR="00310A4A">
        <w:t>formulelor</w:t>
      </w:r>
      <w:proofErr w:type="spellEnd"/>
      <w:r w:rsidR="00310A4A">
        <w:t xml:space="preserve">, </w:t>
      </w:r>
      <w:proofErr w:type="spellStart"/>
      <w:r w:rsidR="00310A4A">
        <w:t>tabelelor</w:t>
      </w:r>
      <w:bookmarkEnd w:id="9"/>
      <w:proofErr w:type="spellEnd"/>
    </w:p>
    <w:p w:rsidR="00886C17" w:rsidRDefault="00697116" w:rsidP="00886C17">
      <w:pPr>
        <w:widowControl w:val="0"/>
        <w:spacing w:after="120"/>
      </w:pPr>
      <w:proofErr w:type="spellStart"/>
      <w:r>
        <w:t>Figurile</w:t>
      </w:r>
      <w:proofErr w:type="spellEnd"/>
      <w:r>
        <w:t xml:space="preserve"> </w:t>
      </w:r>
      <w:proofErr w:type="spellStart"/>
      <w:r>
        <w:t>atrag</w:t>
      </w:r>
      <w:proofErr w:type="spellEnd"/>
      <w:r>
        <w:t xml:space="preserve"> </w:t>
      </w:r>
      <w:proofErr w:type="spellStart"/>
      <w:r>
        <w:t>priv</w:t>
      </w:r>
      <w:r w:rsidR="00886C17">
        <w:t>irile</w:t>
      </w:r>
      <w:proofErr w:type="spellEnd"/>
      <w:r w:rsidR="00886C17">
        <w:t xml:space="preserve"> </w:t>
      </w:r>
      <w:proofErr w:type="spellStart"/>
      <w:r w:rsidR="00886C17">
        <w:t>evaluatorilor</w:t>
      </w:r>
      <w:proofErr w:type="spellEnd"/>
      <w:r w:rsidR="00886C17">
        <w:t xml:space="preserve"> </w:t>
      </w:r>
      <w:proofErr w:type="spellStart"/>
      <w:r w:rsidR="00886C17">
        <w:t>grăbi</w:t>
      </w:r>
      <w:r w:rsidR="00E86E02">
        <w:t>ț</w:t>
      </w:r>
      <w:r w:rsidR="00886C17">
        <w:t>i</w:t>
      </w:r>
      <w:proofErr w:type="spellEnd"/>
      <w:r w:rsidR="00886C17">
        <w:t>.</w:t>
      </w:r>
      <w:r>
        <w:t xml:space="preserve"> </w:t>
      </w:r>
      <w:proofErr w:type="spellStart"/>
      <w:r w:rsidR="00886C17">
        <w:t>Dacă</w:t>
      </w:r>
      <w:proofErr w:type="spellEnd"/>
      <w:r w:rsidR="00886C17">
        <w:t xml:space="preserve"> </w:t>
      </w:r>
      <w:proofErr w:type="spellStart"/>
      <w:r w:rsidR="00886C17">
        <w:t>figurile</w:t>
      </w:r>
      <w:proofErr w:type="spellEnd"/>
      <w:r w:rsidR="00886C17">
        <w:t xml:space="preserve"> </w:t>
      </w:r>
      <w:proofErr w:type="spellStart"/>
      <w:r w:rsidR="00886C17">
        <w:t>sunt</w:t>
      </w:r>
      <w:proofErr w:type="spellEnd"/>
      <w:r w:rsidR="00886C17">
        <w:t xml:space="preserve"> “</w:t>
      </w:r>
      <w:r w:rsidR="00886C17" w:rsidRPr="000121CB">
        <w:rPr>
          <w:i/>
        </w:rPr>
        <w:t>self-explained</w:t>
      </w:r>
      <w:r w:rsidR="00886C17">
        <w:t xml:space="preserve">” </w:t>
      </w:r>
      <w:proofErr w:type="spellStart"/>
      <w:r w:rsidR="00886C17">
        <w:t>ve</w:t>
      </w:r>
      <w:r w:rsidR="00E86E02">
        <w:t>ț</w:t>
      </w:r>
      <w:r w:rsidR="00886C17">
        <w:t>i</w:t>
      </w:r>
      <w:proofErr w:type="spellEnd"/>
      <w:r w:rsidR="00886C17">
        <w:t xml:space="preserve"> produce o </w:t>
      </w:r>
      <w:proofErr w:type="spellStart"/>
      <w:r w:rsidR="00886C17">
        <w:t>impresie</w:t>
      </w:r>
      <w:proofErr w:type="spellEnd"/>
      <w:r w:rsidR="00886C17">
        <w:t xml:space="preserve"> </w:t>
      </w:r>
      <w:proofErr w:type="spellStart"/>
      <w:r w:rsidR="00886C17">
        <w:t>mai</w:t>
      </w:r>
      <w:proofErr w:type="spellEnd"/>
      <w:r w:rsidR="00886C17">
        <w:t xml:space="preserve"> bun</w:t>
      </w:r>
      <w:r w:rsidR="00886C17">
        <w:rPr>
          <w:lang w:val="ro-RO"/>
        </w:rPr>
        <w:t>ă</w:t>
      </w:r>
      <w:r w:rsidR="00886C17">
        <w:t xml:space="preserve">. Pentru </w:t>
      </w:r>
      <w:proofErr w:type="spellStart"/>
      <w:r w:rsidR="00886C17">
        <w:t>asta</w:t>
      </w:r>
      <w:proofErr w:type="spellEnd"/>
      <w:r w:rsidR="00886C17">
        <w:t xml:space="preserve">, </w:t>
      </w:r>
      <w:proofErr w:type="spellStart"/>
      <w:r w:rsidR="00886C17">
        <w:t>există</w:t>
      </w:r>
      <w:proofErr w:type="spellEnd"/>
      <w:r w:rsidR="00886C17">
        <w:t xml:space="preserve"> </w:t>
      </w:r>
      <w:proofErr w:type="spellStart"/>
      <w:r w:rsidR="00886C17">
        <w:t>următoarele</w:t>
      </w:r>
      <w:proofErr w:type="spellEnd"/>
      <w:r w:rsidR="00886C17">
        <w:t xml:space="preserve"> </w:t>
      </w:r>
      <w:proofErr w:type="spellStart"/>
      <w:r w:rsidR="00886C17">
        <w:t>recomandări</w:t>
      </w:r>
      <w:proofErr w:type="spellEnd"/>
      <w:r w:rsidR="00886C17">
        <w:t>:</w:t>
      </w:r>
    </w:p>
    <w:p w:rsidR="00886C17" w:rsidRDefault="00886C17" w:rsidP="00886C17">
      <w:pPr>
        <w:pStyle w:val="ListParagraph"/>
        <w:widowControl w:val="0"/>
        <w:numPr>
          <w:ilvl w:val="0"/>
          <w:numId w:val="7"/>
        </w:numPr>
        <w:spacing w:after="120"/>
      </w:pPr>
      <w:proofErr w:type="spellStart"/>
      <w:r>
        <w:t>Include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 w:rsidR="00990D24">
        <w:t>numai</w:t>
      </w:r>
      <w:proofErr w:type="spellEnd"/>
      <w:r w:rsidR="00990D24">
        <w:t xml:space="preserve"> </w:t>
      </w:r>
      <w:proofErr w:type="spellStart"/>
      <w:r>
        <w:t>figuri</w:t>
      </w:r>
      <w:proofErr w:type="spellEnd"/>
      <w:r>
        <w:t xml:space="preserve"> </w:t>
      </w:r>
      <w:proofErr w:type="spellStart"/>
      <w:r>
        <w:t>originale</w:t>
      </w:r>
      <w:proofErr w:type="spellEnd"/>
      <w:r>
        <w:t xml:space="preserve">,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. Visio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excelent</w:t>
      </w:r>
      <w:proofErr w:type="spellEnd"/>
      <w:r>
        <w:t xml:space="preserve"> pentru </w:t>
      </w:r>
      <w:proofErr w:type="spellStart"/>
      <w:r>
        <w:t>asta</w:t>
      </w:r>
      <w:proofErr w:type="spellEnd"/>
      <w:r>
        <w:t xml:space="preserve">. </w:t>
      </w:r>
      <w:r w:rsidR="00990D24">
        <w:t xml:space="preserve">Nu </w:t>
      </w:r>
      <w:proofErr w:type="spellStart"/>
      <w:r w:rsidR="00990D24">
        <w:t>prelua</w:t>
      </w:r>
      <w:r w:rsidR="00E86E02">
        <w:t>ț</w:t>
      </w:r>
      <w:r w:rsidR="00990D24">
        <w:t>i</w:t>
      </w:r>
      <w:proofErr w:type="spellEnd"/>
      <w:r w:rsidR="00990D24">
        <w:t xml:space="preserve"> </w:t>
      </w:r>
      <w:proofErr w:type="spellStart"/>
      <w:r w:rsidR="00990D24">
        <w:t>figuri</w:t>
      </w:r>
      <w:proofErr w:type="spellEnd"/>
      <w:r w:rsidR="00990D24">
        <w:t xml:space="preserve"> de la </w:t>
      </w:r>
      <w:proofErr w:type="spellStart"/>
      <w:r w:rsidR="00990D24">
        <w:t>colegi</w:t>
      </w:r>
      <w:proofErr w:type="spellEnd"/>
      <w:r w:rsidR="00990D24">
        <w:t xml:space="preserve">. </w:t>
      </w:r>
      <w:proofErr w:type="spellStart"/>
      <w:r w:rsidR="00990D24">
        <w:t>Unii</w:t>
      </w:r>
      <w:proofErr w:type="spellEnd"/>
      <w:r w:rsidR="00990D24">
        <w:t xml:space="preserve"> </w:t>
      </w:r>
      <w:proofErr w:type="spellStart"/>
      <w:r w:rsidR="00990D24">
        <w:t>evaluatori</w:t>
      </w:r>
      <w:proofErr w:type="spellEnd"/>
      <w:r w:rsidR="00990D24">
        <w:t xml:space="preserve"> au </w:t>
      </w:r>
      <w:proofErr w:type="spellStart"/>
      <w:r w:rsidR="00990D24">
        <w:t>memorie</w:t>
      </w:r>
      <w:proofErr w:type="spellEnd"/>
      <w:r w:rsidR="00990D24">
        <w:t xml:space="preserve"> </w:t>
      </w:r>
      <w:proofErr w:type="spellStart"/>
      <w:r w:rsidR="00990D24">
        <w:t>vizuală</w:t>
      </w:r>
      <w:proofErr w:type="spellEnd"/>
      <w:r w:rsidR="00990D24">
        <w:t xml:space="preserve"> </w:t>
      </w:r>
      <w:proofErr w:type="spellStart"/>
      <w:r w:rsidR="00990D24">
        <w:t>bună</w:t>
      </w:r>
      <w:proofErr w:type="spellEnd"/>
      <w:r w:rsidR="00990D24">
        <w:t xml:space="preserve">. </w:t>
      </w:r>
    </w:p>
    <w:p w:rsidR="00886C17" w:rsidRDefault="00886C17" w:rsidP="00886C17">
      <w:pPr>
        <w:pStyle w:val="ListParagraph"/>
        <w:widowControl w:val="0"/>
        <w:numPr>
          <w:ilvl w:val="0"/>
          <w:numId w:val="7"/>
        </w:numPr>
        <w:spacing w:after="120"/>
      </w:pPr>
      <w:proofErr w:type="spellStart"/>
      <w:r>
        <w:t>Evita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imagini</w:t>
      </w:r>
      <w:r w:rsidR="00410833">
        <w:t>le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Internet, de </w:t>
      </w:r>
      <w:proofErr w:type="spellStart"/>
      <w:r>
        <w:t>calitate</w:t>
      </w:r>
      <w:proofErr w:type="spellEnd"/>
      <w:r>
        <w:t xml:space="preserve"> </w:t>
      </w:r>
      <w:proofErr w:type="spellStart"/>
      <w:r>
        <w:t>slabă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limbi.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totuși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relevantă</w:t>
      </w:r>
      <w:proofErr w:type="spellEnd"/>
      <w:r>
        <w:t xml:space="preserve"> o imagine, </w:t>
      </w:r>
      <w:proofErr w:type="spellStart"/>
      <w:r>
        <w:t>marca</w:t>
      </w:r>
      <w:r w:rsidR="00E86E02">
        <w:t>ț</w:t>
      </w:r>
      <w:r>
        <w:t>i</w:t>
      </w:r>
      <w:proofErr w:type="spellEnd"/>
      <w:r>
        <w:t xml:space="preserve"> explicit </w:t>
      </w:r>
      <w:proofErr w:type="spellStart"/>
      <w:r>
        <w:t>sursa</w:t>
      </w:r>
      <w:proofErr w:type="spellEnd"/>
      <w:r>
        <w:t xml:space="preserve"> la </w:t>
      </w:r>
      <w:proofErr w:type="spellStart"/>
      <w:r>
        <w:t>bibliografie</w:t>
      </w:r>
      <w:proofErr w:type="spellEnd"/>
      <w:r w:rsidR="00410833">
        <w:t xml:space="preserve"> (conform </w:t>
      </w:r>
      <w:proofErr w:type="spellStart"/>
      <w:r w:rsidR="00410833">
        <w:t>celor</w:t>
      </w:r>
      <w:proofErr w:type="spellEnd"/>
      <w:r w:rsidR="00410833">
        <w:t xml:space="preserve"> </w:t>
      </w:r>
      <w:proofErr w:type="spellStart"/>
      <w:r w:rsidR="00410833">
        <w:t>menționate</w:t>
      </w:r>
      <w:proofErr w:type="spellEnd"/>
      <w:r w:rsidR="00410833">
        <w:t xml:space="preserve"> la </w:t>
      </w:r>
      <w:proofErr w:type="spellStart"/>
      <w:r w:rsidR="00410833">
        <w:t>capitolul</w:t>
      </w:r>
      <w:proofErr w:type="spellEnd"/>
      <w:r w:rsidR="00410833">
        <w:t xml:space="preserve"> </w:t>
      </w:r>
      <w:r w:rsidR="00410833">
        <w:fldChar w:fldCharType="begin"/>
      </w:r>
      <w:r w:rsidR="00410833">
        <w:instrText xml:space="preserve"> REF _Ref513217018 \h </w:instrText>
      </w:r>
      <w:r w:rsidR="00410833">
        <w:fldChar w:fldCharType="separate"/>
      </w:r>
      <w:proofErr w:type="spellStart"/>
      <w:r w:rsidR="0071118C">
        <w:t>Citarea</w:t>
      </w:r>
      <w:proofErr w:type="spellEnd"/>
      <w:r w:rsidR="0071118C">
        <w:t xml:space="preserve"> </w:t>
      </w:r>
      <w:proofErr w:type="spellStart"/>
      <w:r w:rsidR="0071118C">
        <w:t>referin</w:t>
      </w:r>
      <w:proofErr w:type="spellEnd"/>
      <w:r w:rsidR="0071118C">
        <w:rPr>
          <w:lang w:val="ro-RO"/>
        </w:rPr>
        <w:t>țelor</w:t>
      </w:r>
      <w:r w:rsidR="00410833">
        <w:fldChar w:fldCharType="end"/>
      </w:r>
      <w:r w:rsidR="00410833">
        <w:t>)</w:t>
      </w:r>
      <w:r>
        <w:t>.</w:t>
      </w:r>
    </w:p>
    <w:p w:rsidR="00886C17" w:rsidRDefault="00886C17" w:rsidP="00990D24">
      <w:pPr>
        <w:pStyle w:val="ListParagraph"/>
        <w:widowControl w:val="0"/>
        <w:numPr>
          <w:ilvl w:val="0"/>
          <w:numId w:val="7"/>
        </w:numPr>
        <w:spacing w:before="240" w:after="120"/>
      </w:pPr>
      <w:proofErr w:type="spellStart"/>
      <w:r>
        <w:t>Figurile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obligatori</w:t>
      </w:r>
      <w:r w:rsidR="00697116">
        <w:t>u</w:t>
      </w:r>
      <w:proofErr w:type="spellEnd"/>
      <w:r>
        <w:t xml:space="preserve"> </w:t>
      </w:r>
      <w:proofErr w:type="spellStart"/>
      <w:r>
        <w:t>înso</w:t>
      </w:r>
      <w:r w:rsidR="00E86E02">
        <w:t>ț</w:t>
      </w:r>
      <w:r>
        <w:t>ite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text </w:t>
      </w:r>
      <w:proofErr w:type="spellStart"/>
      <w:r>
        <w:t>explicativ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sub </w:t>
      </w:r>
      <w:proofErr w:type="spellStart"/>
      <w:r>
        <w:t>figură</w:t>
      </w:r>
      <w:proofErr w:type="spellEnd"/>
      <w:r w:rsidR="00990D24">
        <w:t xml:space="preserve"> (</w:t>
      </w:r>
      <w:r w:rsidR="00990D24">
        <w:rPr>
          <w:i/>
        </w:rPr>
        <w:t>caption</w:t>
      </w:r>
      <w:r w:rsidR="00990D24" w:rsidRPr="00990D24">
        <w:t>)</w:t>
      </w:r>
      <w:r>
        <w:t xml:space="preserve">.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permit</w:t>
      </w:r>
      <w:r w:rsidR="00BF719B">
        <w:t>ă</w:t>
      </w:r>
      <w:proofErr w:type="spellEnd"/>
      <w:r>
        <w:t xml:space="preserve"> </w:t>
      </w:r>
      <w:proofErr w:type="spellStart"/>
      <w:r>
        <w:t>în</w:t>
      </w:r>
      <w:r w:rsidR="00E86E02">
        <w:t>ț</w:t>
      </w:r>
      <w:r>
        <w:t>elegerea</w:t>
      </w:r>
      <w:proofErr w:type="spellEnd"/>
      <w:r>
        <w:t xml:space="preserve"> </w:t>
      </w:r>
      <w:proofErr w:type="spellStart"/>
      <w:r>
        <w:t>figurii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paragrafe</w:t>
      </w:r>
      <w:proofErr w:type="spellEnd"/>
      <w:r>
        <w:t xml:space="preserve"> din text.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de </w:t>
      </w:r>
      <w:r w:rsidRPr="000121CB">
        <w:rPr>
          <w:i/>
        </w:rPr>
        <w:t>“</w:t>
      </w:r>
      <w:proofErr w:type="spellStart"/>
      <w:r>
        <w:rPr>
          <w:i/>
        </w:rPr>
        <w:t>S</w:t>
      </w:r>
      <w:r w:rsidR="007E7504">
        <w:rPr>
          <w:i/>
        </w:rPr>
        <w:t>chemă</w:t>
      </w:r>
      <w:proofErr w:type="spellEnd"/>
      <w:r w:rsidRPr="000121CB">
        <w:rPr>
          <w:i/>
        </w:rPr>
        <w:t xml:space="preserve"> bloc”</w:t>
      </w:r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de </w:t>
      </w:r>
      <w:proofErr w:type="spellStart"/>
      <w:r>
        <w:t>preferat</w:t>
      </w:r>
      <w:proofErr w:type="spellEnd"/>
      <w:r>
        <w:t xml:space="preserve"> “</w:t>
      </w:r>
      <w:r w:rsidRPr="000121CB">
        <w:rPr>
          <w:i/>
        </w:rPr>
        <w:t xml:space="preserve">Schema bloc a </w:t>
      </w:r>
      <w:proofErr w:type="spellStart"/>
      <w:r w:rsidRPr="000121CB">
        <w:rPr>
          <w:i/>
        </w:rPr>
        <w:t>procesorului</w:t>
      </w:r>
      <w:proofErr w:type="spellEnd"/>
      <w:r w:rsidRPr="000121CB">
        <w:rPr>
          <w:i/>
        </w:rPr>
        <w:t xml:space="preserve">. </w:t>
      </w:r>
      <w:r w:rsidR="00BF719B">
        <w:rPr>
          <w:i/>
        </w:rPr>
        <w:t>C</w:t>
      </w:r>
      <w:r w:rsidRPr="000121CB">
        <w:rPr>
          <w:i/>
          <w:lang w:val="ro-RO"/>
        </w:rPr>
        <w:t xml:space="preserve">onectarea căii de </w:t>
      </w:r>
      <w:r w:rsidR="007E7504">
        <w:rPr>
          <w:i/>
          <w:lang w:val="ro-RO"/>
        </w:rPr>
        <w:t>control</w:t>
      </w:r>
      <w:r w:rsidRPr="000121CB">
        <w:rPr>
          <w:i/>
          <w:lang w:val="ro-RO"/>
        </w:rPr>
        <w:t xml:space="preserve"> la calea de </w:t>
      </w:r>
      <w:r w:rsidR="007E7504">
        <w:rPr>
          <w:i/>
          <w:lang w:val="ro-RO"/>
        </w:rPr>
        <w:t xml:space="preserve">date </w:t>
      </w:r>
      <w:r w:rsidRPr="000121CB">
        <w:rPr>
          <w:i/>
          <w:lang w:val="ro-RO"/>
        </w:rPr>
        <w:t>și setul de registre</w:t>
      </w:r>
      <w:r>
        <w:t>”.</w:t>
      </w:r>
      <w:r w:rsidR="00410833">
        <w:t xml:space="preserve"> </w:t>
      </w:r>
      <w:proofErr w:type="spellStart"/>
      <w:r w:rsidR="00410833">
        <w:t>Figura</w:t>
      </w:r>
      <w:proofErr w:type="spellEnd"/>
      <w:r w:rsidR="00410833">
        <w:t xml:space="preserve"> </w:t>
      </w:r>
      <w:proofErr w:type="spellStart"/>
      <w:r w:rsidR="00410833">
        <w:t>și</w:t>
      </w:r>
      <w:proofErr w:type="spellEnd"/>
      <w:r w:rsidR="00410833">
        <w:t xml:space="preserve"> </w:t>
      </w:r>
      <w:proofErr w:type="spellStart"/>
      <w:r w:rsidR="00410833">
        <w:t>textul</w:t>
      </w:r>
      <w:proofErr w:type="spellEnd"/>
      <w:r w:rsidR="00410833">
        <w:t xml:space="preserve"> explicative </w:t>
      </w:r>
      <w:proofErr w:type="spellStart"/>
      <w:r w:rsidR="00410833">
        <w:t>vor</w:t>
      </w:r>
      <w:proofErr w:type="spellEnd"/>
      <w:r w:rsidR="00410833">
        <w:t xml:space="preserve"> fi </w:t>
      </w:r>
      <w:proofErr w:type="spellStart"/>
      <w:r w:rsidR="00410833">
        <w:t>centrate</w:t>
      </w:r>
      <w:proofErr w:type="spellEnd"/>
      <w:r w:rsidR="00410833">
        <w:t xml:space="preserve"> </w:t>
      </w:r>
      <w:proofErr w:type="spellStart"/>
      <w:r w:rsidR="00410833">
        <w:t>pe</w:t>
      </w:r>
      <w:proofErr w:type="spellEnd"/>
      <w:r w:rsidR="00410833">
        <w:t xml:space="preserve"> </w:t>
      </w:r>
      <w:proofErr w:type="spellStart"/>
      <w:r w:rsidR="00410833">
        <w:t>pagină</w:t>
      </w:r>
      <w:proofErr w:type="spellEnd"/>
      <w:r w:rsidR="00410833">
        <w:t xml:space="preserve">, </w:t>
      </w:r>
      <w:proofErr w:type="spellStart"/>
      <w:r w:rsidR="00410833">
        <w:t>pe</w:t>
      </w:r>
      <w:proofErr w:type="spellEnd"/>
      <w:r w:rsidR="00410833">
        <w:t xml:space="preserve"> </w:t>
      </w:r>
      <w:proofErr w:type="spellStart"/>
      <w:proofErr w:type="gramStart"/>
      <w:r w:rsidR="00410833">
        <w:t>orizontală</w:t>
      </w:r>
      <w:proofErr w:type="spellEnd"/>
      <w:r w:rsidR="00410833">
        <w:t xml:space="preserve"> </w:t>
      </w:r>
      <w:proofErr w:type="gramEnd"/>
      <w:r w:rsidR="00410833">
        <w:rPr>
          <w:noProof/>
        </w:rPr>
        <w:drawing>
          <wp:inline distT="0" distB="0" distL="0" distR="0" wp14:anchorId="71BAEDF5" wp14:editId="61A70111">
            <wp:extent cx="257211" cy="17147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33">
        <w:t>.</w:t>
      </w:r>
    </w:p>
    <w:p w:rsidR="00886C17" w:rsidRDefault="00886C17" w:rsidP="00BF719B">
      <w:pPr>
        <w:pStyle w:val="ListParagraph"/>
        <w:widowControl w:val="0"/>
        <w:numPr>
          <w:ilvl w:val="0"/>
          <w:numId w:val="7"/>
        </w:numPr>
        <w:spacing w:after="120"/>
      </w:pPr>
      <w:proofErr w:type="spellStart"/>
      <w:r>
        <w:t>Dacă</w:t>
      </w:r>
      <w:proofErr w:type="spellEnd"/>
      <w:r>
        <w:t xml:space="preserve"> </w:t>
      </w:r>
      <w:proofErr w:type="spellStart"/>
      <w:r>
        <w:t>vre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insera</w:t>
      </w:r>
      <w:r w:rsidR="00E86E02">
        <w:t>ț</w:t>
      </w:r>
      <w:r>
        <w:t>i</w:t>
      </w:r>
      <w:proofErr w:type="spellEnd"/>
      <w:r>
        <w:t xml:space="preserve"> o </w:t>
      </w:r>
      <w:proofErr w:type="spellStart"/>
      <w:r>
        <w:t>figură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, </w:t>
      </w:r>
      <w:proofErr w:type="spellStart"/>
      <w:r w:rsidR="00410833">
        <w:t>este</w:t>
      </w:r>
      <w:proofErr w:type="spellEnd"/>
      <w:r w:rsidR="00410833">
        <w:t xml:space="preserve"> </w:t>
      </w:r>
      <w:proofErr w:type="spellStart"/>
      <w:r w:rsidR="00410833">
        <w:t>recomandat</w:t>
      </w:r>
      <w:proofErr w:type="spellEnd"/>
      <w:r w:rsidR="00410833">
        <w:t xml:space="preserve"> </w:t>
      </w:r>
      <w:proofErr w:type="spellStart"/>
      <w:r w:rsidR="00410833">
        <w:t>să</w:t>
      </w:r>
      <w:proofErr w:type="spellEnd"/>
      <w:r w:rsidR="00410833">
        <w:t xml:space="preserve"> </w:t>
      </w:r>
      <w:proofErr w:type="spellStart"/>
      <w:r>
        <w:t>copia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 w:rsidR="00BF719B">
        <w:t>textul</w:t>
      </w:r>
      <w:proofErr w:type="spellEnd"/>
      <w:r w:rsidR="00BF719B">
        <w:t xml:space="preserve"> </w:t>
      </w:r>
      <w:proofErr w:type="spellStart"/>
      <w:r w:rsidR="00990D24">
        <w:t>explicativ</w:t>
      </w:r>
      <w:proofErr w:type="spellEnd"/>
      <w:r w:rsidR="00BF719B">
        <w:t xml:space="preserve"> de la o </w:t>
      </w:r>
      <w:proofErr w:type="spellStart"/>
      <w:r w:rsidR="00BF719B">
        <w:t>altă</w:t>
      </w:r>
      <w:proofErr w:type="spellEnd"/>
      <w:r w:rsidR="00990D24">
        <w:t xml:space="preserve"> </w:t>
      </w:r>
      <w:proofErr w:type="spellStart"/>
      <w:r w:rsidR="00990D24">
        <w:t>figură</w:t>
      </w:r>
      <w:proofErr w:type="spellEnd"/>
      <w:r w:rsidR="00BF719B">
        <w:t xml:space="preserve"> (cu to</w:t>
      </w:r>
      <w:r w:rsidR="00990D24">
        <w:t>t</w:t>
      </w:r>
      <w:r w:rsidR="00BF719B">
        <w:t xml:space="preserve"> cu </w:t>
      </w:r>
      <w:proofErr w:type="spellStart"/>
      <w:r w:rsidR="00BF719B">
        <w:t>formatare</w:t>
      </w:r>
      <w:proofErr w:type="spellEnd"/>
      <w:r w:rsidR="00BF719B">
        <w:t xml:space="preserve"> </w:t>
      </w:r>
      <w:proofErr w:type="spellStart"/>
      <w:r w:rsidR="00BF719B">
        <w:t>și</w:t>
      </w:r>
      <w:proofErr w:type="spellEnd"/>
      <w:r w:rsidR="00BF719B">
        <w:t xml:space="preserve"> tag-</w:t>
      </w:r>
      <w:proofErr w:type="spellStart"/>
      <w:r w:rsidR="00BF719B">
        <w:t>uri</w:t>
      </w:r>
      <w:proofErr w:type="spellEnd"/>
      <w:r w:rsidR="00410833">
        <w:t>, cu copy &amp; paste</w:t>
      </w:r>
      <w:r w:rsidR="00BF719B">
        <w:t>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 w:rsidR="00BF719B">
        <w:t>adăuga</w:t>
      </w:r>
      <w:r w:rsidR="00E86E02">
        <w:t>ț</w:t>
      </w:r>
      <w:r w:rsidR="00BF719B">
        <w:t>i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990D24">
        <w:t>modifica</w:t>
      </w:r>
      <w:r w:rsidR="00E86E02">
        <w:t>ț</w:t>
      </w:r>
      <w:r w:rsidR="00990D24">
        <w:t>i</w:t>
      </w:r>
      <w:proofErr w:type="spellEnd"/>
      <w:r w:rsidR="00990D24"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explicativ</w:t>
      </w:r>
      <w:proofErr w:type="spellEnd"/>
      <w:r>
        <w:t xml:space="preserve">. </w:t>
      </w:r>
      <w:proofErr w:type="spellStart"/>
      <w:r>
        <w:t>Pute</w:t>
      </w:r>
      <w:r w:rsidR="00E86E02">
        <w:t>ț</w:t>
      </w:r>
      <w:r>
        <w:t>i</w:t>
      </w:r>
      <w:proofErr w:type="spellEnd"/>
      <w:r>
        <w:t xml:space="preserve"> reface </w:t>
      </w:r>
      <w:proofErr w:type="spellStart"/>
      <w:r>
        <w:t>numerotarea</w:t>
      </w:r>
      <w:proofErr w:type="spellEnd"/>
      <w:r>
        <w:t xml:space="preserve"> cu </w:t>
      </w:r>
      <w:proofErr w:type="spellStart"/>
      <w:r>
        <w:t>selec</w:t>
      </w:r>
      <w:r w:rsidR="00E86E02">
        <w:t>ț</w:t>
      </w:r>
      <w:r>
        <w:t>ia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 xml:space="preserve"> CTRL+A </w:t>
      </w:r>
      <w:proofErr w:type="spellStart"/>
      <w:r>
        <w:t>și</w:t>
      </w:r>
      <w:proofErr w:type="spellEnd"/>
      <w:r>
        <w:t xml:space="preserve"> </w:t>
      </w:r>
      <w:r w:rsidRPr="000121CB">
        <w:rPr>
          <w:i/>
        </w:rPr>
        <w:t>Click-</w:t>
      </w:r>
      <w:proofErr w:type="spellStart"/>
      <w:r w:rsidRPr="000121CB">
        <w:rPr>
          <w:i/>
        </w:rPr>
        <w:t>dreapta</w:t>
      </w:r>
      <w:proofErr w:type="spellEnd"/>
      <w:r>
        <w:t xml:space="preserve"> &gt;</w:t>
      </w:r>
      <w:r w:rsidRPr="000121CB">
        <w:rPr>
          <w:i/>
        </w:rPr>
        <w:t>Update field</w:t>
      </w:r>
      <w:r>
        <w:t>.</w:t>
      </w:r>
      <w:r w:rsidR="00BF719B">
        <w:t xml:space="preserve"> </w:t>
      </w:r>
    </w:p>
    <w:p w:rsidR="007E7504" w:rsidRPr="00310A4A" w:rsidRDefault="007E7504" w:rsidP="007E7504">
      <w:pPr>
        <w:pStyle w:val="ListParagraph"/>
        <w:widowControl w:val="0"/>
        <w:numPr>
          <w:ilvl w:val="0"/>
          <w:numId w:val="7"/>
        </w:numPr>
        <w:spacing w:after="120"/>
      </w:pPr>
      <w:proofErr w:type="spellStart"/>
      <w:r>
        <w:lastRenderedPageBreak/>
        <w:t>Desigur</w:t>
      </w:r>
      <w:proofErr w:type="spellEnd"/>
      <w:r w:rsidR="00410833">
        <w:t>,</w:t>
      </w:r>
      <w:r>
        <w:t xml:space="preserve"> </w:t>
      </w:r>
      <w:proofErr w:type="spellStart"/>
      <w:r>
        <w:t>pute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figură</w:t>
      </w:r>
      <w:proofErr w:type="spellEnd"/>
      <w:r>
        <w:t xml:space="preserve"> (cu </w:t>
      </w:r>
      <w:proofErr w:type="gramStart"/>
      <w:r>
        <w:t>un</w:t>
      </w:r>
      <w:proofErr w:type="gramEnd"/>
      <w:r>
        <w:t xml:space="preserve"> pic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efort</w:t>
      </w:r>
      <w:proofErr w:type="spellEnd"/>
      <w:r>
        <w:t xml:space="preserve">) </w:t>
      </w:r>
      <w:proofErr w:type="spellStart"/>
      <w:r>
        <w:t>pe</w:t>
      </w:r>
      <w:proofErr w:type="spellEnd"/>
      <w:r>
        <w:t xml:space="preserve"> </w:t>
      </w:r>
      <w:proofErr w:type="spellStart"/>
      <w:r>
        <w:t>trai</w:t>
      </w:r>
      <w:r w:rsidR="00410833">
        <w:t>e</w:t>
      </w:r>
      <w:r>
        <w:t>ctoria</w:t>
      </w:r>
      <w:proofErr w:type="spellEnd"/>
      <w:r>
        <w:t xml:space="preserve"> </w:t>
      </w:r>
      <w:proofErr w:type="spellStart"/>
      <w:r>
        <w:t>clasică</w:t>
      </w:r>
      <w:proofErr w:type="spellEnd"/>
      <w:r w:rsidR="00410833">
        <w:t>:</w:t>
      </w:r>
      <w:r>
        <w:t xml:space="preserve"> </w:t>
      </w:r>
      <w:r w:rsidRPr="007E7504">
        <w:rPr>
          <w:i/>
        </w:rPr>
        <w:t>References</w:t>
      </w:r>
      <w:r>
        <w:t xml:space="preserve"> &gt; </w:t>
      </w:r>
      <w:r w:rsidRPr="007E7504">
        <w:rPr>
          <w:i/>
        </w:rPr>
        <w:t>Insert Caption</w:t>
      </w:r>
      <w:r>
        <w:t xml:space="preserve"> &gt; </w:t>
      </w:r>
      <w:r w:rsidRPr="007E7504">
        <w:rPr>
          <w:i/>
        </w:rPr>
        <w:t>Label</w:t>
      </w:r>
      <w:r>
        <w:t xml:space="preserve"> &gt; </w:t>
      </w:r>
      <w:proofErr w:type="spellStart"/>
      <w:r w:rsidRPr="007E7504">
        <w:rPr>
          <w:i/>
        </w:rPr>
        <w:t>Ecua</w:t>
      </w:r>
      <w:proofErr w:type="spellEnd"/>
      <w:r w:rsidR="00E86E02">
        <w:rPr>
          <w:i/>
          <w:lang w:val="ro-RO"/>
        </w:rPr>
        <w:t>ț</w:t>
      </w:r>
      <w:r w:rsidRPr="007E7504">
        <w:rPr>
          <w:i/>
          <w:lang w:val="ro-RO"/>
        </w:rPr>
        <w:t>ie/Tabel/Figură/New label.</w:t>
      </w:r>
    </w:p>
    <w:p w:rsidR="00886C17" w:rsidRDefault="00886C17" w:rsidP="00886C17">
      <w:pPr>
        <w:pStyle w:val="ListParagraph"/>
        <w:widowControl w:val="0"/>
        <w:numPr>
          <w:ilvl w:val="0"/>
          <w:numId w:val="7"/>
        </w:numPr>
        <w:spacing w:after="120"/>
      </w:pPr>
      <w:proofErr w:type="spellStart"/>
      <w:r>
        <w:t>Evita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figurile</w:t>
      </w:r>
      <w:proofErr w:type="spellEnd"/>
      <w:r>
        <w:t xml:space="preserve">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relevant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ave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colorate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imprima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cu </w:t>
      </w:r>
      <w:proofErr w:type="spellStart"/>
      <w:r>
        <w:t>imprimantă</w:t>
      </w:r>
      <w:proofErr w:type="spellEnd"/>
      <w:r>
        <w:t xml:space="preserve"> color.</w:t>
      </w:r>
    </w:p>
    <w:p w:rsidR="00886C17" w:rsidRDefault="00886C17" w:rsidP="00886C17">
      <w:pPr>
        <w:jc w:val="center"/>
      </w:pPr>
      <w:r>
        <w:object w:dxaOrig="14295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90.95pt" o:ole="">
            <v:imagedata r:id="rId14" o:title=""/>
          </v:shape>
          <o:OLEObject Type="Embed" ProgID="Visio.Drawing.15" ShapeID="_x0000_i1025" DrawAspect="Content" ObjectID="_1586960082" r:id="rId15"/>
        </w:object>
      </w:r>
    </w:p>
    <w:p w:rsidR="00F81D3C" w:rsidRDefault="00310A4A" w:rsidP="00310A4A">
      <w:pPr>
        <w:pStyle w:val="Caption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71118C">
          <w:rPr>
            <w:noProof/>
          </w:rPr>
          <w:t>1</w:t>
        </w:r>
      </w:fldSimple>
      <w:r>
        <w:rPr>
          <w:noProof/>
        </w:rPr>
        <w:t xml:space="preserve"> </w:t>
      </w:r>
      <w:r w:rsidRPr="00EC7A9D">
        <w:rPr>
          <w:noProof/>
        </w:rPr>
        <w:t>Interconectarea modului proiectat într-un sistem mai mare. Interfe</w:t>
      </w:r>
      <w:r w:rsidR="00E86E02">
        <w:rPr>
          <w:noProof/>
        </w:rPr>
        <w:t>ț</w:t>
      </w:r>
      <w:r w:rsidRPr="00EC7A9D">
        <w:rPr>
          <w:noProof/>
        </w:rPr>
        <w:t>e AXI.</w:t>
      </w:r>
    </w:p>
    <w:p w:rsidR="00886C17" w:rsidRDefault="007E7504" w:rsidP="00886C17">
      <w:pPr>
        <w:widowControl w:val="0"/>
        <w:spacing w:after="120"/>
      </w:pPr>
      <w:r>
        <w:t>E</w:t>
      </w:r>
      <w:r w:rsidR="00886C17">
        <w:t>vita</w:t>
      </w:r>
      <w:r w:rsidR="00E86E02">
        <w:rPr>
          <w:lang w:val="ro-RO"/>
        </w:rPr>
        <w:t>ț</w:t>
      </w:r>
      <w:r w:rsidR="00886C17">
        <w:rPr>
          <w:lang w:val="ro-RO"/>
        </w:rPr>
        <w:t>i</w:t>
      </w:r>
      <w:r w:rsidR="00886C17">
        <w:t xml:space="preserve"> ca </w:t>
      </w:r>
      <w:proofErr w:type="spellStart"/>
      <w:r w:rsidR="00886C17">
        <w:t>tex</w:t>
      </w:r>
      <w:r w:rsidR="00BF719B">
        <w:t>tul</w:t>
      </w:r>
      <w:proofErr w:type="spellEnd"/>
      <w:r w:rsidR="00BF719B">
        <w:t xml:space="preserve"> </w:t>
      </w:r>
      <w:proofErr w:type="spellStart"/>
      <w:r w:rsidR="00BF719B">
        <w:t>explicativ</w:t>
      </w:r>
      <w:proofErr w:type="spellEnd"/>
      <w:r w:rsidR="00BF719B">
        <w:t xml:space="preserve"> al </w:t>
      </w:r>
      <w:proofErr w:type="spellStart"/>
      <w:r w:rsidR="00BF719B">
        <w:t>unei</w:t>
      </w:r>
      <w:proofErr w:type="spellEnd"/>
      <w:r w:rsidR="00BF719B">
        <w:t xml:space="preserve"> </w:t>
      </w:r>
      <w:proofErr w:type="spellStart"/>
      <w:r w:rsidR="00BF719B">
        <w:t>figuri</w:t>
      </w:r>
      <w:proofErr w:type="spellEnd"/>
      <w:r w:rsidR="00BF719B">
        <w:t xml:space="preserve"> </w:t>
      </w:r>
      <w:proofErr w:type="spellStart"/>
      <w:proofErr w:type="gramStart"/>
      <w:r w:rsidR="00BF719B">
        <w:t>să</w:t>
      </w:r>
      <w:proofErr w:type="spellEnd"/>
      <w:proofErr w:type="gramEnd"/>
      <w:r>
        <w:t xml:space="preserve"> </w:t>
      </w:r>
      <w:proofErr w:type="spellStart"/>
      <w:r>
        <w:t>apară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pozi</w:t>
      </w:r>
      <w:r w:rsidR="00E86E02">
        <w:t>ț</w:t>
      </w:r>
      <w:r>
        <w:t>ionarea</w:t>
      </w:r>
      <w:proofErr w:type="spellEnd"/>
      <w:r>
        <w:t xml:space="preserve"> </w:t>
      </w:r>
      <w:proofErr w:type="spellStart"/>
      <w:r>
        <w:t>cursorul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cu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="00886C17" w:rsidRPr="006B35D2">
        <w:rPr>
          <w:i/>
        </w:rPr>
        <w:t>Click-</w:t>
      </w:r>
      <w:proofErr w:type="spellStart"/>
      <w:r w:rsidR="00886C17" w:rsidRPr="006B35D2">
        <w:rPr>
          <w:i/>
        </w:rPr>
        <w:t>dreapta</w:t>
      </w:r>
      <w:proofErr w:type="spellEnd"/>
      <w:r w:rsidR="00886C17">
        <w:t xml:space="preserve"> &gt; </w:t>
      </w:r>
      <w:r w:rsidR="00886C17" w:rsidRPr="006B35D2">
        <w:rPr>
          <w:i/>
        </w:rPr>
        <w:t>Paragraph</w:t>
      </w:r>
      <w:r w:rsidR="00886C17">
        <w:t xml:space="preserve"> &gt; </w:t>
      </w:r>
      <w:r w:rsidR="00886C17" w:rsidRPr="006B35D2">
        <w:rPr>
          <w:i/>
        </w:rPr>
        <w:t>Line and page breaks</w:t>
      </w:r>
      <w:r w:rsidR="00886C17">
        <w:t xml:space="preserve"> &gt; </w:t>
      </w:r>
      <w:r w:rsidR="00886C17" w:rsidRPr="006B35D2">
        <w:rPr>
          <w:i/>
        </w:rPr>
        <w:t>Keep with next</w:t>
      </w:r>
      <w:r w:rsidR="00886C17">
        <w:t xml:space="preserve">. </w:t>
      </w:r>
    </w:p>
    <w:p w:rsidR="00886C17" w:rsidRPr="00FA6B61" w:rsidRDefault="00886C17" w:rsidP="00886C17">
      <w:pPr>
        <w:widowControl w:val="0"/>
        <w:spacing w:after="120"/>
      </w:pPr>
    </w:p>
    <w:p w:rsidR="00886C17" w:rsidRDefault="00886C17" w:rsidP="00310A4A">
      <w:pPr>
        <w:keepNext/>
        <w:jc w:val="center"/>
      </w:pPr>
      <w:r>
        <w:object w:dxaOrig="14295" w:dyaOrig="6060">
          <v:shape id="_x0000_i1026" type="#_x0000_t75" style="width:450.8pt;height:190.95pt" o:ole="">
            <v:imagedata r:id="rId16" o:title=""/>
          </v:shape>
          <o:OLEObject Type="Embed" ProgID="Visio.Drawing.15" ShapeID="_x0000_i1026" DrawAspect="Content" ObjectID="_1586960083" r:id="rId17"/>
        </w:object>
      </w:r>
    </w:p>
    <w:p w:rsidR="00310A4A" w:rsidRPr="007944B0" w:rsidRDefault="00310A4A" w:rsidP="00310A4A">
      <w:pPr>
        <w:pStyle w:val="Caption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71118C">
          <w:rPr>
            <w:noProof/>
          </w:rPr>
          <w:t>2</w:t>
        </w:r>
      </w:fldSimple>
      <w:r>
        <w:t xml:space="preserve"> </w:t>
      </w:r>
      <w:r w:rsidRPr="00C920FA">
        <w:t xml:space="preserve">O </w:t>
      </w:r>
      <w:proofErr w:type="spellStart"/>
      <w:proofErr w:type="gramStart"/>
      <w:r w:rsidRPr="00C920FA">
        <w:t>altă</w:t>
      </w:r>
      <w:proofErr w:type="spellEnd"/>
      <w:proofErr w:type="gramEnd"/>
      <w:r w:rsidRPr="00C920FA">
        <w:t xml:space="preserve"> </w:t>
      </w:r>
      <w:proofErr w:type="spellStart"/>
      <w:r w:rsidRPr="00C920FA">
        <w:t>figură</w:t>
      </w:r>
      <w:proofErr w:type="spellEnd"/>
      <w:r w:rsidRPr="00C920FA">
        <w:t xml:space="preserve">. Se </w:t>
      </w:r>
      <w:proofErr w:type="spellStart"/>
      <w:r w:rsidRPr="00C920FA">
        <w:t>copiază</w:t>
      </w:r>
      <w:proofErr w:type="spellEnd"/>
      <w:r w:rsidRPr="00C920FA">
        <w:t xml:space="preserve"> </w:t>
      </w:r>
      <w:proofErr w:type="gramStart"/>
      <w:r w:rsidRPr="00C920FA">
        <w:t>un</w:t>
      </w:r>
      <w:proofErr w:type="gramEnd"/>
      <w:r w:rsidRPr="00C920FA">
        <w:t xml:space="preserve"> text </w:t>
      </w:r>
      <w:proofErr w:type="spellStart"/>
      <w:r w:rsidRPr="00C920FA">
        <w:t>explicativ</w:t>
      </w:r>
      <w:proofErr w:type="spellEnd"/>
      <w:r w:rsidRPr="00C920FA">
        <w:t xml:space="preserve"> existent </w:t>
      </w:r>
      <w:proofErr w:type="spellStart"/>
      <w:r w:rsidRPr="00C920FA">
        <w:t>și</w:t>
      </w:r>
      <w:proofErr w:type="spellEnd"/>
      <w:r w:rsidRPr="00C920FA">
        <w:t xml:space="preserve"> </w:t>
      </w:r>
      <w:proofErr w:type="spellStart"/>
      <w:r w:rsidRPr="00C920FA">
        <w:t>apoi</w:t>
      </w:r>
      <w:proofErr w:type="spellEnd"/>
      <w:r w:rsidRPr="00C920FA">
        <w:t xml:space="preserve"> se </w:t>
      </w:r>
      <w:proofErr w:type="spellStart"/>
      <w:r w:rsidRPr="00C920FA">
        <w:t>adaugă</w:t>
      </w:r>
      <w:proofErr w:type="spellEnd"/>
      <w:r w:rsidRPr="00C920FA">
        <w:t xml:space="preserve"> </w:t>
      </w:r>
      <w:proofErr w:type="spellStart"/>
      <w:r w:rsidRPr="00C920FA">
        <w:t>figura</w:t>
      </w:r>
      <w:proofErr w:type="spellEnd"/>
      <w:r w:rsidRPr="00C920FA">
        <w:t xml:space="preserve"> </w:t>
      </w:r>
      <w:proofErr w:type="spellStart"/>
      <w:r w:rsidRPr="00C920FA">
        <w:t>și</w:t>
      </w:r>
      <w:proofErr w:type="spellEnd"/>
      <w:r w:rsidRPr="00C920FA">
        <w:t xml:space="preserve"> se </w:t>
      </w:r>
      <w:proofErr w:type="spellStart"/>
      <w:r w:rsidRPr="00C920FA">
        <w:t>modifică</w:t>
      </w:r>
      <w:proofErr w:type="spellEnd"/>
      <w:r w:rsidRPr="00C920FA">
        <w:t xml:space="preserve"> </w:t>
      </w:r>
      <w:proofErr w:type="spellStart"/>
      <w:r w:rsidRPr="00C920FA">
        <w:t>textul</w:t>
      </w:r>
      <w:proofErr w:type="spellEnd"/>
      <w:r w:rsidRPr="00C920FA">
        <w:t xml:space="preserve"> </w:t>
      </w:r>
      <w:proofErr w:type="spellStart"/>
      <w:r w:rsidRPr="00C920FA">
        <w:t>explicativ</w:t>
      </w:r>
      <w:proofErr w:type="spellEnd"/>
      <w:r w:rsidRPr="00C920FA">
        <w:t xml:space="preserve">. Se </w:t>
      </w:r>
      <w:proofErr w:type="spellStart"/>
      <w:r w:rsidRPr="00C920FA">
        <w:t>reformatează</w:t>
      </w:r>
      <w:proofErr w:type="spellEnd"/>
      <w:r w:rsidRPr="00C920FA">
        <w:t xml:space="preserve"> </w:t>
      </w:r>
      <w:proofErr w:type="spellStart"/>
      <w:r w:rsidRPr="00C920FA">
        <w:t>numerotatea</w:t>
      </w:r>
      <w:proofErr w:type="spellEnd"/>
      <w:r w:rsidRPr="00C920FA">
        <w:t xml:space="preserve"> </w:t>
      </w:r>
      <w:proofErr w:type="spellStart"/>
      <w:r w:rsidRPr="00C920FA">
        <w:t>automată</w:t>
      </w:r>
      <w:proofErr w:type="spellEnd"/>
      <w:r w:rsidRPr="00C920FA">
        <w:t xml:space="preserve"> a </w:t>
      </w:r>
      <w:proofErr w:type="spellStart"/>
      <w:r w:rsidRPr="00C920FA">
        <w:t>figurilor</w:t>
      </w:r>
      <w:proofErr w:type="spellEnd"/>
      <w:r w:rsidRPr="00C920FA">
        <w:t xml:space="preserve">. Nu </w:t>
      </w:r>
      <w:proofErr w:type="spellStart"/>
      <w:r w:rsidRPr="00C920FA">
        <w:t>edita</w:t>
      </w:r>
      <w:r w:rsidR="00E86E02">
        <w:t>ț</w:t>
      </w:r>
      <w:r w:rsidRPr="00C920FA">
        <w:t>i</w:t>
      </w:r>
      <w:proofErr w:type="spellEnd"/>
      <w:r w:rsidRPr="00C920FA">
        <w:t xml:space="preserve"> </w:t>
      </w:r>
      <w:proofErr w:type="spellStart"/>
      <w:r w:rsidRPr="00C920FA">
        <w:t>numărul</w:t>
      </w:r>
      <w:proofErr w:type="spellEnd"/>
      <w:r w:rsidRPr="00C920FA">
        <w:t xml:space="preserve"> </w:t>
      </w:r>
      <w:proofErr w:type="spellStart"/>
      <w:r w:rsidRPr="00C920FA">
        <w:t>figurii</w:t>
      </w:r>
      <w:proofErr w:type="spellEnd"/>
      <w:r w:rsidRPr="00C920FA">
        <w:t>.</w:t>
      </w:r>
    </w:p>
    <w:p w:rsidR="00886C17" w:rsidRPr="006B35D2" w:rsidRDefault="00886C17" w:rsidP="00BF719B">
      <w:pPr>
        <w:rPr>
          <w:lang w:val="ro-RO"/>
        </w:rPr>
      </w:pPr>
      <w:r>
        <w:t>Evita</w:t>
      </w:r>
      <w:r w:rsidR="00E86E02">
        <w:rPr>
          <w:lang w:val="ro-RO"/>
        </w:rPr>
        <w:t>ț</w:t>
      </w:r>
      <w:r>
        <w:rPr>
          <w:lang w:val="ro-RO"/>
        </w:rPr>
        <w:t xml:space="preserve">i </w:t>
      </w:r>
      <w:proofErr w:type="gramStart"/>
      <w:r>
        <w:rPr>
          <w:lang w:val="ro-RO"/>
        </w:rPr>
        <w:t>să</w:t>
      </w:r>
      <w:proofErr w:type="gramEnd"/>
      <w:r>
        <w:rPr>
          <w:lang w:val="ro-RO"/>
        </w:rPr>
        <w:t xml:space="preserve"> pune</w:t>
      </w:r>
      <w:r w:rsidR="00E86E02">
        <w:rPr>
          <w:lang w:val="ro-RO"/>
        </w:rPr>
        <w:t>ț</w:t>
      </w:r>
      <w:r>
        <w:rPr>
          <w:lang w:val="ro-RO"/>
        </w:rPr>
        <w:t>i mai multe figuri una după alta. Insera</w:t>
      </w:r>
      <w:r w:rsidR="00E86E02">
        <w:rPr>
          <w:lang w:val="ro-RO"/>
        </w:rPr>
        <w:t>ț</w:t>
      </w:r>
      <w:r>
        <w:rPr>
          <w:lang w:val="ro-RO"/>
        </w:rPr>
        <w:t>i un mic text între figuri.</w:t>
      </w:r>
    </w:p>
    <w:p w:rsidR="00886C17" w:rsidRDefault="00886C17" w:rsidP="00886C17">
      <w:pPr>
        <w:ind w:left="847" w:hanging="165"/>
        <w:jc w:val="center"/>
      </w:pPr>
      <w:r>
        <w:rPr>
          <w:noProof/>
        </w:rPr>
        <w:lastRenderedPageBreak/>
        <w:drawing>
          <wp:inline distT="0" distB="0" distL="0" distR="0" wp14:anchorId="537F574F" wp14:editId="5745502F">
            <wp:extent cx="1708243" cy="2451100"/>
            <wp:effectExtent l="0" t="0" r="6350" b="6350"/>
            <wp:docPr id="3" name="Picture 3" descr="https://images-na.ssl-images-amazon.com/images/I/515CAPVEAuL._SX346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-na.ssl-images-amazon.com/images/I/515CAPVEAuL._SX346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5" cy="245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C" w:rsidRPr="00F81D3C" w:rsidRDefault="00F81D3C" w:rsidP="00F81D3C">
      <w:pPr>
        <w:pStyle w:val="Caption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71118C">
          <w:rPr>
            <w:noProof/>
          </w:rPr>
          <w:t>3</w:t>
        </w:r>
      </w:fldSimple>
      <w:r>
        <w:t xml:space="preserve"> </w:t>
      </w:r>
      <w:r w:rsidRPr="00693E8C">
        <w:t xml:space="preserve">O carte </w:t>
      </w:r>
      <w:proofErr w:type="spellStart"/>
      <w:r w:rsidRPr="00693E8C">
        <w:t>interesantă</w:t>
      </w:r>
      <w:proofErr w:type="spellEnd"/>
      <w:r w:rsidRPr="00693E8C">
        <w:t xml:space="preserve">. Imagine </w:t>
      </w:r>
      <w:proofErr w:type="spellStart"/>
      <w:r w:rsidRPr="00693E8C">
        <w:t>preluată</w:t>
      </w:r>
      <w:proofErr w:type="spellEnd"/>
      <w:r w:rsidRPr="00693E8C">
        <w:t xml:space="preserve"> de </w:t>
      </w:r>
      <w:proofErr w:type="spellStart"/>
      <w:r w:rsidRPr="00693E8C">
        <w:t>pe</w:t>
      </w:r>
      <w:proofErr w:type="spellEnd"/>
      <w:r w:rsidRPr="00693E8C">
        <w:t xml:space="preserve"> Internet. [</w:t>
      </w:r>
      <w:r w:rsidR="00901784">
        <w:t>3</w:t>
      </w:r>
      <w:r w:rsidRPr="00693E8C">
        <w:t>].</w:t>
      </w:r>
    </w:p>
    <w:p w:rsidR="0071118C" w:rsidRDefault="0071118C">
      <w:pPr>
        <w:jc w:val="left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86C17" w:rsidRPr="00AB514E" w:rsidRDefault="00886C17" w:rsidP="00886C17">
      <w:pPr>
        <w:pStyle w:val="Heading1"/>
      </w:pPr>
      <w:bookmarkStart w:id="10" w:name="_Toc513218236"/>
      <w:proofErr w:type="spellStart"/>
      <w:r w:rsidRPr="00AB514E">
        <w:lastRenderedPageBreak/>
        <w:t>Recomandări</w:t>
      </w:r>
      <w:proofErr w:type="spellEnd"/>
      <w:r w:rsidRPr="00AB514E">
        <w:t xml:space="preserve"> </w:t>
      </w:r>
      <w:proofErr w:type="spellStart"/>
      <w:r w:rsidRPr="00AB514E">
        <w:t>generale</w:t>
      </w:r>
      <w:bookmarkEnd w:id="10"/>
      <w:proofErr w:type="spellEnd"/>
    </w:p>
    <w:p w:rsidR="00886C17" w:rsidRDefault="00886C17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 xml:space="preserve">Nu </w:t>
      </w:r>
      <w:proofErr w:type="spellStart"/>
      <w:r>
        <w:t>lăsa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rânduri</w:t>
      </w:r>
      <w:proofErr w:type="spellEnd"/>
      <w:r>
        <w:t xml:space="preserve"> </w:t>
      </w:r>
      <w:proofErr w:type="spellStart"/>
      <w:r>
        <w:t>goale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.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include </w:t>
      </w:r>
      <w:proofErr w:type="spellStart"/>
      <w:r>
        <w:t>setările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:rsidR="00886C17" w:rsidRDefault="00886C17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proofErr w:type="spellStart"/>
      <w:r>
        <w:t>Scrie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</w:t>
      </w:r>
      <w:r w:rsidR="00990D24">
        <w:t xml:space="preserve">direct </w:t>
      </w:r>
      <w:r>
        <w:t xml:space="preserve">cu </w:t>
      </w:r>
      <w:proofErr w:type="spellStart"/>
      <w:r>
        <w:t>diacritice</w:t>
      </w:r>
      <w:proofErr w:type="spellEnd"/>
      <w:r>
        <w:t xml:space="preserve">. Nu </w:t>
      </w:r>
      <w:proofErr w:type="spellStart"/>
      <w:proofErr w:type="gramStart"/>
      <w:r>
        <w:t>vă</w:t>
      </w:r>
      <w:proofErr w:type="spellEnd"/>
      <w:proofErr w:type="gramEnd"/>
      <w:r>
        <w:t xml:space="preserve"> </w:t>
      </w:r>
      <w:proofErr w:type="spellStart"/>
      <w:r>
        <w:t>baza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</w:t>
      </w:r>
      <w:r w:rsidRPr="0060488F">
        <w:rPr>
          <w:i/>
        </w:rPr>
        <w:t xml:space="preserve">le </w:t>
      </w:r>
      <w:proofErr w:type="spellStart"/>
      <w:r w:rsidRPr="0060488F">
        <w:rPr>
          <w:i/>
        </w:rPr>
        <w:t>modific</w:t>
      </w:r>
      <w:proofErr w:type="spellEnd"/>
      <w:r w:rsidRPr="0060488F">
        <w:rPr>
          <w:i/>
        </w:rPr>
        <w:t xml:space="preserve"> la sf</w:t>
      </w:r>
      <w:r w:rsidRPr="0060488F">
        <w:rPr>
          <w:i/>
          <w:lang w:val="ro-RO"/>
        </w:rPr>
        <w:t>â</w:t>
      </w:r>
      <w:proofErr w:type="spellStart"/>
      <w:r w:rsidRPr="0060488F">
        <w:rPr>
          <w:i/>
        </w:rPr>
        <w:t>rșit</w:t>
      </w:r>
      <w:proofErr w:type="spellEnd"/>
      <w:r>
        <w:t>”.</w:t>
      </w:r>
    </w:p>
    <w:p w:rsidR="00886C17" w:rsidRPr="0060488F" w:rsidRDefault="00886C17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val="ro-RO"/>
        </w:rPr>
      </w:pPr>
      <w:r>
        <w:t xml:space="preserve">Nu </w:t>
      </w:r>
      <w:proofErr w:type="spellStart"/>
      <w:r>
        <w:t>numerota</w:t>
      </w:r>
      <w:proofErr w:type="spellEnd"/>
      <w:r w:rsidR="00E86E02" w:rsidRPr="0060488F">
        <w:rPr>
          <w:lang w:val="ro-RO"/>
        </w:rPr>
        <w:t>ț</w:t>
      </w:r>
      <w:r w:rsidRPr="0060488F">
        <w:rPr>
          <w:lang w:val="ro-RO"/>
        </w:rPr>
        <w:t>i titlurile de paragrafe. Se vor numerota automat.</w:t>
      </w:r>
    </w:p>
    <w:p w:rsidR="00886C17" w:rsidRPr="0060488F" w:rsidRDefault="00886C17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val="ro-RO"/>
        </w:rPr>
      </w:pPr>
      <w:r w:rsidRPr="0060488F">
        <w:rPr>
          <w:lang w:val="ro-RO"/>
        </w:rPr>
        <w:t>Pentru a marca un titlu de paragraf, pozi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iona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i-vă cu cursorul pe el și schimba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i-i stilul cu cel dorit: </w:t>
      </w:r>
      <w:r w:rsidRPr="0060488F">
        <w:rPr>
          <w:i/>
          <w:lang w:val="ro-RO"/>
        </w:rPr>
        <w:t>Heading 1</w:t>
      </w:r>
      <w:r w:rsidRPr="0060488F">
        <w:rPr>
          <w:lang w:val="ro-RO"/>
        </w:rPr>
        <w:t xml:space="preserve">, </w:t>
      </w:r>
      <w:r w:rsidRPr="0060488F">
        <w:rPr>
          <w:i/>
          <w:lang w:val="ro-RO"/>
        </w:rPr>
        <w:t>Heading 2</w:t>
      </w:r>
      <w:r w:rsidRPr="0060488F">
        <w:rPr>
          <w:lang w:val="ro-RO"/>
        </w:rPr>
        <w:t xml:space="preserve">, </w:t>
      </w:r>
      <w:r w:rsidRPr="0060488F">
        <w:rPr>
          <w:i/>
          <w:lang w:val="ro-RO"/>
        </w:rPr>
        <w:t>Heading 3</w:t>
      </w:r>
      <w:r w:rsidRPr="0060488F">
        <w:rPr>
          <w:lang w:val="ro-RO"/>
        </w:rPr>
        <w:t>. Nu se recomandă utilizarea a mai mult de 3 nivele de sub-paragrafe.</w:t>
      </w:r>
    </w:p>
    <w:p w:rsidR="00886C17" w:rsidRPr="00990D24" w:rsidRDefault="00886C17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 xml:space="preserve">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desp</w:t>
      </w:r>
      <w:proofErr w:type="spellEnd"/>
      <w:r w:rsidRPr="0060488F">
        <w:rPr>
          <w:lang w:val="ro-RO"/>
        </w:rPr>
        <w:t>ăr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iri incorecte la final de rând, folosi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 </w:t>
      </w:r>
      <w:r w:rsidRPr="0060488F">
        <w:rPr>
          <w:i/>
          <w:lang w:val="ro-RO"/>
        </w:rPr>
        <w:t>Ctrl+Shift+_</w:t>
      </w:r>
      <w:r w:rsidRPr="0060488F">
        <w:rPr>
          <w:lang w:val="ro-RO"/>
        </w:rPr>
        <w:t xml:space="preserve"> (non-breaking hyphen) în loc de „–</w:t>
      </w:r>
      <w:r>
        <w:t xml:space="preserve">“. </w:t>
      </w:r>
      <w:proofErr w:type="spellStart"/>
      <w:r>
        <w:t>Astfel</w:t>
      </w:r>
      <w:proofErr w:type="spellEnd"/>
      <w:r>
        <w:t xml:space="preserve">, </w:t>
      </w:r>
      <w:r w:rsidRPr="0060488F">
        <w:rPr>
          <w:lang w:val="ro-RO"/>
        </w:rPr>
        <w:t>î</w:t>
      </w:r>
      <w:r>
        <w:t xml:space="preserve">n </w:t>
      </w:r>
      <w:proofErr w:type="spellStart"/>
      <w:r>
        <w:t>loc</w:t>
      </w:r>
      <w:proofErr w:type="spellEnd"/>
      <w:r>
        <w:t xml:space="preserve"> de</w:t>
      </w:r>
      <w:r w:rsidR="00990D24">
        <w:t>:</w:t>
      </w:r>
      <w:r>
        <w:t xml:space="preserve"> </w:t>
      </w:r>
      <w:r w:rsidRPr="0060488F">
        <w:rPr>
          <w:i/>
        </w:rPr>
        <w:t xml:space="preserve">“text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r w:rsidRPr="0060488F">
        <w:rPr>
          <w:i/>
          <w:lang w:val="ro-RO"/>
        </w:rPr>
        <w:t xml:space="preserve">s-au </w:t>
      </w:r>
      <w:r w:rsidRPr="0060488F">
        <w:rPr>
          <w:i/>
        </w:rPr>
        <w:t xml:space="preserve">text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>”</w:t>
      </w:r>
      <w:r w:rsidR="005F7139"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textele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 ulterior</w:t>
      </w:r>
      <w:r w:rsidR="007E7504">
        <w:t>,</w:t>
      </w:r>
      <w:r>
        <w:t xml:space="preserve"> </w:t>
      </w:r>
      <w:proofErr w:type="spellStart"/>
      <w:r>
        <w:t>astfel</w:t>
      </w:r>
      <w:proofErr w:type="spellEnd"/>
      <w:r>
        <w:t xml:space="preserve">: </w:t>
      </w:r>
      <w:r w:rsidR="007E7504" w:rsidRPr="0060488F">
        <w:rPr>
          <w:i/>
        </w:rPr>
        <w:t xml:space="preserve">“text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text</w:t>
      </w:r>
      <w:proofErr w:type="spellEnd"/>
      <w:r w:rsidR="007E7504" w:rsidRPr="0060488F">
        <w:rPr>
          <w:i/>
        </w:rPr>
        <w:t xml:space="preserve"> </w:t>
      </w:r>
      <w:proofErr w:type="spellStart"/>
      <w:r w:rsidR="007E7504" w:rsidRPr="0060488F">
        <w:rPr>
          <w:i/>
        </w:rPr>
        <w:t>tex</w:t>
      </w:r>
      <w:proofErr w:type="spellEnd"/>
      <w:r w:rsidRPr="0060488F">
        <w:rPr>
          <w:i/>
        </w:rPr>
        <w:t xml:space="preserve"> </w:t>
      </w:r>
      <w:r w:rsidRPr="0060488F">
        <w:rPr>
          <w:i/>
          <w:lang w:val="ro-RO"/>
        </w:rPr>
        <w:t>s</w:t>
      </w:r>
      <w:r w:rsidRPr="0060488F">
        <w:rPr>
          <w:i/>
          <w:lang w:val="ro-RO"/>
        </w:rPr>
        <w:noBreakHyphen/>
        <w:t xml:space="preserve">au </w:t>
      </w:r>
      <w:r w:rsidRPr="0060488F">
        <w:rPr>
          <w:i/>
        </w:rPr>
        <w:t xml:space="preserve">text </w:t>
      </w:r>
      <w:proofErr w:type="spellStart"/>
      <w:r w:rsidRPr="0060488F">
        <w:rPr>
          <w:i/>
        </w:rPr>
        <w:t>text</w:t>
      </w:r>
      <w:proofErr w:type="spellEnd"/>
      <w:r w:rsidRPr="0060488F">
        <w:rPr>
          <w:i/>
        </w:rPr>
        <w:t>”</w:t>
      </w:r>
      <w:r w:rsidR="00BF719B" w:rsidRPr="0060488F">
        <w:rPr>
          <w:lang w:val="ro-RO"/>
        </w:rPr>
        <w:t>.</w:t>
      </w:r>
      <w:r w:rsidR="00990D24" w:rsidRPr="0060488F">
        <w:rPr>
          <w:lang w:val="ro-RO"/>
        </w:rPr>
        <w:t xml:space="preserve"> Vede</w:t>
      </w:r>
      <w:r w:rsidR="00E86E02" w:rsidRPr="0060488F">
        <w:rPr>
          <w:lang w:val="ro-RO"/>
        </w:rPr>
        <w:t>ț</w:t>
      </w:r>
      <w:r w:rsidR="00990D24" w:rsidRPr="0060488F">
        <w:rPr>
          <w:lang w:val="ro-RO"/>
        </w:rPr>
        <w:t xml:space="preserve">i practic cum se comportă </w:t>
      </w:r>
      <w:r w:rsidR="00990D24">
        <w:t xml:space="preserve">“s-au” </w:t>
      </w:r>
      <w:r w:rsidR="00990D24" w:rsidRPr="0060488F">
        <w:rPr>
          <w:lang w:val="ro-RO"/>
        </w:rPr>
        <w:t>în cele două cazuri dacă edita</w:t>
      </w:r>
      <w:r w:rsidR="00E86E02" w:rsidRPr="0060488F">
        <w:rPr>
          <w:lang w:val="ro-RO"/>
        </w:rPr>
        <w:t>ț</w:t>
      </w:r>
      <w:r w:rsidR="00990D24" w:rsidRPr="0060488F">
        <w:rPr>
          <w:lang w:val="ro-RO"/>
        </w:rPr>
        <w:t>i „text</w:t>
      </w:r>
      <w:r w:rsidR="00990D24">
        <w:t>”.</w:t>
      </w:r>
    </w:p>
    <w:p w:rsidR="00BF719B" w:rsidRPr="0060488F" w:rsidRDefault="00BF719B" w:rsidP="006048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lang w:val="ro-RO"/>
        </w:rPr>
      </w:pPr>
      <w:r w:rsidRPr="0060488F">
        <w:rPr>
          <w:lang w:val="ro-RO"/>
        </w:rPr>
        <w:t>Dacă vre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 să pune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 o schemă în format </w:t>
      </w:r>
      <w:r w:rsidRPr="0060488F">
        <w:rPr>
          <w:i/>
        </w:rPr>
        <w:t>Landscape</w:t>
      </w:r>
      <w:r>
        <w:t xml:space="preserve">, </w:t>
      </w:r>
      <w:proofErr w:type="spellStart"/>
      <w:r>
        <w:t>trebuie</w:t>
      </w:r>
      <w:proofErr w:type="spellEnd"/>
      <w:r>
        <w:t xml:space="preserve"> s</w:t>
      </w:r>
      <w:r w:rsidRPr="0060488F">
        <w:rPr>
          <w:lang w:val="ro-RO"/>
        </w:rPr>
        <w:t>ă insera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 o sec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iune</w:t>
      </w:r>
      <w:r w:rsidR="005F7139" w:rsidRPr="0060488F">
        <w:rPr>
          <w:lang w:val="ro-RO"/>
        </w:rPr>
        <w:t xml:space="preserve"> </w:t>
      </w:r>
      <w:r w:rsidRPr="0060488F">
        <w:rPr>
          <w:lang w:val="ro-RO"/>
        </w:rPr>
        <w:t xml:space="preserve">în document cu comenzile </w:t>
      </w:r>
      <w:r w:rsidRPr="0060488F">
        <w:rPr>
          <w:i/>
          <w:lang w:val="ro-RO"/>
        </w:rPr>
        <w:t>Page Layout</w:t>
      </w:r>
      <w:r w:rsidRPr="0060488F">
        <w:rPr>
          <w:lang w:val="ro-RO"/>
        </w:rPr>
        <w:t xml:space="preserve"> </w:t>
      </w:r>
      <w:r>
        <w:t xml:space="preserve">&gt; </w:t>
      </w:r>
      <w:r w:rsidRPr="0060488F">
        <w:rPr>
          <w:i/>
        </w:rPr>
        <w:t>Brakes</w:t>
      </w:r>
      <w:r>
        <w:t xml:space="preserve"> &gt; </w:t>
      </w:r>
      <w:r w:rsidRPr="0060488F">
        <w:rPr>
          <w:i/>
        </w:rPr>
        <w:t>Section Breaks</w:t>
      </w:r>
      <w:r>
        <w:t xml:space="preserve"> &gt; </w:t>
      </w:r>
      <w:r w:rsidRPr="0060488F">
        <w:rPr>
          <w:i/>
        </w:rPr>
        <w:t>Next Page</w:t>
      </w:r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vre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reveni</w:t>
      </w:r>
      <w:r w:rsidR="00E86E02">
        <w:t>ț</w:t>
      </w:r>
      <w:r>
        <w:t>i</w:t>
      </w:r>
      <w:proofErr w:type="spellEnd"/>
      <w:r>
        <w:t xml:space="preserve"> (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) la </w:t>
      </w:r>
      <w:proofErr w:type="spellStart"/>
      <w:r>
        <w:t>formatul</w:t>
      </w:r>
      <w:proofErr w:type="spellEnd"/>
      <w:r>
        <w:t xml:space="preserve"> </w:t>
      </w:r>
      <w:proofErr w:type="spellStart"/>
      <w:r w:rsidR="00990D24">
        <w:t>ini</w:t>
      </w:r>
      <w:proofErr w:type="spellEnd"/>
      <w:r w:rsidR="00E86E02" w:rsidRPr="0060488F">
        <w:rPr>
          <w:lang w:val="ro-RO"/>
        </w:rPr>
        <w:t>ț</w:t>
      </w:r>
      <w:proofErr w:type="spellStart"/>
      <w:r>
        <w:t>ial</w:t>
      </w:r>
      <w:proofErr w:type="spellEnd"/>
      <w:r>
        <w:t xml:space="preserve"> </w:t>
      </w:r>
      <w:r w:rsidRPr="0060488F">
        <w:rPr>
          <w:i/>
        </w:rPr>
        <w:t>Portrait</w:t>
      </w:r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insera</w:t>
      </w:r>
      <w:r w:rsidR="00E86E02">
        <w:t>ț</w:t>
      </w:r>
      <w:r>
        <w:t>i</w:t>
      </w:r>
      <w:proofErr w:type="spellEnd"/>
      <w:r>
        <w:t xml:space="preserve">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sec</w:t>
      </w:r>
      <w:r w:rsidR="00E86E02">
        <w:t>ț</w:t>
      </w:r>
      <w:r>
        <w:t>iune</w:t>
      </w:r>
      <w:proofErr w:type="spellEnd"/>
      <w:r>
        <w:t xml:space="preserve">. </w:t>
      </w:r>
      <w:proofErr w:type="spellStart"/>
      <w:r>
        <w:t>Pozi</w:t>
      </w:r>
      <w:r w:rsidR="00E86E02">
        <w:t>ț</w:t>
      </w:r>
      <w:r>
        <w:t>iona</w:t>
      </w:r>
      <w:r w:rsidR="00E86E02">
        <w:t>ț</w:t>
      </w:r>
      <w:r>
        <w:t>i-vă</w:t>
      </w:r>
      <w:proofErr w:type="spellEnd"/>
      <w:r>
        <w:t xml:space="preserve"> cu </w:t>
      </w:r>
      <w:proofErr w:type="spellStart"/>
      <w:r>
        <w:t>cursorul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sec</w:t>
      </w:r>
      <w:r w:rsidR="00E86E02">
        <w:t>ț</w:t>
      </w:r>
      <w:r>
        <w:t>iunea</w:t>
      </w:r>
      <w:proofErr w:type="spellEnd"/>
      <w:r>
        <w:t xml:space="preserve"> din </w:t>
      </w:r>
      <w:proofErr w:type="spellStart"/>
      <w:r>
        <w:t>mijloc</w:t>
      </w:r>
      <w:proofErr w:type="spellEnd"/>
      <w:r>
        <w:t xml:space="preserve"> (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o </w:t>
      </w:r>
      <w:proofErr w:type="spellStart"/>
      <w:r>
        <w:t>transforma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r w:rsidRPr="0060488F">
        <w:rPr>
          <w:i/>
        </w:rPr>
        <w:t>Landscape</w:t>
      </w:r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r w:rsidRPr="0060488F">
        <w:rPr>
          <w:i/>
        </w:rPr>
        <w:t>Page Layout</w:t>
      </w:r>
      <w:r>
        <w:t xml:space="preserve"> &gt; </w:t>
      </w:r>
      <w:r w:rsidRPr="0060488F">
        <w:rPr>
          <w:i/>
        </w:rPr>
        <w:t>Orientation</w:t>
      </w:r>
      <w:r>
        <w:t xml:space="preserve"> &gt; </w:t>
      </w:r>
      <w:r w:rsidRPr="0060488F">
        <w:rPr>
          <w:i/>
        </w:rPr>
        <w:t>Landscape</w:t>
      </w:r>
      <w:r>
        <w:t>.</w:t>
      </w:r>
      <w:r w:rsidR="005F7139">
        <w:t xml:space="preserve"> </w:t>
      </w:r>
      <w:proofErr w:type="spellStart"/>
      <w:r>
        <w:t>Ve</w:t>
      </w:r>
      <w:proofErr w:type="spellEnd"/>
      <w:r w:rsidR="00E86E02" w:rsidRPr="0060488F">
        <w:rPr>
          <w:lang w:val="ro-RO"/>
        </w:rPr>
        <w:t>ț</w:t>
      </w:r>
      <w:r w:rsidRPr="0060488F">
        <w:rPr>
          <w:lang w:val="ro-RO"/>
        </w:rPr>
        <w:t>i ob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ine o sec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iune </w:t>
      </w:r>
      <w:r w:rsidRPr="0060488F">
        <w:rPr>
          <w:i/>
          <w:lang w:val="ro-RO"/>
        </w:rPr>
        <w:t>Landscape</w:t>
      </w:r>
      <w:r w:rsidRPr="0060488F">
        <w:rPr>
          <w:lang w:val="ro-RO"/>
        </w:rPr>
        <w:t xml:space="preserve"> între două sec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iuni </w:t>
      </w:r>
      <w:r w:rsidRPr="0060488F">
        <w:rPr>
          <w:i/>
          <w:lang w:val="ro-RO"/>
        </w:rPr>
        <w:t>Portrait</w:t>
      </w:r>
      <w:r w:rsidRPr="0060488F">
        <w:rPr>
          <w:lang w:val="ro-RO"/>
        </w:rPr>
        <w:t>. Acum pute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>i edita figura în sec</w:t>
      </w:r>
      <w:r w:rsidR="00E86E02" w:rsidRPr="0060488F">
        <w:rPr>
          <w:lang w:val="ro-RO"/>
        </w:rPr>
        <w:t>ț</w:t>
      </w:r>
      <w:r w:rsidRPr="0060488F">
        <w:rPr>
          <w:lang w:val="ro-RO"/>
        </w:rPr>
        <w:t xml:space="preserve">iunea </w:t>
      </w:r>
      <w:r w:rsidRPr="0060488F">
        <w:rPr>
          <w:i/>
          <w:lang w:val="ro-RO"/>
        </w:rPr>
        <w:t>Landscape</w:t>
      </w:r>
      <w:r w:rsidRPr="0060488F">
        <w:rPr>
          <w:lang w:val="ro-RO"/>
        </w:rPr>
        <w:t>.</w:t>
      </w:r>
      <w:r w:rsidR="007E7504" w:rsidRPr="0060488F">
        <w:rPr>
          <w:lang w:val="ro-RO"/>
        </w:rPr>
        <w:t xml:space="preserve"> Ave</w:t>
      </w:r>
      <w:r w:rsidR="00E86E02" w:rsidRPr="0060488F">
        <w:rPr>
          <w:lang w:val="ro-RO"/>
        </w:rPr>
        <w:t>ț</w:t>
      </w:r>
      <w:r w:rsidR="007E7504" w:rsidRPr="0060488F">
        <w:rPr>
          <w:lang w:val="ro-RO"/>
        </w:rPr>
        <w:t xml:space="preserve">i un exemplu la finalul documentului. </w:t>
      </w:r>
    </w:p>
    <w:p w:rsidR="00886C17" w:rsidRDefault="00886C17" w:rsidP="00886C17">
      <w:pPr>
        <w:pStyle w:val="Heading2"/>
      </w:pPr>
      <w:bookmarkStart w:id="11" w:name="_Toc513218237"/>
      <w:proofErr w:type="spellStart"/>
      <w:r w:rsidRPr="006B35D2">
        <w:t>Fonturi</w:t>
      </w:r>
      <w:bookmarkEnd w:id="11"/>
      <w:proofErr w:type="spellEnd"/>
    </w:p>
    <w:p w:rsidR="00886C17" w:rsidRDefault="00886C17" w:rsidP="00886C17">
      <w:proofErr w:type="spellStart"/>
      <w:r>
        <w:t>Fonturile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pentru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a </w:t>
      </w:r>
      <w:proofErr w:type="spellStart"/>
      <w:r>
        <w:t>lucr</w:t>
      </w:r>
      <w:proofErr w:type="spellEnd"/>
      <w:r>
        <w:rPr>
          <w:lang w:val="ro-RO"/>
        </w:rPr>
        <w:t>ării. Univers</w:t>
      </w:r>
      <w:r w:rsidR="003122CC">
        <w:rPr>
          <w:lang w:val="ro-RO"/>
        </w:rPr>
        <w:t>i</w:t>
      </w:r>
      <w:r>
        <w:rPr>
          <w:lang w:val="ro-RO"/>
        </w:rPr>
        <w:t xml:space="preserve">tatea Transilvania din Brașov </w:t>
      </w:r>
      <w:r w:rsidR="007E7504">
        <w:rPr>
          <w:lang w:val="ro-RO"/>
        </w:rPr>
        <w:t>de</w:t>
      </w:r>
      <w:r w:rsidR="00E86E02">
        <w:rPr>
          <w:lang w:val="ro-RO"/>
        </w:rPr>
        <w:t>ț</w:t>
      </w:r>
      <w:r w:rsidR="007E7504">
        <w:rPr>
          <w:lang w:val="ro-RO"/>
        </w:rPr>
        <w:t>ine</w:t>
      </w:r>
      <w:r>
        <w:rPr>
          <w:lang w:val="ro-RO"/>
        </w:rPr>
        <w:t xml:space="preserve"> un font propriu, denumit </w:t>
      </w:r>
      <w:r>
        <w:t>“</w:t>
      </w:r>
      <w:r>
        <w:rPr>
          <w:lang w:val="ro-RO"/>
        </w:rPr>
        <w:t>UT Sans</w:t>
      </w:r>
      <w:r>
        <w:t xml:space="preserve">”. Este </w:t>
      </w:r>
      <w:proofErr w:type="gramStart"/>
      <w:r>
        <w:t>un</w:t>
      </w:r>
      <w:proofErr w:type="gramEnd"/>
      <w:r>
        <w:t xml:space="preserve"> font original </w:t>
      </w:r>
      <w:proofErr w:type="spellStart"/>
      <w:r>
        <w:t>pe</w:t>
      </w:r>
      <w:proofErr w:type="spellEnd"/>
      <w:r>
        <w:t xml:space="preserve"> care </w:t>
      </w:r>
      <w:r>
        <w:rPr>
          <w:lang w:val="ro-RO"/>
        </w:rPr>
        <w:t>îl</w:t>
      </w:r>
      <w:r>
        <w:t xml:space="preserve"> </w:t>
      </w:r>
      <w:proofErr w:type="spellStart"/>
      <w:r>
        <w:t>pute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ob</w:t>
      </w:r>
      <w:r w:rsidR="00E86E02">
        <w:t>ț</w:t>
      </w:r>
      <w:r>
        <w:t>ine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intranet.unitbv.ro. </w:t>
      </w:r>
      <w:proofErr w:type="spellStart"/>
      <w:r>
        <w:t>Meniul</w:t>
      </w:r>
      <w:proofErr w:type="spellEnd"/>
      <w:r>
        <w:t xml:space="preserve"> </w:t>
      </w:r>
      <w:r>
        <w:rPr>
          <w:i/>
        </w:rPr>
        <w:t>In</w:t>
      </w:r>
      <w:r w:rsidRPr="007E03FB">
        <w:rPr>
          <w:i/>
        </w:rPr>
        <w:t>tranet</w:t>
      </w:r>
      <w:r>
        <w:t xml:space="preserve"> &gt; </w:t>
      </w:r>
      <w:proofErr w:type="spellStart"/>
      <w:r>
        <w:rPr>
          <w:i/>
        </w:rPr>
        <w:t>I</w:t>
      </w:r>
      <w:r w:rsidRPr="007E03FB">
        <w:rPr>
          <w:i/>
        </w:rPr>
        <w:t>dentitate</w:t>
      </w:r>
      <w:proofErr w:type="spellEnd"/>
      <w:r w:rsidRPr="007E03FB">
        <w:rPr>
          <w:i/>
        </w:rPr>
        <w:t xml:space="preserve"> </w:t>
      </w:r>
      <w:proofErr w:type="spellStart"/>
      <w:r w:rsidRPr="007E03FB">
        <w:rPr>
          <w:i/>
        </w:rPr>
        <w:t>vizuală</w:t>
      </w:r>
      <w:proofErr w:type="spellEnd"/>
      <w:r w:rsidR="003122CC">
        <w:rPr>
          <w:i/>
        </w:rPr>
        <w:t xml:space="preserve"> [5]</w:t>
      </w:r>
      <w:r>
        <w:t>.</w:t>
      </w:r>
    </w:p>
    <w:p w:rsidR="00886C17" w:rsidRDefault="00886C17" w:rsidP="00886C17">
      <w:pPr>
        <w:rPr>
          <w:lang w:val="ro-RO"/>
        </w:rPr>
      </w:pPr>
      <w:r>
        <w:t xml:space="preserve">Este </w:t>
      </w:r>
      <w:proofErr w:type="spellStart"/>
      <w:r>
        <w:t>necesar</w:t>
      </w:r>
      <w:proofErr w:type="spellEnd"/>
      <w:r>
        <w:rPr>
          <w:lang w:val="ro-RO"/>
        </w:rPr>
        <w:t xml:space="preserve">ă instalarea fonturilor pentru </w:t>
      </w:r>
      <w:proofErr w:type="gramStart"/>
      <w:r>
        <w:rPr>
          <w:lang w:val="ro-RO"/>
        </w:rPr>
        <w:t>a</w:t>
      </w:r>
      <w:proofErr w:type="gramEnd"/>
      <w:r>
        <w:rPr>
          <w:lang w:val="ro-RO"/>
        </w:rPr>
        <w:t xml:space="preserve"> edita corect lucrarea.</w:t>
      </w:r>
    </w:p>
    <w:p w:rsidR="00886C17" w:rsidRDefault="0060488F" w:rsidP="00886C17">
      <w:pPr>
        <w:rPr>
          <w:lang w:val="ro-RO"/>
        </w:rPr>
      </w:pPr>
      <w:r>
        <w:rPr>
          <w:lang w:val="ro-RO"/>
        </w:rPr>
        <w:t>Fonturile sunt specifice s</w:t>
      </w:r>
      <w:r w:rsidR="00886C17">
        <w:rPr>
          <w:lang w:val="ro-RO"/>
        </w:rPr>
        <w:t xml:space="preserve">tilurilor </w:t>
      </w:r>
      <w:r>
        <w:rPr>
          <w:lang w:val="ro-RO"/>
        </w:rPr>
        <w:t xml:space="preserve">paragrafelor </w:t>
      </w:r>
      <w:r w:rsidR="00886C17">
        <w:rPr>
          <w:lang w:val="ro-RO"/>
        </w:rPr>
        <w:t xml:space="preserve">din Word. Se recomandă păstrarea nemodificată a stilurilor și doar </w:t>
      </w:r>
      <w:r w:rsidR="007E7504">
        <w:rPr>
          <w:lang w:val="ro-RO"/>
        </w:rPr>
        <w:t xml:space="preserve">asociera </w:t>
      </w:r>
      <w:r w:rsidR="00886C17">
        <w:rPr>
          <w:lang w:val="ro-RO"/>
        </w:rPr>
        <w:t xml:space="preserve">paragrafelor </w:t>
      </w:r>
      <w:r w:rsidR="007E7504">
        <w:rPr>
          <w:lang w:val="ro-RO"/>
        </w:rPr>
        <w:t xml:space="preserve">cu stiluri, </w:t>
      </w:r>
      <w:r w:rsidR="00886C17">
        <w:rPr>
          <w:lang w:val="ro-RO"/>
        </w:rPr>
        <w:t>în func</w:t>
      </w:r>
      <w:r w:rsidR="00E86E02">
        <w:rPr>
          <w:lang w:val="ro-RO"/>
        </w:rPr>
        <w:t>ț</w:t>
      </w:r>
      <w:r w:rsidR="00886C17">
        <w:rPr>
          <w:lang w:val="ro-RO"/>
        </w:rPr>
        <w:t>ie de con</w:t>
      </w:r>
      <w:r w:rsidR="00E86E02">
        <w:rPr>
          <w:lang w:val="ro-RO"/>
        </w:rPr>
        <w:t>ț</w:t>
      </w:r>
      <w:r w:rsidR="00886C17">
        <w:rPr>
          <w:lang w:val="ro-RO"/>
        </w:rPr>
        <w:t>inut.</w:t>
      </w:r>
    </w:p>
    <w:p w:rsidR="00886C17" w:rsidRPr="007E03FB" w:rsidRDefault="00886C17" w:rsidP="00886C17">
      <w:pPr>
        <w:rPr>
          <w:lang w:val="ro-RO"/>
        </w:rPr>
      </w:pPr>
      <w:r>
        <w:rPr>
          <w:lang w:val="ro-RO"/>
        </w:rPr>
        <w:t>În cazul în care fontul nu este cel dorit, pute</w:t>
      </w:r>
      <w:r w:rsidR="00E86E02">
        <w:rPr>
          <w:lang w:val="ro-RO"/>
        </w:rPr>
        <w:t>ț</w:t>
      </w:r>
      <w:r>
        <w:rPr>
          <w:lang w:val="ro-RO"/>
        </w:rPr>
        <w:t>i re-aplica stilul dorit prin selec</w:t>
      </w:r>
      <w:r w:rsidR="00E86E02">
        <w:rPr>
          <w:lang w:val="ro-RO"/>
        </w:rPr>
        <w:t>ț</w:t>
      </w:r>
      <w:r>
        <w:rPr>
          <w:lang w:val="ro-RO"/>
        </w:rPr>
        <w:t xml:space="preserve">ia paragrafului și selectarea stilului din caseta corespunzătoare: </w:t>
      </w:r>
      <w:r w:rsidRPr="007E7504">
        <w:rPr>
          <w:i/>
          <w:lang w:val="ro-RO"/>
        </w:rPr>
        <w:t>Style</w:t>
      </w:r>
      <w:r>
        <w:rPr>
          <w:lang w:val="ro-RO"/>
        </w:rPr>
        <w:t>.</w:t>
      </w:r>
    </w:p>
    <w:p w:rsidR="00886C17" w:rsidRPr="00FA6B61" w:rsidRDefault="00886C17" w:rsidP="00886C17">
      <w:pPr>
        <w:pStyle w:val="Heading3"/>
      </w:pPr>
      <w:bookmarkStart w:id="12" w:name="_Toc513218238"/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bookmarkEnd w:id="12"/>
      <w:proofErr w:type="spellEnd"/>
    </w:p>
    <w:p w:rsidR="00886C17" w:rsidRDefault="00886C17" w:rsidP="00886C17">
      <w:pPr>
        <w:autoSpaceDE w:val="0"/>
        <w:autoSpaceDN w:val="0"/>
        <w:adjustRightInd w:val="0"/>
        <w:spacing w:after="240"/>
      </w:pPr>
      <w:proofErr w:type="spellStart"/>
      <w:r>
        <w:t>Dacă</w:t>
      </w:r>
      <w:proofErr w:type="spellEnd"/>
      <w:r>
        <w:t xml:space="preserve"> </w:t>
      </w:r>
      <w:proofErr w:type="spellStart"/>
      <w:r>
        <w:t>sim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include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cod </w:t>
      </w:r>
      <w:proofErr w:type="spellStart"/>
      <w:r>
        <w:t>sursă</w:t>
      </w:r>
      <w:proofErr w:type="spellEnd"/>
      <w:r>
        <w:t xml:space="preserve">, o </w:t>
      </w:r>
      <w:proofErr w:type="spellStart"/>
      <w:r>
        <w:t>pute</w:t>
      </w:r>
      <w:r w:rsidR="00E86E02">
        <w:t>ț</w:t>
      </w:r>
      <w:r>
        <w:t>i</w:t>
      </w:r>
      <w:proofErr w:type="spellEnd"/>
      <w:r>
        <w:t xml:space="preserve"> face cu </w:t>
      </w:r>
      <w:proofErr w:type="spellStart"/>
      <w:r>
        <w:t>stilul</w:t>
      </w:r>
      <w:proofErr w:type="spellEnd"/>
      <w:r>
        <w:t xml:space="preserve"> “</w:t>
      </w:r>
      <w:r w:rsidRPr="006B35D2">
        <w:rPr>
          <w:i/>
        </w:rPr>
        <w:t>Plain text</w:t>
      </w:r>
      <w:r>
        <w:t xml:space="preserve">”. </w:t>
      </w:r>
      <w:proofErr w:type="spellStart"/>
      <w:r>
        <w:t>Fontul</w:t>
      </w:r>
      <w:proofErr w:type="spellEnd"/>
      <w:r>
        <w:t xml:space="preserve"> </w:t>
      </w:r>
      <w:r w:rsidRPr="007E7504">
        <w:rPr>
          <w:i/>
        </w:rPr>
        <w:t>Courier New</w:t>
      </w:r>
      <w:r>
        <w:t xml:space="preserve"> are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lă</w:t>
      </w:r>
      <w:r w:rsidR="00E86E02">
        <w:t>ț</w:t>
      </w:r>
      <w:r>
        <w:t>imea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literelor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constantă</w:t>
      </w:r>
      <w:proofErr w:type="spellEnd"/>
      <w:r>
        <w:t xml:space="preserve"> (</w:t>
      </w:r>
      <w:proofErr w:type="spellStart"/>
      <w:r>
        <w:t>independent</w:t>
      </w:r>
      <w:r w:rsidR="007E7504">
        <w:t>ă</w:t>
      </w:r>
      <w:proofErr w:type="spellEnd"/>
      <w:r w:rsidR="007E7504">
        <w:t xml:space="preserve"> de </w:t>
      </w:r>
      <w:proofErr w:type="spellStart"/>
      <w:r w:rsidR="007E7504">
        <w:t>literă</w:t>
      </w:r>
      <w:proofErr w:type="spellEnd"/>
      <w:r w:rsidR="007E7504">
        <w:t xml:space="preserve">). </w:t>
      </w:r>
      <w:proofErr w:type="spellStart"/>
      <w:r w:rsidR="007E7504">
        <w:t>Prin</w:t>
      </w:r>
      <w:proofErr w:type="spellEnd"/>
      <w:r w:rsidR="007E7504">
        <w:t xml:space="preserve"> </w:t>
      </w:r>
      <w:proofErr w:type="spellStart"/>
      <w:r w:rsidR="007E7504">
        <w:t>aceasta</w:t>
      </w:r>
      <w:proofErr w:type="spellEnd"/>
      <w:r w:rsidR="007E7504">
        <w:t xml:space="preserve">, </w:t>
      </w:r>
      <w:proofErr w:type="spellStart"/>
      <w:r w:rsidR="007E7504">
        <w:t>cod</w:t>
      </w:r>
      <w:r>
        <w:t>ul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cu </w:t>
      </w:r>
      <w:proofErr w:type="spellStart"/>
      <w:r>
        <w:t>editoare</w:t>
      </w:r>
      <w:proofErr w:type="spellEnd"/>
      <w:r>
        <w:t xml:space="preserve"> de text simple,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aliniat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>,</w:t>
      </w:r>
      <w:r w:rsidRPr="00FA6B61">
        <w:t xml:space="preserve"> </w:t>
      </w:r>
      <w:r>
        <w:t xml:space="preserve">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insera</w:t>
      </w:r>
      <w:r w:rsidR="00E86E02">
        <w:t>ț</w:t>
      </w:r>
      <w:r>
        <w:t>i</w:t>
      </w:r>
      <w:proofErr w:type="spellEnd"/>
      <w:r>
        <w:t xml:space="preserve"> un cod </w:t>
      </w:r>
      <w:proofErr w:type="spellStart"/>
      <w:r>
        <w:t>sursă</w:t>
      </w:r>
      <w:proofErr w:type="spellEnd"/>
      <w:r>
        <w:t xml:space="preserve">, </w:t>
      </w:r>
      <w:proofErr w:type="spellStart"/>
      <w:r>
        <w:t>copia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stabili</w:t>
      </w:r>
      <w:r w:rsidR="00E86E02">
        <w:t>ț</w:t>
      </w:r>
      <w:r>
        <w:t>i</w:t>
      </w:r>
      <w:proofErr w:type="spellEnd"/>
      <w:r>
        <w:t xml:space="preserve">-i </w:t>
      </w:r>
      <w:proofErr w:type="spellStart"/>
      <w:r>
        <w:t>stilul</w:t>
      </w:r>
      <w:proofErr w:type="spellEnd"/>
      <w:r>
        <w:t xml:space="preserve"> “</w:t>
      </w:r>
      <w:r w:rsidRPr="007E03FB">
        <w:rPr>
          <w:i/>
        </w:rPr>
        <w:t>Plain text</w:t>
      </w:r>
      <w:r>
        <w:t>”.</w:t>
      </w:r>
    </w:p>
    <w:p w:rsidR="00886C17" w:rsidRDefault="00886C17" w:rsidP="00886C17">
      <w:pPr>
        <w:autoSpaceDE w:val="0"/>
        <w:autoSpaceDN w:val="0"/>
        <w:adjustRightInd w:val="0"/>
        <w:spacing w:after="240"/>
      </w:pPr>
      <w:proofErr w:type="spellStart"/>
      <w:r>
        <w:lastRenderedPageBreak/>
        <w:t>Dac</w:t>
      </w:r>
      <w:proofErr w:type="spellEnd"/>
      <w:r>
        <w:rPr>
          <w:lang w:val="ro-RO"/>
        </w:rPr>
        <w:t>ă nu vre</w:t>
      </w:r>
      <w:r w:rsidR="00E86E02">
        <w:rPr>
          <w:lang w:val="ro-RO"/>
        </w:rPr>
        <w:t>ț</w:t>
      </w:r>
      <w:r>
        <w:rPr>
          <w:lang w:val="ro-RO"/>
        </w:rPr>
        <w:t xml:space="preserve">i </w:t>
      </w:r>
      <w:proofErr w:type="gramStart"/>
      <w:r>
        <w:rPr>
          <w:lang w:val="ro-RO"/>
        </w:rPr>
        <w:t>să</w:t>
      </w:r>
      <w:proofErr w:type="gramEnd"/>
      <w:r>
        <w:rPr>
          <w:lang w:val="ro-RO"/>
        </w:rPr>
        <w:t xml:space="preserve"> trece</w:t>
      </w:r>
      <w:r w:rsidR="00E86E02">
        <w:rPr>
          <w:lang w:val="ro-RO"/>
        </w:rPr>
        <w:t>ț</w:t>
      </w:r>
      <w:r>
        <w:rPr>
          <w:lang w:val="ro-RO"/>
        </w:rPr>
        <w:t>i la o nouă pagină în mijlocul codului</w:t>
      </w:r>
      <w:r w:rsidR="007E7504">
        <w:rPr>
          <w:lang w:val="ro-RO"/>
        </w:rPr>
        <w:t>,</w:t>
      </w:r>
      <w:r w:rsidRPr="007E03FB">
        <w:t xml:space="preserve"> </w:t>
      </w:r>
      <w:proofErr w:type="spellStart"/>
      <w:r w:rsidRPr="007E03FB">
        <w:t>insera</w:t>
      </w:r>
      <w:r w:rsidR="00E86E02">
        <w:t>ț</w:t>
      </w:r>
      <w:r w:rsidRPr="007E03FB">
        <w:t>i</w:t>
      </w:r>
      <w:proofErr w:type="spellEnd"/>
      <w:r>
        <w:t xml:space="preserve"> explicit </w:t>
      </w:r>
      <w:r>
        <w:rPr>
          <w:i/>
        </w:rPr>
        <w:t>Page break</w:t>
      </w:r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. </w:t>
      </w:r>
      <w:proofErr w:type="spellStart"/>
      <w:r>
        <w:t>Desigur</w:t>
      </w:r>
      <w:proofErr w:type="spellEnd"/>
      <w:r>
        <w:t xml:space="preserve">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comentarii</w:t>
      </w:r>
      <w:proofErr w:type="spellEnd"/>
      <w:r w:rsidR="007E7504">
        <w:t xml:space="preserve"> explicative</w:t>
      </w:r>
      <w:r>
        <w:t>.</w:t>
      </w:r>
    </w:p>
    <w:p w:rsidR="00886C17" w:rsidRPr="007E03FB" w:rsidRDefault="00886C17" w:rsidP="00886C17">
      <w:pPr>
        <w:pStyle w:val="PlainText"/>
      </w:pPr>
      <w:proofErr w:type="gramStart"/>
      <w:r w:rsidRPr="007E03FB">
        <w:t>module</w:t>
      </w:r>
      <w:proofErr w:type="gramEnd"/>
      <w:r w:rsidRPr="007E03FB">
        <w:t xml:space="preserve"> </w:t>
      </w:r>
      <w:proofErr w:type="spellStart"/>
      <w:r w:rsidRPr="007E03FB">
        <w:t>mux_parameter</w:t>
      </w:r>
      <w:proofErr w:type="spellEnd"/>
      <w:r w:rsidR="005F7139">
        <w:t xml:space="preserve"> </w:t>
      </w:r>
      <w:r w:rsidRPr="007E03FB">
        <w:t>#(</w:t>
      </w:r>
    </w:p>
    <w:p w:rsidR="00886C17" w:rsidRPr="007E03FB" w:rsidRDefault="00886C17" w:rsidP="00886C17">
      <w:pPr>
        <w:pStyle w:val="PlainText"/>
      </w:pPr>
      <w:r w:rsidRPr="007E03FB">
        <w:t xml:space="preserve">  </w:t>
      </w:r>
      <w:proofErr w:type="gramStart"/>
      <w:r w:rsidRPr="007E03FB">
        <w:t>parameter</w:t>
      </w:r>
      <w:proofErr w:type="gramEnd"/>
      <w:r w:rsidRPr="007E03FB">
        <w:t xml:space="preserve"> NR_OF_CLIENTS                     = 'd4         , </w:t>
      </w:r>
    </w:p>
    <w:p w:rsidR="00886C17" w:rsidRPr="007E03FB" w:rsidRDefault="00886C17" w:rsidP="00886C17">
      <w:pPr>
        <w:pStyle w:val="PlainText"/>
      </w:pPr>
      <w:r w:rsidRPr="007E03FB">
        <w:t xml:space="preserve">  </w:t>
      </w:r>
      <w:proofErr w:type="gramStart"/>
      <w:r w:rsidRPr="007E03FB">
        <w:t>parameter</w:t>
      </w:r>
      <w:proofErr w:type="gramEnd"/>
      <w:r w:rsidRPr="007E03FB">
        <w:t xml:space="preserve"> DATA_WIDTH                        = 'd4           </w:t>
      </w:r>
    </w:p>
    <w:p w:rsidR="00886C17" w:rsidRPr="007E03FB" w:rsidRDefault="00886C17" w:rsidP="00886C17">
      <w:pPr>
        <w:pStyle w:val="PlainText"/>
      </w:pPr>
      <w:r w:rsidRPr="007E03FB">
        <w:t>)(</w:t>
      </w:r>
    </w:p>
    <w:p w:rsidR="00886C17" w:rsidRPr="007E03FB" w:rsidRDefault="00886C17" w:rsidP="00886C17">
      <w:pPr>
        <w:pStyle w:val="PlainText"/>
      </w:pPr>
      <w:proofErr w:type="gramStart"/>
      <w:r w:rsidRPr="007E03FB">
        <w:t>input</w:t>
      </w:r>
      <w:proofErr w:type="gramEnd"/>
      <w:r w:rsidRPr="007E03FB">
        <w:t xml:space="preserve">   [NR_OF_CLIENTS                - 1:0]  selection     , </w:t>
      </w:r>
    </w:p>
    <w:p w:rsidR="00886C17" w:rsidRPr="007E03FB" w:rsidRDefault="00886C17" w:rsidP="00886C17">
      <w:pPr>
        <w:pStyle w:val="PlainText"/>
      </w:pPr>
      <w:proofErr w:type="gramStart"/>
      <w:r w:rsidRPr="007E03FB">
        <w:t>input</w:t>
      </w:r>
      <w:proofErr w:type="gramEnd"/>
      <w:r w:rsidRPr="007E03FB">
        <w:t xml:space="preserve">   [NR_OF_CLIENTS * DATA_WIDTH   - 1:0]  </w:t>
      </w:r>
      <w:proofErr w:type="spellStart"/>
      <w:r w:rsidRPr="007E03FB">
        <w:t>data_in</w:t>
      </w:r>
      <w:proofErr w:type="spellEnd"/>
      <w:r w:rsidRPr="007E03FB">
        <w:t xml:space="preserve">       , </w:t>
      </w:r>
    </w:p>
    <w:p w:rsidR="00886C17" w:rsidRPr="007E03FB" w:rsidRDefault="00886C17" w:rsidP="00886C17">
      <w:pPr>
        <w:pStyle w:val="PlainText"/>
      </w:pPr>
      <w:proofErr w:type="gramStart"/>
      <w:r w:rsidRPr="007E03FB">
        <w:t>output</w:t>
      </w:r>
      <w:proofErr w:type="gramEnd"/>
      <w:r w:rsidRPr="007E03FB">
        <w:t xml:space="preserve"> </w:t>
      </w:r>
      <w:proofErr w:type="spellStart"/>
      <w:r w:rsidRPr="007E03FB">
        <w:t>reg</w:t>
      </w:r>
      <w:proofErr w:type="spellEnd"/>
      <w:r w:rsidRPr="007E03FB">
        <w:t xml:space="preserve">              [DATA_WIDTH   - 1:0]  </w:t>
      </w:r>
      <w:proofErr w:type="spellStart"/>
      <w:r w:rsidRPr="007E03FB">
        <w:t>data_out</w:t>
      </w:r>
      <w:proofErr w:type="spellEnd"/>
      <w:r w:rsidRPr="007E03FB">
        <w:t xml:space="preserve">        </w:t>
      </w:r>
    </w:p>
    <w:p w:rsidR="00886C17" w:rsidRPr="007E03FB" w:rsidRDefault="00886C17" w:rsidP="00886C17">
      <w:pPr>
        <w:pStyle w:val="PlainText"/>
      </w:pPr>
      <w:r w:rsidRPr="007E03FB">
        <w:t>);</w:t>
      </w:r>
    </w:p>
    <w:p w:rsidR="00886C17" w:rsidRPr="007E03FB" w:rsidRDefault="00886C17" w:rsidP="00886C17">
      <w:pPr>
        <w:pStyle w:val="PlainText"/>
      </w:pPr>
      <w:proofErr w:type="gramStart"/>
      <w:r w:rsidRPr="007E03FB">
        <w:t>integer</w:t>
      </w:r>
      <w:proofErr w:type="gramEnd"/>
      <w:r w:rsidRPr="007E03FB">
        <w:t xml:space="preserve"> i;</w:t>
      </w:r>
    </w:p>
    <w:p w:rsidR="00886C17" w:rsidRPr="007E03FB" w:rsidRDefault="00886C17" w:rsidP="00886C17">
      <w:pPr>
        <w:pStyle w:val="PlainText"/>
      </w:pPr>
    </w:p>
    <w:p w:rsidR="00886C17" w:rsidRPr="007E03FB" w:rsidRDefault="00886C17" w:rsidP="00886C17">
      <w:pPr>
        <w:pStyle w:val="PlainText"/>
      </w:pPr>
      <w:proofErr w:type="gramStart"/>
      <w:r w:rsidRPr="007E03FB">
        <w:t>always</w:t>
      </w:r>
      <w:proofErr w:type="gramEnd"/>
      <w:r w:rsidRPr="007E03FB">
        <w:t xml:space="preserve"> @(*) begin</w:t>
      </w:r>
    </w:p>
    <w:p w:rsidR="00886C17" w:rsidRPr="007E03FB" w:rsidRDefault="00886C17" w:rsidP="00886C17">
      <w:pPr>
        <w:pStyle w:val="PlainText"/>
      </w:pPr>
      <w:r w:rsidRPr="007E03FB">
        <w:t xml:space="preserve">  </w:t>
      </w:r>
      <w:proofErr w:type="spellStart"/>
      <w:r>
        <w:t>data_out</w:t>
      </w:r>
      <w:proofErr w:type="spellEnd"/>
      <w:r>
        <w:t xml:space="preserve"> = </w:t>
      </w:r>
      <w:proofErr w:type="spellStart"/>
      <w:r>
        <w:t>data_in</w:t>
      </w:r>
      <w:proofErr w:type="spellEnd"/>
      <w:proofErr w:type="gramStart"/>
      <w:r w:rsidRPr="007E03FB">
        <w:t>;</w:t>
      </w:r>
      <w:r>
        <w:t xml:space="preserve">  /</w:t>
      </w:r>
      <w:proofErr w:type="gramEnd"/>
      <w:r>
        <w:t xml:space="preserve">/ ha </w:t>
      </w:r>
      <w:proofErr w:type="spellStart"/>
      <w:r>
        <w:t>ha</w:t>
      </w:r>
      <w:proofErr w:type="spellEnd"/>
      <w:r w:rsidR="005F7139">
        <w:t xml:space="preserve"> </w:t>
      </w:r>
      <w:proofErr w:type="spellStart"/>
      <w:r w:rsidR="005F7139">
        <w:t>ha</w:t>
      </w:r>
      <w:proofErr w:type="spellEnd"/>
    </w:p>
    <w:p w:rsidR="00886C17" w:rsidRPr="007E03FB" w:rsidRDefault="00886C17" w:rsidP="00886C17">
      <w:pPr>
        <w:pStyle w:val="PlainText"/>
      </w:pPr>
      <w:proofErr w:type="gramStart"/>
      <w:r w:rsidRPr="007E03FB">
        <w:t>end</w:t>
      </w:r>
      <w:proofErr w:type="gramEnd"/>
    </w:p>
    <w:p w:rsidR="00886C17" w:rsidRDefault="00886C17" w:rsidP="00886C17">
      <w:pPr>
        <w:pStyle w:val="PlainText"/>
      </w:pPr>
    </w:p>
    <w:p w:rsidR="00886C17" w:rsidRPr="00FA6B61" w:rsidRDefault="00886C17" w:rsidP="00886C17">
      <w:pPr>
        <w:pStyle w:val="PlainText"/>
      </w:pPr>
      <w:proofErr w:type="spellStart"/>
      <w:proofErr w:type="gramStart"/>
      <w:r w:rsidRPr="007E03FB">
        <w:t>endmodule</w:t>
      </w:r>
      <w:proofErr w:type="spellEnd"/>
      <w:proofErr w:type="gramEnd"/>
      <w:r w:rsidRPr="007E03FB">
        <w:t xml:space="preserve">       // </w:t>
      </w:r>
      <w:proofErr w:type="spellStart"/>
      <w:r w:rsidRPr="007E03FB">
        <w:t>mux_parameter</w:t>
      </w:r>
      <w:proofErr w:type="spellEnd"/>
    </w:p>
    <w:p w:rsidR="006F17E6" w:rsidRDefault="006F17E6" w:rsidP="00886C17">
      <w:pPr>
        <w:pStyle w:val="Heading2"/>
      </w:pPr>
      <w:bookmarkStart w:id="13" w:name="_Toc513218239"/>
      <w:proofErr w:type="spellStart"/>
      <w:r>
        <w:t>Comenzi</w:t>
      </w:r>
      <w:proofErr w:type="spellEnd"/>
      <w:r>
        <w:t xml:space="preserve"> </w:t>
      </w:r>
      <w:proofErr w:type="spellStart"/>
      <w:r>
        <w:t>rapide</w:t>
      </w:r>
      <w:bookmarkEnd w:id="13"/>
      <w:proofErr w:type="spellEnd"/>
    </w:p>
    <w:p w:rsidR="006F17E6" w:rsidRDefault="006F17E6" w:rsidP="00886C17">
      <w:proofErr w:type="spellStart"/>
      <w:r>
        <w:t>Actualizarea</w:t>
      </w:r>
      <w:proofErr w:type="spellEnd"/>
      <w:r>
        <w:t xml:space="preserve"> </w:t>
      </w:r>
      <w:proofErr w:type="spellStart"/>
      <w:r>
        <w:t>con</w:t>
      </w:r>
      <w:r w:rsidR="00E86E02">
        <w:t>ț</w:t>
      </w:r>
      <w:r>
        <w:t>inutului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r w:rsidR="007E7504">
        <w:t xml:space="preserve">de </w:t>
      </w:r>
      <w:proofErr w:type="spellStart"/>
      <w:r w:rsidR="007E7504">
        <w:t>cuprins</w:t>
      </w:r>
      <w:proofErr w:type="spellEnd"/>
      <w:r w:rsidR="007E7504">
        <w:t xml:space="preserve"> (</w:t>
      </w:r>
      <w:proofErr w:type="spellStart"/>
      <w:r w:rsidR="007E7504">
        <w:t>prezent</w:t>
      </w:r>
      <w:proofErr w:type="spellEnd"/>
      <w:r w:rsidR="007E7504">
        <w:t xml:space="preserve"> la </w:t>
      </w:r>
      <w:proofErr w:type="spellStart"/>
      <w:r w:rsidR="007E7504">
        <w:t>începutul</w:t>
      </w:r>
      <w:proofErr w:type="spellEnd"/>
      <w:r w:rsidR="007E7504">
        <w:t xml:space="preserve"> </w:t>
      </w:r>
      <w:proofErr w:type="spellStart"/>
      <w:r w:rsidR="007E7504">
        <w:t>lucrării</w:t>
      </w:r>
      <w:proofErr w:type="spellEnd"/>
      <w:r w:rsidR="007E7504">
        <w:t>)</w:t>
      </w:r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figurilor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integrală</w:t>
      </w:r>
      <w:proofErr w:type="spellEnd"/>
      <w:r>
        <w:t xml:space="preserve"> a </w:t>
      </w:r>
      <w:proofErr w:type="spellStart"/>
      <w:r>
        <w:t>documentului</w:t>
      </w:r>
      <w:proofErr w:type="spellEnd"/>
      <w:r>
        <w:t xml:space="preserve"> (CTRL+A) </w:t>
      </w:r>
      <w:proofErr w:type="spellStart"/>
      <w:r>
        <w:t>urmată</w:t>
      </w:r>
      <w:proofErr w:type="spellEnd"/>
      <w:r>
        <w:t xml:space="preserve"> de </w:t>
      </w:r>
      <w:r w:rsidRPr="006F17E6">
        <w:rPr>
          <w:i/>
        </w:rPr>
        <w:t>Click-</w:t>
      </w:r>
      <w:proofErr w:type="spellStart"/>
      <w:r w:rsidRPr="006F17E6">
        <w:rPr>
          <w:i/>
        </w:rPr>
        <w:t>dreapta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6F17E6">
        <w:rPr>
          <w:i/>
        </w:rPr>
        <w:t>Update field</w:t>
      </w:r>
      <w:r>
        <w:t xml:space="preserve"> &gt; </w:t>
      </w:r>
      <w:r w:rsidRPr="006F17E6">
        <w:rPr>
          <w:i/>
        </w:rPr>
        <w:t>Update Entire Table</w:t>
      </w:r>
      <w:r>
        <w:t>.</w:t>
      </w:r>
    </w:p>
    <w:p w:rsidR="000352EB" w:rsidRDefault="000352EB" w:rsidP="00886C17">
      <w:r>
        <w:t xml:space="preserve">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se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inseratea</w:t>
      </w:r>
      <w:proofErr w:type="spellEnd"/>
      <w:r>
        <w:t xml:space="preserve"> </w:t>
      </w:r>
      <w:proofErr w:type="spellStart"/>
      <w:r>
        <w:t>caracterului</w:t>
      </w:r>
      <w:proofErr w:type="spellEnd"/>
      <w:r>
        <w:t xml:space="preserve"> “</w:t>
      </w:r>
      <w:r w:rsidRPr="005F7139">
        <w:rPr>
          <w:i/>
        </w:rPr>
        <w:t>Page break</w:t>
      </w:r>
      <w:r>
        <w:t xml:space="preserve">” </w:t>
      </w:r>
      <w:proofErr w:type="spellStart"/>
      <w:r>
        <w:t>tast</w:t>
      </w:r>
      <w:proofErr w:type="spellEnd"/>
      <w:r>
        <w:rPr>
          <w:lang w:val="ro-RO"/>
        </w:rPr>
        <w:t>â</w:t>
      </w:r>
      <w:proofErr w:type="spellStart"/>
      <w:r>
        <w:t>nd</w:t>
      </w:r>
      <w:proofErr w:type="spellEnd"/>
      <w:r>
        <w:t xml:space="preserve"> CTRL+ENTER.</w:t>
      </w:r>
    </w:p>
    <w:p w:rsidR="0060488F" w:rsidRDefault="0060488F" w:rsidP="0060488F">
      <w:pPr>
        <w:autoSpaceDE w:val="0"/>
        <w:autoSpaceDN w:val="0"/>
        <w:adjustRightInd w:val="0"/>
      </w:pPr>
      <w:proofErr w:type="gramStart"/>
      <w:r>
        <w:t>Un</w:t>
      </w:r>
      <w:proofErr w:type="gramEnd"/>
      <w:r>
        <w:t xml:space="preserve"> capitol (Heading 1)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. Pentru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tastaț</w:t>
      </w:r>
      <w:r>
        <w:t>i</w:t>
      </w:r>
      <w:proofErr w:type="spellEnd"/>
      <w:r>
        <w:t xml:space="preserve"> CTRL+</w:t>
      </w:r>
      <w:r>
        <w:t xml:space="preserve">ENTER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capitolului</w:t>
      </w:r>
      <w:proofErr w:type="spellEnd"/>
      <w:r>
        <w:t xml:space="preserve"> precedent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“</w:t>
      </w:r>
      <w:r w:rsidRPr="0060488F">
        <w:rPr>
          <w:i/>
        </w:rPr>
        <w:t>Page break</w:t>
      </w:r>
      <w:r>
        <w:t>”.</w:t>
      </w:r>
    </w:p>
    <w:p w:rsidR="0060488F" w:rsidRPr="0060488F" w:rsidRDefault="0060488F" w:rsidP="0060488F">
      <w:pPr>
        <w:autoSpaceDE w:val="0"/>
        <w:autoSpaceDN w:val="0"/>
        <w:adjustRightInd w:val="0"/>
      </w:pPr>
      <w:r w:rsidRPr="0060488F">
        <w:rPr>
          <w:lang w:val="ro-RO"/>
        </w:rPr>
        <w:t xml:space="preserve">Puteți avea o vedere asupra structurii lucrării apelând meniul </w:t>
      </w:r>
      <w:r w:rsidRPr="0060488F">
        <w:rPr>
          <w:i/>
          <w:lang w:val="ro-RO"/>
        </w:rPr>
        <w:t>View</w:t>
      </w:r>
      <w:r w:rsidRPr="0060488F">
        <w:rPr>
          <w:lang w:val="ro-RO"/>
        </w:rPr>
        <w:t xml:space="preserve">, opțiunea </w:t>
      </w:r>
      <w:r w:rsidRPr="0060488F">
        <w:rPr>
          <w:i/>
          <w:lang w:val="ro-RO"/>
        </w:rPr>
        <w:t>Outline</w:t>
      </w:r>
      <w:r w:rsidRPr="0060488F">
        <w:rPr>
          <w:lang w:val="ro-RO"/>
        </w:rPr>
        <w:t>. Puteți să mutați capitole, să le creșteți sau scădeți ierarhia unor paragrafe în cadrul documentului.</w:t>
      </w:r>
    </w:p>
    <w:p w:rsidR="000121CB" w:rsidRDefault="000121CB" w:rsidP="00886C17">
      <w:pPr>
        <w:autoSpaceDE w:val="0"/>
        <w:autoSpaceDN w:val="0"/>
        <w:adjustRightInd w:val="0"/>
      </w:pPr>
      <w:proofErr w:type="spellStart"/>
      <w:r>
        <w:t>Pute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de control </w:t>
      </w:r>
      <w:r w:rsidR="007E7504">
        <w:t>ale</w:t>
      </w:r>
      <w:r>
        <w:t xml:space="preserve"> </w:t>
      </w:r>
      <w:proofErr w:type="spellStart"/>
      <w:r>
        <w:t>editor</w:t>
      </w:r>
      <w:r w:rsidR="007E7504">
        <w:t>ului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</w:t>
      </w:r>
      <w:r w:rsidRPr="000121CB">
        <w:rPr>
          <w:i/>
        </w:rPr>
        <w:t>Home</w:t>
      </w:r>
      <w:r>
        <w:t xml:space="preserve">, </w:t>
      </w:r>
      <w:proofErr w:type="spellStart"/>
      <w:r>
        <w:t>op</w:t>
      </w:r>
      <w:r w:rsidR="00E86E02">
        <w:t>ț</w:t>
      </w:r>
      <w:proofErr w:type="gramStart"/>
      <w:r>
        <w:t>iunea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 wp14:anchorId="1921F6CA" wp14:editId="47056372">
            <wp:extent cx="200053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310A4A" w:rsidRDefault="00F81D3C" w:rsidP="00886C17">
      <w:pPr>
        <w:autoSpaceDE w:val="0"/>
        <w:autoSpaceDN w:val="0"/>
        <w:adjustRightInd w:val="0"/>
        <w:rPr>
          <w:lang w:val="ro-RO"/>
        </w:rPr>
      </w:pPr>
      <w:proofErr w:type="spellStart"/>
      <w:r>
        <w:t>Insera</w:t>
      </w:r>
      <w:proofErr w:type="spellEnd"/>
      <w:r w:rsidR="00E86E02">
        <w:rPr>
          <w:lang w:val="ro-RO"/>
        </w:rPr>
        <w:t>ț</w:t>
      </w:r>
      <w:r>
        <w:rPr>
          <w:lang w:val="ro-RO"/>
        </w:rPr>
        <w:t>i referin</w:t>
      </w:r>
      <w:r w:rsidR="00E86E02">
        <w:rPr>
          <w:lang w:val="ro-RO"/>
        </w:rPr>
        <w:t>ț</w:t>
      </w:r>
      <w:r>
        <w:rPr>
          <w:lang w:val="ro-RO"/>
        </w:rPr>
        <w:t>e la capitole, subcapitole, sec</w:t>
      </w:r>
      <w:r w:rsidR="00E86E02">
        <w:rPr>
          <w:lang w:val="ro-RO"/>
        </w:rPr>
        <w:t>ț</w:t>
      </w:r>
      <w:r>
        <w:rPr>
          <w:lang w:val="ro-RO"/>
        </w:rPr>
        <w:t xml:space="preserve">iuni sau figuri cu </w:t>
      </w:r>
      <w:r w:rsidRPr="00F81D3C">
        <w:rPr>
          <w:i/>
          <w:lang w:val="ro-RO"/>
        </w:rPr>
        <w:t>Home</w:t>
      </w:r>
      <w:r>
        <w:rPr>
          <w:lang w:val="ro-RO"/>
        </w:rPr>
        <w:t xml:space="preserve"> </w:t>
      </w:r>
      <w:r>
        <w:t xml:space="preserve">&gt; </w:t>
      </w:r>
      <w:r w:rsidRPr="00F81D3C">
        <w:rPr>
          <w:i/>
        </w:rPr>
        <w:t>References</w:t>
      </w:r>
      <w:r>
        <w:t xml:space="preserve"> &gt; </w:t>
      </w:r>
      <w:r w:rsidRPr="00F81D3C">
        <w:rPr>
          <w:i/>
        </w:rPr>
        <w:t>Cross-references</w:t>
      </w:r>
      <w:r>
        <w:t xml:space="preserve">. </w:t>
      </w:r>
      <w:proofErr w:type="spellStart"/>
      <w:r>
        <w:t>Ve</w:t>
      </w:r>
      <w:proofErr w:type="spellEnd"/>
      <w:r w:rsidR="00E86E02">
        <w:rPr>
          <w:lang w:val="ro-RO"/>
        </w:rPr>
        <w:t>ț</w:t>
      </w:r>
      <w:r>
        <w:rPr>
          <w:lang w:val="ro-RO"/>
        </w:rPr>
        <w:t>i putea men</w:t>
      </w:r>
      <w:r w:rsidR="00E86E02">
        <w:rPr>
          <w:lang w:val="ro-RO"/>
        </w:rPr>
        <w:t>ț</w:t>
      </w:r>
      <w:r>
        <w:rPr>
          <w:lang w:val="ro-RO"/>
        </w:rPr>
        <w:t>ine referin</w:t>
      </w:r>
      <w:r w:rsidR="00E86E02">
        <w:rPr>
          <w:lang w:val="ro-RO"/>
        </w:rPr>
        <w:t>ț</w:t>
      </w:r>
      <w:r>
        <w:rPr>
          <w:lang w:val="ro-RO"/>
        </w:rPr>
        <w:t xml:space="preserve">ele corecte în cazul inserării ulterioare de </w:t>
      </w:r>
      <w:r w:rsidR="0060488F">
        <w:rPr>
          <w:lang w:val="ro-RO"/>
        </w:rPr>
        <w:t xml:space="preserve">capitole </w:t>
      </w:r>
      <w:r>
        <w:rPr>
          <w:lang w:val="ro-RO"/>
        </w:rPr>
        <w:t xml:space="preserve">sau figuri. </w:t>
      </w:r>
    </w:p>
    <w:p w:rsidR="00310A4A" w:rsidRPr="00310A4A" w:rsidRDefault="00310A4A" w:rsidP="00886C17">
      <w:pPr>
        <w:autoSpaceDE w:val="0"/>
        <w:autoSpaceDN w:val="0"/>
        <w:adjustRightInd w:val="0"/>
        <w:rPr>
          <w:u w:val="single"/>
          <w:lang w:val="ro-RO"/>
        </w:rPr>
      </w:pPr>
      <w:r w:rsidRPr="00310A4A">
        <w:rPr>
          <w:u w:val="single"/>
          <w:lang w:val="ro-RO"/>
        </w:rPr>
        <w:t>Exemple</w:t>
      </w:r>
    </w:p>
    <w:p w:rsidR="00310A4A" w:rsidRPr="00310A4A" w:rsidRDefault="00F81D3C" w:rsidP="00310A4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lang w:val="ro-RO"/>
        </w:rPr>
      </w:pPr>
      <w:r w:rsidRPr="00310A4A">
        <w:rPr>
          <w:lang w:val="ro-RO"/>
        </w:rPr>
        <w:t>Documentul se termină cu sec</w:t>
      </w:r>
      <w:r w:rsidR="00E86E02">
        <w:rPr>
          <w:lang w:val="ro-RO"/>
        </w:rPr>
        <w:t>ț</w:t>
      </w:r>
      <w:r w:rsidRPr="00310A4A">
        <w:rPr>
          <w:lang w:val="ro-RO"/>
        </w:rPr>
        <w:t xml:space="preserve">iunea </w:t>
      </w:r>
      <w:r w:rsidR="00ED2B7F">
        <w:fldChar w:fldCharType="begin"/>
      </w:r>
      <w:r w:rsidR="00ED2B7F">
        <w:instrText xml:space="preserve"> REF _Ref513157336 \h  \* MERGEFORMAT </w:instrText>
      </w:r>
      <w:r w:rsidR="00ED2B7F">
        <w:fldChar w:fldCharType="separate"/>
      </w:r>
      <w:proofErr w:type="spellStart"/>
      <w:r w:rsidR="0071118C" w:rsidRPr="0071118C">
        <w:rPr>
          <w:i/>
        </w:rPr>
        <w:t>Sfârșit</w:t>
      </w:r>
      <w:proofErr w:type="spellEnd"/>
      <w:r w:rsidR="00ED2B7F">
        <w:fldChar w:fldCharType="end"/>
      </w:r>
      <w:r w:rsidRPr="00310A4A">
        <w:rPr>
          <w:lang w:val="ro-RO"/>
        </w:rPr>
        <w:t xml:space="preserve"> (referin</w:t>
      </w:r>
      <w:r w:rsidR="00E86E02">
        <w:rPr>
          <w:lang w:val="ro-RO"/>
        </w:rPr>
        <w:t>ț</w:t>
      </w:r>
      <w:r w:rsidRPr="00310A4A">
        <w:rPr>
          <w:lang w:val="ro-RO"/>
        </w:rPr>
        <w:t>ă la ultimul capitol).</w:t>
      </w:r>
      <w:r w:rsidR="00310A4A" w:rsidRPr="00310A4A">
        <w:rPr>
          <w:lang w:val="ro-RO"/>
        </w:rPr>
        <w:t xml:space="preserve"> </w:t>
      </w:r>
      <w:r w:rsidR="00310A4A">
        <w:rPr>
          <w:lang w:val="ro-RO"/>
        </w:rPr>
        <w:t>Ave</w:t>
      </w:r>
      <w:r w:rsidR="00E86E02">
        <w:rPr>
          <w:lang w:val="ro-RO"/>
        </w:rPr>
        <w:t>ț</w:t>
      </w:r>
      <w:r w:rsidR="00310A4A">
        <w:rPr>
          <w:lang w:val="ro-RO"/>
        </w:rPr>
        <w:t>i facilitatea că sub titlul capitolului (</w:t>
      </w:r>
      <w:r w:rsidR="00310A4A" w:rsidRPr="00310A4A">
        <w:rPr>
          <w:lang w:val="ro-RO"/>
        </w:rPr>
        <w:t>Sfârșit</w:t>
      </w:r>
      <w:r w:rsidR="00310A4A">
        <w:rPr>
          <w:lang w:val="ro-RO"/>
        </w:rPr>
        <w:t>) este un link ce vă conduce la capitol</w:t>
      </w:r>
      <w:r w:rsidR="007E7504">
        <w:rPr>
          <w:lang w:val="ro-RO"/>
        </w:rPr>
        <w:t>ul respectiv</w:t>
      </w:r>
      <w:r w:rsidR="00310A4A">
        <w:rPr>
          <w:lang w:val="ro-RO"/>
        </w:rPr>
        <w:t xml:space="preserve"> (desigur în mod editare, nu pe hârtie).</w:t>
      </w:r>
    </w:p>
    <w:p w:rsidR="00F81D3C" w:rsidRPr="00310A4A" w:rsidRDefault="00310A4A" w:rsidP="00310A4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lang w:val="ro-RO"/>
        </w:rPr>
      </w:pPr>
      <w:r w:rsidRPr="00310A4A">
        <w:rPr>
          <w:lang w:val="ro-RO"/>
        </w:rPr>
        <w:t xml:space="preserve">În capitolul </w:t>
      </w:r>
      <w:r w:rsidR="00ED2B7F">
        <w:fldChar w:fldCharType="begin"/>
      </w:r>
      <w:r w:rsidR="00ED2B7F">
        <w:instrText xml:space="preserve"> REF _Ref513157858 \r \h  \* MERGEFORMAT </w:instrText>
      </w:r>
      <w:r w:rsidR="00ED2B7F">
        <w:fldChar w:fldCharType="separate"/>
      </w:r>
      <w:r w:rsidR="0071118C">
        <w:t>5</w:t>
      </w:r>
      <w:r w:rsidR="00ED2B7F">
        <w:fldChar w:fldCharType="end"/>
      </w:r>
      <w:r w:rsidRPr="00310A4A">
        <w:rPr>
          <w:i/>
          <w:lang w:val="ro-RO"/>
        </w:rPr>
        <w:t xml:space="preserve"> </w:t>
      </w:r>
      <w:r w:rsidR="00ED2B7F">
        <w:fldChar w:fldCharType="begin"/>
      </w:r>
      <w:r w:rsidR="00ED2B7F">
        <w:instrText xml:space="preserve"> REF _Ref513157863 \h  \* MERGEFORMAT </w:instrText>
      </w:r>
      <w:r w:rsidR="00ED2B7F">
        <w:fldChar w:fldCharType="separate"/>
      </w:r>
      <w:proofErr w:type="spellStart"/>
      <w:r w:rsidR="0071118C" w:rsidRPr="0071118C">
        <w:rPr>
          <w:i/>
        </w:rPr>
        <w:t>Secțiune</w:t>
      </w:r>
      <w:proofErr w:type="spellEnd"/>
      <w:r w:rsidR="0071118C" w:rsidRPr="0071118C">
        <w:rPr>
          <w:i/>
        </w:rPr>
        <w:t xml:space="preserve"> landscape</w:t>
      </w:r>
      <w:r w:rsidR="00ED2B7F">
        <w:fldChar w:fldCharType="end"/>
      </w:r>
      <w:r w:rsidRPr="00310A4A">
        <w:rPr>
          <w:lang w:val="ro-RO"/>
        </w:rPr>
        <w:t>, se găse</w:t>
      </w:r>
      <w:r>
        <w:rPr>
          <w:lang w:val="ro-RO"/>
        </w:rPr>
        <w:t>ș</w:t>
      </w:r>
      <w:r w:rsidRPr="00310A4A">
        <w:rPr>
          <w:lang w:val="ro-RO"/>
        </w:rPr>
        <w:t xml:space="preserve">te </w:t>
      </w:r>
      <w:r w:rsidR="00206E12" w:rsidRPr="00310A4A">
        <w:rPr>
          <w:lang w:val="ro-RO"/>
        </w:rPr>
        <w:fldChar w:fldCharType="begin"/>
      </w:r>
      <w:r w:rsidRPr="00310A4A">
        <w:rPr>
          <w:lang w:val="ro-RO"/>
        </w:rPr>
        <w:instrText xml:space="preserve"> REF _Ref513157825 \h </w:instrText>
      </w:r>
      <w:r w:rsidR="00206E12" w:rsidRPr="00310A4A">
        <w:rPr>
          <w:lang w:val="ro-RO"/>
        </w:rPr>
      </w:r>
      <w:r w:rsidR="00206E12" w:rsidRPr="00310A4A">
        <w:rPr>
          <w:lang w:val="ro-RO"/>
        </w:rPr>
        <w:fldChar w:fldCharType="separate"/>
      </w:r>
      <w:proofErr w:type="spellStart"/>
      <w:r w:rsidR="0071118C">
        <w:t>Figura</w:t>
      </w:r>
      <w:proofErr w:type="spellEnd"/>
      <w:r w:rsidR="0071118C">
        <w:t xml:space="preserve"> </w:t>
      </w:r>
      <w:r w:rsidR="0071118C">
        <w:rPr>
          <w:noProof/>
        </w:rPr>
        <w:t>6</w:t>
      </w:r>
      <w:r w:rsidR="0071118C">
        <w:t xml:space="preserve"> </w:t>
      </w:r>
      <w:proofErr w:type="spellStart"/>
      <w:r w:rsidR="0071118C" w:rsidRPr="009A5F85">
        <w:t>Desigur</w:t>
      </w:r>
      <w:proofErr w:type="spellEnd"/>
      <w:r w:rsidR="0071118C">
        <w:t xml:space="preserve">, </w:t>
      </w:r>
      <w:r w:rsidR="0071118C" w:rsidRPr="009A5F85">
        <w:t>Lena.</w:t>
      </w:r>
      <w:r w:rsidR="00206E12" w:rsidRPr="00310A4A">
        <w:rPr>
          <w:lang w:val="ro-RO"/>
        </w:rPr>
        <w:fldChar w:fldCharType="end"/>
      </w:r>
    </w:p>
    <w:p w:rsidR="0048642E" w:rsidRPr="0048642E" w:rsidRDefault="00ED2B7F" w:rsidP="0048642E">
      <w:pPr>
        <w:pStyle w:val="Heading2"/>
        <w:rPr>
          <w:sz w:val="36"/>
          <w:szCs w:val="36"/>
        </w:rPr>
      </w:pPr>
      <w:bookmarkStart w:id="14" w:name="_Ref513217018"/>
      <w:bookmarkStart w:id="15" w:name="_Toc513218240"/>
      <w:proofErr w:type="spellStart"/>
      <w:r>
        <w:t>Citarea</w:t>
      </w:r>
      <w:proofErr w:type="spellEnd"/>
      <w:r>
        <w:t xml:space="preserve"> </w:t>
      </w:r>
      <w:proofErr w:type="spellStart"/>
      <w:r>
        <w:t>r</w:t>
      </w:r>
      <w:r w:rsidR="004F378E">
        <w:t>eferin</w:t>
      </w:r>
      <w:proofErr w:type="spellEnd"/>
      <w:r w:rsidR="00E86E02">
        <w:rPr>
          <w:lang w:val="ro-RO"/>
        </w:rPr>
        <w:t>ț</w:t>
      </w:r>
      <w:r w:rsidR="004F378E">
        <w:rPr>
          <w:lang w:val="ro-RO"/>
        </w:rPr>
        <w:t>e</w:t>
      </w:r>
      <w:r>
        <w:rPr>
          <w:lang w:val="ro-RO"/>
        </w:rPr>
        <w:t>lor</w:t>
      </w:r>
      <w:bookmarkEnd w:id="14"/>
      <w:bookmarkEnd w:id="15"/>
    </w:p>
    <w:p w:rsidR="00ED2B7F" w:rsidRDefault="00ED2B7F" w:rsidP="0048642E">
      <w:pPr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aveți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citați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</w:t>
      </w:r>
      <w:proofErr w:type="spellStart"/>
      <w:r>
        <w:t>bibliografice</w:t>
      </w:r>
      <w:proofErr w:type="spellEnd"/>
      <w:r>
        <w:t xml:space="preserve">. Este </w:t>
      </w:r>
      <w:proofErr w:type="spellStart"/>
      <w:r w:rsidR="0060488F">
        <w:t>esenț</w:t>
      </w:r>
      <w:r>
        <w:t>ial</w:t>
      </w:r>
      <w:proofErr w:type="spellEnd"/>
      <w:r>
        <w:t xml:space="preserve"> ca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se fie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evidențiate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bibliografie</w:t>
      </w:r>
      <w:proofErr w:type="spellEnd"/>
      <w:r>
        <w:t xml:space="preserve">. </w:t>
      </w:r>
      <w:proofErr w:type="spellStart"/>
      <w:r>
        <w:t>Citatele</w:t>
      </w:r>
      <w:proofErr w:type="spellEnd"/>
      <w:r>
        <w:t xml:space="preserve"> din </w:t>
      </w:r>
      <w:proofErr w:type="spellStart"/>
      <w:r>
        <w:t>bibliografie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ghilimele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 cu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înclinate</w:t>
      </w:r>
      <w:proofErr w:type="spellEnd"/>
      <w:r>
        <w:t xml:space="preserve"> </w:t>
      </w:r>
      <w:r>
        <w:rPr>
          <w:lang w:val="ro-RO"/>
        </w:rPr>
        <w:t xml:space="preserve">și li se </w:t>
      </w:r>
      <w:proofErr w:type="gramStart"/>
      <w:r>
        <w:rPr>
          <w:lang w:val="ro-RO"/>
        </w:rPr>
        <w:t>va</w:t>
      </w:r>
      <w:proofErr w:type="gramEnd"/>
      <w:r>
        <w:rPr>
          <w:lang w:val="ro-RO"/>
        </w:rPr>
        <w:t xml:space="preserve"> alătura o citare a bibliografie (indexul lucrării între paranteze drepte).</w:t>
      </w:r>
    </w:p>
    <w:p w:rsidR="005C4E28" w:rsidRPr="005C4E28" w:rsidRDefault="005C4E28" w:rsidP="005C4E28">
      <w:pPr>
        <w:rPr>
          <w:u w:val="single"/>
          <w:lang w:val="ro-RO"/>
        </w:rPr>
      </w:pPr>
      <w:r w:rsidRPr="005C4E28">
        <w:rPr>
          <w:u w:val="single"/>
          <w:lang w:val="ro-RO"/>
        </w:rPr>
        <w:lastRenderedPageBreak/>
        <w:t>Exemplu</w:t>
      </w:r>
    </w:p>
    <w:p w:rsidR="005C4E28" w:rsidRDefault="005C4E28" w:rsidP="005C4E28">
      <w:r>
        <w:rPr>
          <w:lang w:val="ro-RO"/>
        </w:rPr>
        <w:t xml:space="preserve">În lucrarea </w:t>
      </w:r>
      <w:r>
        <w:t>[6</w:t>
      </w:r>
      <w:r>
        <w:t xml:space="preserve">] </w:t>
      </w:r>
      <w:proofErr w:type="spellStart"/>
      <w:r>
        <w:t>autorul</w:t>
      </w:r>
      <w:proofErr w:type="spellEnd"/>
      <w:r>
        <w:t xml:space="preserve"> pre</w:t>
      </w:r>
      <w:r>
        <w:rPr>
          <w:lang w:val="ro-RO"/>
        </w:rPr>
        <w:t xml:space="preserve">zintă aspecte fundamentale de procesare de imagini şi afirmă că </w:t>
      </w:r>
      <w:r>
        <w:t>“</w:t>
      </w:r>
      <w:r w:rsidRPr="005C4E28">
        <w:rPr>
          <w:i/>
        </w:rPr>
        <w:t>First, remotely …</w:t>
      </w:r>
      <w:r>
        <w:t xml:space="preserve"> “.</w:t>
      </w:r>
    </w:p>
    <w:p w:rsidR="0060488F" w:rsidRPr="005C4E28" w:rsidRDefault="0060488F" w:rsidP="0060488F">
      <w:pPr>
        <w:rPr>
          <w:u w:val="single"/>
          <w:lang w:val="ro-RO"/>
        </w:rPr>
      </w:pPr>
      <w:r w:rsidRPr="005C4E28">
        <w:rPr>
          <w:u w:val="single"/>
          <w:lang w:val="ro-RO"/>
        </w:rPr>
        <w:t>Exemplu</w:t>
      </w:r>
    </w:p>
    <w:p w:rsidR="0060488F" w:rsidRDefault="0060488F" w:rsidP="0060488F">
      <w:pPr>
        <w:autoSpaceDE w:val="0"/>
        <w:autoSpaceDN w:val="0"/>
        <w:adjustRightInd w:val="0"/>
      </w:pPr>
      <w:r w:rsidRPr="0060488F">
        <w:rPr>
          <w:lang w:val="ro-RO"/>
        </w:rPr>
        <w:t>Citarea unei lucrări bibliografice se face în text marcând numărul referinței între paranteze pătrate și eticheta</w:t>
      </w:r>
      <w:r>
        <w:rPr>
          <w:lang w:val="ro-RO"/>
        </w:rPr>
        <w:t>rea</w:t>
      </w:r>
      <w:r w:rsidRPr="0060488F">
        <w:rPr>
          <w:lang w:val="ro-RO"/>
        </w:rPr>
        <w:t xml:space="preserve"> corespunzăto</w:t>
      </w:r>
      <w:r>
        <w:rPr>
          <w:lang w:val="ro-RO"/>
        </w:rPr>
        <w:t>a</w:t>
      </w:r>
      <w:r w:rsidRPr="0060488F">
        <w:rPr>
          <w:lang w:val="ro-RO"/>
        </w:rPr>
        <w:t>r</w:t>
      </w:r>
      <w:r>
        <w:rPr>
          <w:lang w:val="ro-RO"/>
        </w:rPr>
        <w:t>e</w:t>
      </w:r>
      <w:r w:rsidRPr="0060488F">
        <w:rPr>
          <w:lang w:val="ro-RO"/>
        </w:rPr>
        <w:t xml:space="preserve"> </w:t>
      </w:r>
      <w:r>
        <w:rPr>
          <w:lang w:val="ro-RO"/>
        </w:rPr>
        <w:t xml:space="preserve">a </w:t>
      </w:r>
      <w:r w:rsidRPr="0060488F">
        <w:rPr>
          <w:lang w:val="ro-RO"/>
        </w:rPr>
        <w:t>informaț</w:t>
      </w:r>
      <w:r>
        <w:rPr>
          <w:lang w:val="ro-RO"/>
        </w:rPr>
        <w:t>iei</w:t>
      </w:r>
      <w:r w:rsidRPr="0060488F">
        <w:rPr>
          <w:lang w:val="ro-RO"/>
        </w:rPr>
        <w:t xml:space="preserve"> din capitolul Bibliografie. </w:t>
      </w:r>
      <w:r>
        <w:t>“</w:t>
      </w:r>
      <w:r w:rsidRPr="0060488F">
        <w:rPr>
          <w:i/>
          <w:lang w:val="ro-RO"/>
        </w:rPr>
        <w:t xml:space="preserve">Mai devreme sau mai târziu, ceva din lumea ta se </w:t>
      </w:r>
      <w:proofErr w:type="gramStart"/>
      <w:r w:rsidRPr="0060488F">
        <w:rPr>
          <w:i/>
          <w:lang w:val="ro-RO"/>
        </w:rPr>
        <w:t>va</w:t>
      </w:r>
      <w:proofErr w:type="gramEnd"/>
      <w:r w:rsidRPr="0060488F">
        <w:rPr>
          <w:i/>
          <w:lang w:val="ro-RO"/>
        </w:rPr>
        <w:t xml:space="preserve"> schimba fundamental</w:t>
      </w:r>
      <w:r>
        <w:t>”</w:t>
      </w:r>
      <w:r w:rsidRPr="0060488F">
        <w:rPr>
          <w:lang w:val="ro-RO"/>
        </w:rPr>
        <w:t xml:space="preserve"> </w:t>
      </w:r>
      <w:r w:rsidRPr="00FA6B61">
        <w:t>[</w:t>
      </w:r>
      <w:r>
        <w:t>4</w:t>
      </w:r>
      <w:r w:rsidRPr="00FA6B61">
        <w:t>].</w:t>
      </w:r>
    </w:p>
    <w:p w:rsidR="0060488F" w:rsidRDefault="0060488F" w:rsidP="005C4E28"/>
    <w:p w:rsidR="00ED2B7F" w:rsidRDefault="005C4E28" w:rsidP="0048642E">
      <w:proofErr w:type="spellStart"/>
      <w:r>
        <w:t>Lucrarea</w:t>
      </w:r>
      <w:proofErr w:type="spellEnd"/>
      <w:r>
        <w:t xml:space="preserve"> </w:t>
      </w:r>
      <w:proofErr w:type="spellStart"/>
      <w:r>
        <w:t>referită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</w:t>
      </w:r>
      <w:r>
        <w:fldChar w:fldCharType="begin"/>
      </w:r>
      <w:r>
        <w:instrText xml:space="preserve"> REF _Ref513156981 \h </w:instrText>
      </w:r>
      <w:r>
        <w:fldChar w:fldCharType="separate"/>
      </w:r>
      <w:proofErr w:type="spellStart"/>
      <w:r w:rsidR="0071118C" w:rsidRPr="006B35D2">
        <w:t>Bibliografie</w:t>
      </w:r>
      <w:proofErr w:type="spellEnd"/>
      <w:r>
        <w:fldChar w:fldCharType="end"/>
      </w:r>
      <w:r>
        <w:t xml:space="preserve">,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index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drepte</w:t>
      </w:r>
      <w:proofErr w:type="spellEnd"/>
      <w:r>
        <w:t>.</w:t>
      </w:r>
    </w:p>
    <w:p w:rsidR="0060488F" w:rsidRDefault="0060488F" w:rsidP="0060488F">
      <w:pPr>
        <w:pStyle w:val="Heading3"/>
      </w:pPr>
      <w:bookmarkStart w:id="16" w:name="_Toc513218241"/>
      <w:r>
        <w:t>Google</w:t>
      </w:r>
      <w:bookmarkEnd w:id="16"/>
    </w:p>
    <w:p w:rsidR="005C4E28" w:rsidRDefault="0048642E" w:rsidP="0048642E">
      <w:proofErr w:type="spellStart"/>
      <w:r>
        <w:t>Căutările</w:t>
      </w:r>
      <w:proofErr w:type="spellEnd"/>
      <w:r>
        <w:t xml:space="preserve"> </w:t>
      </w:r>
      <w:proofErr w:type="spellStart"/>
      <w:r>
        <w:t>referin</w:t>
      </w:r>
      <w:r w:rsidR="00E86E02">
        <w:t>ț</w:t>
      </w:r>
      <w:r>
        <w:t>elor</w:t>
      </w:r>
      <w:proofErr w:type="spellEnd"/>
      <w:r>
        <w:t xml:space="preserve"> </w:t>
      </w:r>
      <w:r w:rsidR="008D180B">
        <w:rPr>
          <w:lang w:val="ro-RO"/>
        </w:rPr>
        <w:t>(căr</w:t>
      </w:r>
      <w:r w:rsidR="00E86E02">
        <w:rPr>
          <w:lang w:val="ro-RO"/>
        </w:rPr>
        <w:t>ț</w:t>
      </w:r>
      <w:r w:rsidR="008D180B">
        <w:rPr>
          <w:lang w:val="ro-RO"/>
        </w:rPr>
        <w:t>i şi articole ştiin</w:t>
      </w:r>
      <w:r w:rsidR="00E86E02">
        <w:rPr>
          <w:lang w:val="ro-RO"/>
        </w:rPr>
        <w:t>ț</w:t>
      </w:r>
      <w:r w:rsidR="008D180B">
        <w:rPr>
          <w:lang w:val="ro-RO"/>
        </w:rPr>
        <w:t>ifice)</w:t>
      </w:r>
      <w:r w:rsidR="00ED2B7F">
        <w:rPr>
          <w:lang w:val="ro-RO"/>
        </w:rPr>
        <w:t xml:space="preserve"> </w:t>
      </w:r>
      <w:r w:rsidR="005C4E28">
        <w:t xml:space="preserve">se </w:t>
      </w:r>
      <w:proofErr w:type="spellStart"/>
      <w:r w:rsidR="005C4E28">
        <w:t>recomandă</w:t>
      </w:r>
      <w:proofErr w:type="spellEnd"/>
      <w:r w:rsidR="005C4E28">
        <w:t xml:space="preserve"> </w:t>
      </w:r>
      <w:proofErr w:type="spellStart"/>
      <w:proofErr w:type="gramStart"/>
      <w:r w:rsidR="005C4E28">
        <w:t>să</w:t>
      </w:r>
      <w:proofErr w:type="spellEnd"/>
      <w:proofErr w:type="gramEnd"/>
      <w:r w:rsidR="005C4E28">
        <w:t xml:space="preserve"> fie </w:t>
      </w:r>
      <w:proofErr w:type="spellStart"/>
      <w:r w:rsidR="005C4E28">
        <w:t>realizate</w:t>
      </w:r>
      <w:proofErr w:type="spellEnd"/>
      <w:r w:rsidR="005C4E28">
        <w:t xml:space="preserve"> </w:t>
      </w:r>
      <w:proofErr w:type="spellStart"/>
      <w:r w:rsidR="005C4E28">
        <w:t>pe</w:t>
      </w:r>
      <w:proofErr w:type="spellEnd"/>
      <w:r w:rsidR="005C4E28">
        <w:t xml:space="preserve"> </w:t>
      </w:r>
      <w:proofErr w:type="spellStart"/>
      <w:r w:rsidR="005C4E28">
        <w:t>aplica</w:t>
      </w:r>
      <w:proofErr w:type="spellEnd"/>
      <w:r w:rsidR="005C4E28">
        <w:rPr>
          <w:lang w:val="ro-RO"/>
        </w:rPr>
        <w:t>ț</w:t>
      </w:r>
      <w:proofErr w:type="spellStart"/>
      <w:r w:rsidR="005C4E28">
        <w:t>ia</w:t>
      </w:r>
      <w:proofErr w:type="spellEnd"/>
      <w:r w:rsidR="005C4E28">
        <w:t xml:space="preserve"> </w:t>
      </w:r>
      <w:r w:rsidRPr="005C4E28">
        <w:rPr>
          <w:b/>
        </w:rPr>
        <w:t>Google Academic</w:t>
      </w:r>
      <w:r w:rsidR="005C4E28" w:rsidRPr="005C4E28">
        <w:t xml:space="preserve"> (</w:t>
      </w:r>
      <w:hyperlink r:id="rId20" w:history="1">
        <w:r w:rsidR="005C4E28" w:rsidRPr="00146786">
          <w:rPr>
            <w:rStyle w:val="Hyperlink"/>
          </w:rPr>
          <w:t>https://scholar.google.ro</w:t>
        </w:r>
      </w:hyperlink>
      <w:r w:rsidR="005C4E28" w:rsidRPr="005C4E28">
        <w:t>)</w:t>
      </w:r>
      <w:r w:rsidRPr="005C4E28">
        <w:t>.</w:t>
      </w:r>
    </w:p>
    <w:p w:rsidR="0048642E" w:rsidRDefault="008D180B" w:rsidP="0048642E"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r</w:t>
      </w:r>
      <w:r w:rsidR="0048642E">
        <w:t>ezultate</w:t>
      </w:r>
      <w:proofErr w:type="spellEnd"/>
      <w:r>
        <w:t xml:space="preserve"> a</w:t>
      </w:r>
      <w:r w:rsidR="0048642E">
        <w:t xml:space="preserve">le </w:t>
      </w:r>
      <w:proofErr w:type="spellStart"/>
      <w:r w:rsidR="0048642E">
        <w:t>căutării</w:t>
      </w:r>
      <w:proofErr w:type="spellEnd"/>
      <w:r w:rsidR="0048642E">
        <w:t xml:space="preserve"> </w:t>
      </w:r>
      <w:proofErr w:type="spellStart"/>
      <w:r w:rsidR="0048642E">
        <w:t>după</w:t>
      </w:r>
      <w:proofErr w:type="spellEnd"/>
      <w:r w:rsidR="0048642E">
        <w:t xml:space="preserve"> un </w:t>
      </w:r>
      <w:proofErr w:type="spellStart"/>
      <w:r w:rsidR="0048642E">
        <w:t>cuvânt</w:t>
      </w:r>
      <w:proofErr w:type="spellEnd"/>
      <w:r w:rsidR="0048642E">
        <w:t xml:space="preserve"> </w:t>
      </w:r>
      <w:proofErr w:type="spellStart"/>
      <w:r w:rsidR="0048642E">
        <w:t>cheie</w:t>
      </w:r>
      <w:proofErr w:type="spellEnd"/>
      <w:r w:rsidR="005C4E28">
        <w:t xml:space="preserve"> </w:t>
      </w:r>
      <w:proofErr w:type="spellStart"/>
      <w:r w:rsidR="005C4E28">
        <w:t>este</w:t>
      </w:r>
      <w:proofErr w:type="spellEnd"/>
      <w:r w:rsidR="005C4E28">
        <w:t xml:space="preserve"> </w:t>
      </w:r>
      <w:proofErr w:type="spellStart"/>
      <w:r w:rsidR="005C4E28">
        <w:t>prezentat</w:t>
      </w:r>
      <w:proofErr w:type="spellEnd"/>
      <w:r w:rsidR="0048642E">
        <w:t xml:space="preserve"> </w:t>
      </w:r>
      <w:proofErr w:type="spellStart"/>
      <w:r w:rsidR="0048642E">
        <w:t>în</w:t>
      </w:r>
      <w:proofErr w:type="spellEnd"/>
      <w:r w:rsidR="0048642E">
        <w:t xml:space="preserve"> </w:t>
      </w:r>
      <w:r w:rsidR="005C4E28">
        <w:fldChar w:fldCharType="begin"/>
      </w:r>
      <w:r w:rsidR="005C4E28">
        <w:instrText xml:space="preserve"> REF _Ref513216352 \h </w:instrText>
      </w:r>
      <w:r w:rsidR="005C4E28">
        <w:fldChar w:fldCharType="separate"/>
      </w:r>
      <w:proofErr w:type="spellStart"/>
      <w:r w:rsidR="0071118C">
        <w:t>Figura</w:t>
      </w:r>
      <w:proofErr w:type="spellEnd"/>
      <w:r w:rsidR="0071118C">
        <w:t xml:space="preserve"> </w:t>
      </w:r>
      <w:r w:rsidR="0071118C">
        <w:rPr>
          <w:noProof/>
        </w:rPr>
        <w:t>4</w:t>
      </w:r>
      <w:r w:rsidR="005C4E28">
        <w:fldChar w:fldCharType="end"/>
      </w:r>
      <w:r w:rsidR="005C4E28">
        <w:t>.</w:t>
      </w:r>
    </w:p>
    <w:p w:rsidR="001D4D73" w:rsidRDefault="00E86E02" w:rsidP="001D4D73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2F253" wp14:editId="5207272E">
                <wp:simplePos x="0" y="0"/>
                <wp:positionH relativeFrom="column">
                  <wp:posOffset>1362075</wp:posOffset>
                </wp:positionH>
                <wp:positionV relativeFrom="paragraph">
                  <wp:posOffset>1634490</wp:posOffset>
                </wp:positionV>
                <wp:extent cx="266700" cy="200025"/>
                <wp:effectExtent l="9525" t="9525" r="9525" b="9525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8DBAEB" id="Oval 4" o:spid="_x0000_s1026" style="position:absolute;margin-left:107.25pt;margin-top:128.7pt;width:21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" filled="f" strokecolor="red" strokeweight="1.5pt"/>
            </w:pict>
          </mc:Fallback>
        </mc:AlternateContent>
      </w:r>
      <w:r w:rsidR="0048642E">
        <w:rPr>
          <w:noProof/>
        </w:rPr>
        <w:drawing>
          <wp:inline distT="0" distB="0" distL="0" distR="0" wp14:anchorId="7776DF0F" wp14:editId="26582A01">
            <wp:extent cx="5732145" cy="3821430"/>
            <wp:effectExtent l="19050" t="0" r="1905" b="0"/>
            <wp:docPr id="2" name="Picture 1" descr="Ne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D73" w:rsidRPr="001D4D73">
        <w:t xml:space="preserve"> </w:t>
      </w:r>
    </w:p>
    <w:p w:rsidR="005C4E28" w:rsidRPr="007944B0" w:rsidRDefault="005C4E28" w:rsidP="005C4E28">
      <w:pPr>
        <w:pStyle w:val="Caption"/>
      </w:pPr>
      <w:bookmarkStart w:id="17" w:name="_Ref51321635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118C">
        <w:rPr>
          <w:noProof/>
        </w:rPr>
        <w:t>4</w:t>
      </w:r>
      <w:r>
        <w:rPr>
          <w:noProof/>
        </w:rPr>
        <w:fldChar w:fldCharType="end"/>
      </w:r>
      <w:bookmarkEnd w:id="17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căutării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referințe</w:t>
      </w:r>
      <w:proofErr w:type="spellEnd"/>
      <w:r>
        <w:t xml:space="preserve"> </w:t>
      </w:r>
      <w:proofErr w:type="spellStart"/>
      <w:r>
        <w:t>bibliografice</w:t>
      </w:r>
      <w:proofErr w:type="spellEnd"/>
      <w:r>
        <w:t xml:space="preserve"> cu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“image processing”.</w:t>
      </w:r>
    </w:p>
    <w:p w:rsidR="00E2067A" w:rsidRDefault="001D4D73" w:rsidP="0048642E">
      <w:pPr>
        <w:rPr>
          <w:lang w:val="ro-RO"/>
        </w:rPr>
      </w:pPr>
      <w:proofErr w:type="gramStart"/>
      <w:r>
        <w:t>Un</w:t>
      </w:r>
      <w:proofErr w:type="gram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ghilimele</w:t>
      </w:r>
      <w:proofErr w:type="spellEnd"/>
      <w:r w:rsidR="0060488F">
        <w:t xml:space="preserve"> </w:t>
      </w:r>
      <w:r w:rsidR="0060488F">
        <w:rPr>
          <w:noProof/>
        </w:rPr>
        <w:drawing>
          <wp:inline distT="0" distB="0" distL="0" distR="0" wp14:anchorId="44A59745" wp14:editId="400B1B68">
            <wp:extent cx="217771" cy="16609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72" cy="1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7A">
        <w:t xml:space="preserve"> face s</w:t>
      </w:r>
      <w:r w:rsidR="00E2067A">
        <w:rPr>
          <w:lang w:val="ro-RO"/>
        </w:rPr>
        <w:t xml:space="preserve">ă apară </w:t>
      </w:r>
      <w:r w:rsidR="005C4E28">
        <w:rPr>
          <w:lang w:val="ro-RO"/>
        </w:rPr>
        <w:t>o listă cu 3 variante de citare. A</w:t>
      </w:r>
      <w:r w:rsidR="00E2067A">
        <w:rPr>
          <w:lang w:val="ro-RO"/>
        </w:rPr>
        <w:t>lege</w:t>
      </w:r>
      <w:r w:rsidR="00E86E02">
        <w:rPr>
          <w:lang w:val="ro-RO"/>
        </w:rPr>
        <w:t>ț</w:t>
      </w:r>
      <w:r w:rsidR="00E2067A">
        <w:rPr>
          <w:lang w:val="ro-RO"/>
        </w:rPr>
        <w:t>i modul APA şi face</w:t>
      </w:r>
      <w:r w:rsidR="00E86E02">
        <w:rPr>
          <w:lang w:val="ro-RO"/>
        </w:rPr>
        <w:t>ț</w:t>
      </w:r>
      <w:r w:rsidR="00E2067A">
        <w:rPr>
          <w:lang w:val="ro-RO"/>
        </w:rPr>
        <w:t xml:space="preserve">i copy </w:t>
      </w:r>
      <w:r w:rsidR="005C4E28">
        <w:rPr>
          <w:lang w:val="ro-RO"/>
        </w:rPr>
        <w:t>&amp;</w:t>
      </w:r>
      <w:r w:rsidR="00E2067A">
        <w:rPr>
          <w:lang w:val="ro-RO"/>
        </w:rPr>
        <w:t xml:space="preserve"> paste în </w:t>
      </w:r>
      <w:r w:rsidR="005C4E28">
        <w:rPr>
          <w:lang w:val="ro-RO"/>
        </w:rPr>
        <w:t>lucrare.</w:t>
      </w:r>
    </w:p>
    <w:p w:rsidR="009D1637" w:rsidRDefault="0095175A" w:rsidP="0048642E">
      <w:pPr>
        <w:rPr>
          <w:lang w:val="ro-RO"/>
        </w:rPr>
      </w:pPr>
      <w:r>
        <w:rPr>
          <w:lang w:val="ro-RO"/>
        </w:rPr>
        <w:lastRenderedPageBreak/>
        <w:t>Dacă ave</w:t>
      </w:r>
      <w:r w:rsidR="00E86E02">
        <w:rPr>
          <w:lang w:val="ro-RO"/>
        </w:rPr>
        <w:t>ț</w:t>
      </w:r>
      <w:r>
        <w:rPr>
          <w:lang w:val="ro-RO"/>
        </w:rPr>
        <w:t>i ca referin</w:t>
      </w:r>
      <w:r w:rsidR="00E86E02">
        <w:rPr>
          <w:lang w:val="ro-RO"/>
        </w:rPr>
        <w:t>ț</w:t>
      </w:r>
      <w:r>
        <w:rPr>
          <w:lang w:val="ro-RO"/>
        </w:rPr>
        <w:t>e foi de catalog, exemple de implementare, variante oferite comercial, informa</w:t>
      </w:r>
      <w:r w:rsidR="00E86E02">
        <w:rPr>
          <w:lang w:val="ro-RO"/>
        </w:rPr>
        <w:t>ț</w:t>
      </w:r>
      <w:r>
        <w:rPr>
          <w:lang w:val="ro-RO"/>
        </w:rPr>
        <w:t>ii generale de pe pe pagini tip wikipedia pe care le-a</w:t>
      </w:r>
      <w:r w:rsidR="00E86E02">
        <w:rPr>
          <w:lang w:val="ro-RO"/>
        </w:rPr>
        <w:t>ț</w:t>
      </w:r>
      <w:r>
        <w:rPr>
          <w:lang w:val="ro-RO"/>
        </w:rPr>
        <w:t xml:space="preserve">i găsit </w:t>
      </w:r>
      <w:r w:rsidR="005C4E28">
        <w:rPr>
          <w:lang w:val="ro-RO"/>
        </w:rPr>
        <w:t xml:space="preserve">pe Internet </w:t>
      </w:r>
      <w:r w:rsidR="009D1637">
        <w:rPr>
          <w:lang w:val="ro-RO"/>
        </w:rPr>
        <w:t>scrie</w:t>
      </w:r>
      <w:r w:rsidR="00E86E02">
        <w:rPr>
          <w:lang w:val="ro-RO"/>
        </w:rPr>
        <w:t>ț</w:t>
      </w:r>
      <w:r w:rsidR="009D1637">
        <w:rPr>
          <w:lang w:val="ro-RO"/>
        </w:rPr>
        <w:t>i numele referin</w:t>
      </w:r>
      <w:r w:rsidR="00E86E02">
        <w:rPr>
          <w:lang w:val="ro-RO"/>
        </w:rPr>
        <w:t>ț</w:t>
      </w:r>
      <w:r w:rsidR="009D1637">
        <w:rPr>
          <w:lang w:val="ro-RO"/>
        </w:rPr>
        <w:t>ei</w:t>
      </w:r>
      <w:r w:rsidR="008D180B">
        <w:rPr>
          <w:lang w:val="ro-RO"/>
        </w:rPr>
        <w:t xml:space="preserve"> prin care caracteriza</w:t>
      </w:r>
      <w:r w:rsidR="00E86E02">
        <w:rPr>
          <w:lang w:val="ro-RO"/>
        </w:rPr>
        <w:t>ț</w:t>
      </w:r>
      <w:r w:rsidR="008D180B">
        <w:rPr>
          <w:lang w:val="ro-RO"/>
        </w:rPr>
        <w:t>i con</w:t>
      </w:r>
      <w:r w:rsidR="00E86E02">
        <w:rPr>
          <w:lang w:val="ro-RO"/>
        </w:rPr>
        <w:t>ț</w:t>
      </w:r>
      <w:r w:rsidR="008D180B">
        <w:rPr>
          <w:lang w:val="ro-RO"/>
        </w:rPr>
        <w:t xml:space="preserve">inutul şi </w:t>
      </w:r>
      <w:r w:rsidR="005C4E28">
        <w:rPr>
          <w:lang w:val="ro-RO"/>
        </w:rPr>
        <w:t>URL-ul (adresa paginii web sau a documentului) [7], [8].</w:t>
      </w:r>
    </w:p>
    <w:p w:rsidR="0060488F" w:rsidRDefault="0060488F" w:rsidP="0060488F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67BB59C" wp14:editId="65D6BD4A">
            <wp:extent cx="4341598" cy="3262812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101" cy="32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8F" w:rsidRPr="007944B0" w:rsidRDefault="0060488F" w:rsidP="0060488F">
      <w:pPr>
        <w:pStyle w:val="Caption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118C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>
        <w:t xml:space="preserve">Imagine </w:t>
      </w:r>
      <w:proofErr w:type="gramStart"/>
      <w:r>
        <w:t xml:space="preserve">cu </w:t>
      </w:r>
      <w:r>
        <w:t xml:space="preserve"> </w:t>
      </w:r>
      <w:proofErr w:type="spellStart"/>
      <w:r>
        <w:t>variantele</w:t>
      </w:r>
      <w:proofErr w:type="spellEnd"/>
      <w:proofErr w:type="gramEnd"/>
      <w:r>
        <w:t xml:space="preserve"> de </w:t>
      </w:r>
      <w:proofErr w:type="spellStart"/>
      <w:r>
        <w:t>citare</w:t>
      </w:r>
      <w:proofErr w:type="spellEnd"/>
      <w:r>
        <w:t xml:space="preserve"> a </w:t>
      </w:r>
      <w:proofErr w:type="spellStart"/>
      <w:r>
        <w:t>referinței</w:t>
      </w:r>
      <w:proofErr w:type="spellEnd"/>
      <w:r>
        <w:t>.</w:t>
      </w:r>
    </w:p>
    <w:p w:rsidR="00BF719B" w:rsidRDefault="008B7802" w:rsidP="008B7802">
      <w:pPr>
        <w:rPr>
          <w:lang w:val="ro-RO"/>
        </w:rPr>
      </w:pPr>
      <w:r>
        <w:t xml:space="preserve">Este </w:t>
      </w:r>
      <w:proofErr w:type="spellStart"/>
      <w:r w:rsidR="001D58CD">
        <w:t>recomandat</w:t>
      </w:r>
      <w:proofErr w:type="spellEnd"/>
      <w:r>
        <w:t xml:space="preserve"> ca </w:t>
      </w:r>
      <w:proofErr w:type="spellStart"/>
      <w:r>
        <w:t>ordinea</w:t>
      </w:r>
      <w:proofErr w:type="spellEnd"/>
      <w:r>
        <w:t xml:space="preserve"> </w:t>
      </w:r>
      <w:proofErr w:type="spellStart"/>
      <w:r w:rsidR="005C4E28">
        <w:t>apari</w:t>
      </w:r>
      <w:proofErr w:type="spellEnd"/>
      <w:r w:rsidR="005C4E28">
        <w:rPr>
          <w:lang w:val="ro-RO"/>
        </w:rPr>
        <w:t xml:space="preserve">ției </w:t>
      </w:r>
      <w:r>
        <w:rPr>
          <w:lang w:val="ro-RO"/>
        </w:rPr>
        <w:t>referi</w:t>
      </w:r>
      <w:r w:rsidR="005C4E28">
        <w:rPr>
          <w:lang w:val="ro-RO"/>
        </w:rPr>
        <w:t>ț</w:t>
      </w:r>
      <w:r>
        <w:rPr>
          <w:lang w:val="ro-RO"/>
        </w:rPr>
        <w:t>e</w:t>
      </w:r>
      <w:r w:rsidR="005C4E28">
        <w:rPr>
          <w:lang w:val="ro-RO"/>
        </w:rPr>
        <w:t xml:space="preserve">lor în lucrare </w:t>
      </w:r>
      <w:proofErr w:type="gramStart"/>
      <w:r>
        <w:rPr>
          <w:lang w:val="ro-RO"/>
        </w:rPr>
        <w:t>să</w:t>
      </w:r>
      <w:proofErr w:type="gramEnd"/>
      <w:r>
        <w:rPr>
          <w:lang w:val="ro-RO"/>
        </w:rPr>
        <w:t xml:space="preserve"> fie </w:t>
      </w:r>
      <w:r w:rsidR="0060488F">
        <w:rPr>
          <w:lang w:val="ro-RO"/>
        </w:rPr>
        <w:t>în ordine crescătoare, încep</w:t>
      </w:r>
      <w:r w:rsidR="001D58CD">
        <w:rPr>
          <w:lang w:val="ro-RO"/>
        </w:rPr>
        <w:t>ând cu numărul 1.</w:t>
      </w:r>
    </w:p>
    <w:p w:rsidR="0071118C" w:rsidRDefault="0071118C">
      <w:pPr>
        <w:jc w:val="left"/>
        <w:rPr>
          <w:lang w:val="ro-RO"/>
        </w:rPr>
      </w:pPr>
      <w:r>
        <w:rPr>
          <w:lang w:val="ro-RO"/>
        </w:rPr>
        <w:br w:type="page"/>
      </w:r>
    </w:p>
    <w:p w:rsidR="00FA6B61" w:rsidRPr="006B35D2" w:rsidRDefault="00FA6B61" w:rsidP="006B35D2">
      <w:pPr>
        <w:pStyle w:val="Heading1"/>
      </w:pPr>
      <w:bookmarkStart w:id="18" w:name="_Ref513156981"/>
      <w:bookmarkStart w:id="19" w:name="_Ref513157015"/>
      <w:bookmarkStart w:id="20" w:name="_Ref513157019"/>
      <w:bookmarkStart w:id="21" w:name="_Toc513218242"/>
      <w:proofErr w:type="spellStart"/>
      <w:r w:rsidRPr="006B35D2">
        <w:lastRenderedPageBreak/>
        <w:t>B</w:t>
      </w:r>
      <w:r w:rsidR="006B35D2" w:rsidRPr="006B35D2">
        <w:t>ibliografie</w:t>
      </w:r>
      <w:bookmarkEnd w:id="18"/>
      <w:bookmarkEnd w:id="19"/>
      <w:bookmarkEnd w:id="20"/>
      <w:bookmarkEnd w:id="21"/>
      <w:proofErr w:type="spellEnd"/>
    </w:p>
    <w:p w:rsidR="00A54E03" w:rsidRPr="00A54E03" w:rsidRDefault="00A54E03" w:rsidP="00A54E03">
      <w:pPr>
        <w:spacing w:after="120" w:line="240" w:lineRule="auto"/>
        <w:jc w:val="left"/>
      </w:pPr>
      <w:r w:rsidRPr="00A54E03">
        <w:t>[</w:t>
      </w:r>
      <w:r>
        <w:t>1</w:t>
      </w:r>
      <w:r w:rsidRPr="00A54E03">
        <w:t>]</w:t>
      </w:r>
      <w:r w:rsidRPr="00A54E03">
        <w:tab/>
      </w:r>
      <w:proofErr w:type="spellStart"/>
      <w:r w:rsidRPr="00A54E03">
        <w:t>Milutinović</w:t>
      </w:r>
      <w:proofErr w:type="spellEnd"/>
      <w:r w:rsidRPr="00A54E03">
        <w:t>, V. (1997). A good method to prepare and use transparencies for research presentations. </w:t>
      </w:r>
      <w:r w:rsidRPr="00A54E03">
        <w:rPr>
          <w:i/>
          <w:iCs/>
        </w:rPr>
        <w:t>IEEE TCCA Newsletter</w:t>
      </w:r>
      <w:proofErr w:type="gramStart"/>
      <w:r w:rsidRPr="00A54E03">
        <w:rPr>
          <w:i/>
          <w:iCs/>
        </w:rPr>
        <w:t>.[</w:t>
      </w:r>
      <w:proofErr w:type="gramEnd"/>
      <w:r w:rsidRPr="00A54E03">
        <w:rPr>
          <w:i/>
          <w:iCs/>
        </w:rPr>
        <w:t xml:space="preserve">online] Available from: http://tab. computer. </w:t>
      </w:r>
      <w:proofErr w:type="gramStart"/>
      <w:r w:rsidRPr="00A54E03">
        <w:rPr>
          <w:i/>
          <w:iCs/>
        </w:rPr>
        <w:t>org/</w:t>
      </w:r>
      <w:proofErr w:type="spellStart"/>
      <w:r w:rsidRPr="00A54E03">
        <w:rPr>
          <w:i/>
          <w:iCs/>
        </w:rPr>
        <w:t>tcca</w:t>
      </w:r>
      <w:proofErr w:type="spellEnd"/>
      <w:r w:rsidRPr="00A54E03">
        <w:rPr>
          <w:i/>
          <w:iCs/>
        </w:rPr>
        <w:t>/news/sept96/</w:t>
      </w:r>
      <w:proofErr w:type="spellStart"/>
      <w:r w:rsidRPr="00A54E03">
        <w:rPr>
          <w:i/>
          <w:iCs/>
        </w:rPr>
        <w:t>bestmeth</w:t>
      </w:r>
      <w:proofErr w:type="spellEnd"/>
      <w:proofErr w:type="gramEnd"/>
      <w:r w:rsidRPr="00A54E03">
        <w:rPr>
          <w:i/>
          <w:iCs/>
        </w:rPr>
        <w:t xml:space="preserve">. </w:t>
      </w:r>
      <w:proofErr w:type="gramStart"/>
      <w:r w:rsidRPr="00A54E03">
        <w:rPr>
          <w:i/>
          <w:iCs/>
        </w:rPr>
        <w:t>pdf</w:t>
      </w:r>
      <w:proofErr w:type="gramEnd"/>
      <w:r w:rsidRPr="00A54E03">
        <w:t xml:space="preserve">, </w:t>
      </w:r>
      <w:hyperlink r:id="rId24" w:history="1">
        <w:r w:rsidRPr="00A54E03">
          <w:rPr>
            <w:rStyle w:val="Hyperlink"/>
          </w:rPr>
          <w:t>http://rti.etf.bg.ac.rs/rti/ir3ppk/materijali/VM_a_good_method.pdf</w:t>
        </w:r>
      </w:hyperlink>
      <w:r w:rsidRPr="00A54E03">
        <w:t xml:space="preserve"> </w:t>
      </w:r>
    </w:p>
    <w:p w:rsidR="00A54E03" w:rsidRPr="00A54E03" w:rsidRDefault="00A54E03" w:rsidP="00A54E03">
      <w:pPr>
        <w:spacing w:after="120" w:line="240" w:lineRule="auto"/>
        <w:jc w:val="left"/>
      </w:pPr>
      <w:r w:rsidRPr="00A54E03">
        <w:t>[</w:t>
      </w:r>
      <w:r>
        <w:t>2</w:t>
      </w:r>
      <w:r w:rsidRPr="00A54E03">
        <w:t>]</w:t>
      </w:r>
      <w:r w:rsidRPr="00A54E03">
        <w:tab/>
      </w:r>
      <w:proofErr w:type="spellStart"/>
      <w:r w:rsidRPr="00A54E03">
        <w:t>Milutinovic</w:t>
      </w:r>
      <w:proofErr w:type="spellEnd"/>
      <w:r w:rsidRPr="00A54E03">
        <w:t>, V. (1996). The best method for presentation of research results. </w:t>
      </w:r>
      <w:r w:rsidRPr="00A54E03">
        <w:rPr>
          <w:i/>
          <w:iCs/>
        </w:rPr>
        <w:t>IEEE TCCA Newsletter</w:t>
      </w:r>
      <w:r w:rsidRPr="00A54E03">
        <w:t xml:space="preserve">, 1-6. </w:t>
      </w:r>
      <w:hyperlink r:id="rId25" w:history="1">
        <w:r w:rsidRPr="00A54E03">
          <w:rPr>
            <w:rStyle w:val="Hyperlink"/>
          </w:rPr>
          <w:t>https://rti.etf.bg.ac.rs/rti/ir3ppk/materijali/VM_the_best_method.pdf</w:t>
        </w:r>
      </w:hyperlink>
      <w:r w:rsidRPr="00A54E03">
        <w:t xml:space="preserve"> </w:t>
      </w:r>
    </w:p>
    <w:p w:rsidR="00901784" w:rsidRDefault="00901784" w:rsidP="00901784">
      <w:pPr>
        <w:spacing w:after="120" w:line="240" w:lineRule="auto"/>
        <w:jc w:val="left"/>
      </w:pPr>
      <w:r>
        <w:t>[3]</w:t>
      </w:r>
      <w:r>
        <w:tab/>
      </w:r>
      <w:r w:rsidRPr="00B107EA">
        <w:t>Colwell, R. P. (2006). </w:t>
      </w:r>
      <w:r w:rsidRPr="00B107EA">
        <w:rPr>
          <w:i/>
          <w:iCs/>
        </w:rPr>
        <w:t xml:space="preserve">The Pentium Chronicles: The People, Passion, and Politics </w:t>
      </w:r>
      <w:proofErr w:type="gramStart"/>
      <w:r w:rsidRPr="00B107EA">
        <w:rPr>
          <w:i/>
          <w:iCs/>
        </w:rPr>
        <w:t>Behind</w:t>
      </w:r>
      <w:proofErr w:type="gramEnd"/>
      <w:r w:rsidRPr="00B107EA">
        <w:rPr>
          <w:i/>
          <w:iCs/>
        </w:rPr>
        <w:t xml:space="preserve"> Intel's Landmark Chips</w:t>
      </w:r>
      <w:r w:rsidRPr="00B107EA">
        <w:t>. Wiley.</w:t>
      </w:r>
      <w:r>
        <w:t xml:space="preserve"> </w:t>
      </w:r>
      <w:hyperlink r:id="rId26" w:history="1">
        <w:r w:rsidRPr="00990D24">
          <w:rPr>
            <w:rStyle w:val="Hyperlink"/>
            <w:sz w:val="20"/>
          </w:rPr>
          <w:t>https://images-na.ssl-images-amazon.com/images/I/515CAPVEAuL._SX346_BO1,204,203,200_.jpg</w:t>
        </w:r>
      </w:hyperlink>
      <w:r w:rsidRPr="00FA6B61">
        <w:t xml:space="preserve"> </w:t>
      </w:r>
    </w:p>
    <w:p w:rsidR="00990D24" w:rsidRDefault="00FA6B61" w:rsidP="00901784">
      <w:pPr>
        <w:spacing w:after="120" w:line="240" w:lineRule="auto"/>
        <w:jc w:val="left"/>
      </w:pPr>
      <w:r w:rsidRPr="00FA6B61">
        <w:t>[</w:t>
      </w:r>
      <w:r w:rsidR="00901784">
        <w:t>4</w:t>
      </w:r>
      <w:r w:rsidR="00191B2F">
        <w:t>]</w:t>
      </w:r>
      <w:r w:rsidRPr="00FA6B61">
        <w:tab/>
      </w:r>
      <w:r w:rsidR="00B107EA" w:rsidRPr="00B107EA">
        <w:t>Grove, A. S. (1996). </w:t>
      </w:r>
      <w:r w:rsidR="00B107EA" w:rsidRPr="00B107EA">
        <w:rPr>
          <w:i/>
          <w:iCs/>
        </w:rPr>
        <w:t>Only the paranoid survive: How to exploit the crisis points that challenge every company and career</w:t>
      </w:r>
      <w:r w:rsidR="00B107EA" w:rsidRPr="00B107EA">
        <w:t>. Broadway Business.</w:t>
      </w:r>
    </w:p>
    <w:p w:rsidR="00C216B1" w:rsidRDefault="001D0AB7" w:rsidP="00901784">
      <w:pPr>
        <w:spacing w:after="120" w:line="240" w:lineRule="auto"/>
        <w:jc w:val="left"/>
      </w:pPr>
      <w:r>
        <w:t>[</w:t>
      </w:r>
      <w:r w:rsidR="00901784">
        <w:t>5</w:t>
      </w:r>
      <w:r>
        <w:t>]</w:t>
      </w:r>
      <w:r>
        <w:tab/>
      </w:r>
      <w:proofErr w:type="spellStart"/>
      <w:r>
        <w:t>Universitatea</w:t>
      </w:r>
      <w:proofErr w:type="spellEnd"/>
      <w:r>
        <w:t xml:space="preserve"> Transilvania din </w:t>
      </w:r>
      <w:proofErr w:type="spellStart"/>
      <w:r>
        <w:t>Brașov</w:t>
      </w:r>
      <w:proofErr w:type="spellEnd"/>
      <w:r>
        <w:t xml:space="preserve">, </w:t>
      </w:r>
      <w:r w:rsidRPr="0060488F">
        <w:rPr>
          <w:i/>
        </w:rPr>
        <w:t xml:space="preserve">Manual de </w:t>
      </w:r>
      <w:proofErr w:type="spellStart"/>
      <w:r w:rsidRPr="0060488F">
        <w:rPr>
          <w:i/>
        </w:rPr>
        <w:t>identitate</w:t>
      </w:r>
      <w:proofErr w:type="spellEnd"/>
      <w:r w:rsidRPr="0060488F">
        <w:rPr>
          <w:i/>
        </w:rPr>
        <w:t xml:space="preserve"> </w:t>
      </w:r>
      <w:proofErr w:type="spellStart"/>
      <w:r w:rsidRPr="0060488F">
        <w:rPr>
          <w:i/>
        </w:rPr>
        <w:t>vizual</w:t>
      </w:r>
      <w:proofErr w:type="spellEnd"/>
      <w:r w:rsidRPr="0060488F">
        <w:rPr>
          <w:i/>
          <w:lang w:val="ro-RO"/>
        </w:rPr>
        <w:t>ă</w:t>
      </w:r>
      <w:r>
        <w:rPr>
          <w:lang w:val="ro-RO"/>
        </w:rPr>
        <w:t xml:space="preserve">, </w:t>
      </w:r>
      <w:r w:rsidR="00ED2B7F">
        <w:fldChar w:fldCharType="begin"/>
      </w:r>
      <w:r w:rsidR="00ED2B7F">
        <w:instrText xml:space="preserve"> HYPERLINK "https://intranet.unitbv.ro/Intranet/Identitate-vizuala" </w:instrText>
      </w:r>
      <w:r w:rsidR="00ED2B7F">
        <w:fldChar w:fldCharType="separate"/>
      </w:r>
      <w:r w:rsidRPr="002C63E2">
        <w:rPr>
          <w:rStyle w:val="Hyperlink"/>
        </w:rPr>
        <w:t>https://intranet.unitbv.ro/Intranet/Identitate-vizuala</w:t>
      </w:r>
      <w:r w:rsidR="00ED2B7F">
        <w:rPr>
          <w:rStyle w:val="Hyperlink"/>
        </w:rPr>
        <w:fldChar w:fldCharType="end"/>
      </w:r>
      <w:r>
        <w:t>.</w:t>
      </w:r>
    </w:p>
    <w:p w:rsidR="005C4E28" w:rsidRDefault="005C4E28" w:rsidP="005C4E28">
      <w:r>
        <w:t>[</w:t>
      </w:r>
      <w:r>
        <w:t>6]</w:t>
      </w:r>
      <w:r>
        <w:tab/>
      </w:r>
      <w:r w:rsidRPr="00E2067A">
        <w:t xml:space="preserve">Jensen, J. R., &amp; </w:t>
      </w:r>
      <w:proofErr w:type="spellStart"/>
      <w:r w:rsidRPr="00E2067A">
        <w:t>Lulla</w:t>
      </w:r>
      <w:proofErr w:type="spellEnd"/>
      <w:r w:rsidRPr="00E2067A">
        <w:t xml:space="preserve">, K. (1987). </w:t>
      </w:r>
      <w:r w:rsidRPr="0060488F">
        <w:rPr>
          <w:i/>
        </w:rPr>
        <w:t>Introductory digital image processing: a remote sensing perspective</w:t>
      </w:r>
      <w:r w:rsidRPr="00E2067A">
        <w:t>.</w:t>
      </w:r>
    </w:p>
    <w:p w:rsidR="005C4E28" w:rsidRDefault="005C4E28" w:rsidP="005C4E28">
      <w:pPr>
        <w:jc w:val="left"/>
      </w:pPr>
      <w:r w:rsidRPr="009D1637">
        <w:rPr>
          <w:bCs/>
        </w:rPr>
        <w:t>[</w:t>
      </w:r>
      <w:r>
        <w:rPr>
          <w:bCs/>
        </w:rPr>
        <w:t>7</w:t>
      </w:r>
      <w:r w:rsidRPr="009D1637">
        <w:rPr>
          <w:bCs/>
        </w:rPr>
        <w:t>]</w:t>
      </w:r>
      <w:r>
        <w:rPr>
          <w:bCs/>
        </w:rPr>
        <w:tab/>
      </w:r>
      <w:r w:rsidRPr="009D1637">
        <w:rPr>
          <w:bCs/>
        </w:rPr>
        <w:t>Digital image processing</w:t>
      </w:r>
      <w:r>
        <w:t xml:space="preserve">, </w:t>
      </w:r>
      <w:hyperlink r:id="rId27" w:history="1">
        <w:r w:rsidRPr="00F25809">
          <w:rPr>
            <w:rStyle w:val="Hyperlink"/>
          </w:rPr>
          <w:t>https://en.wikipedia.org/wiki/Digital_image_processing</w:t>
        </w:r>
      </w:hyperlink>
      <w:r>
        <w:t xml:space="preserve"> </w:t>
      </w:r>
      <w:r w:rsidR="0060488F">
        <w:t>.</w:t>
      </w:r>
    </w:p>
    <w:p w:rsidR="005C4E28" w:rsidRDefault="005C4E28" w:rsidP="0060488F">
      <w:pPr>
        <w:jc w:val="left"/>
        <w:sectPr w:rsidR="005C4E28" w:rsidSect="005B6A2B">
          <w:headerReference w:type="default" r:id="rId28"/>
          <w:footerReference w:type="default" r:id="rId29"/>
          <w:headerReference w:type="first" r:id="rId30"/>
          <w:footerReference w:type="first" r:id="rId31"/>
          <w:pgSz w:w="11907" w:h="16839" w:code="9"/>
          <w:pgMar w:top="1491" w:right="1440" w:bottom="1170" w:left="1440" w:header="709" w:footer="709" w:gutter="0"/>
          <w:cols w:space="708"/>
          <w:titlePg/>
          <w:docGrid w:linePitch="360"/>
        </w:sectPr>
      </w:pPr>
      <w:r>
        <w:t>[</w:t>
      </w:r>
      <w:r>
        <w:t>8</w:t>
      </w:r>
      <w:r>
        <w:t>]</w:t>
      </w:r>
      <w:r>
        <w:t xml:space="preserve"> </w:t>
      </w:r>
      <w:r>
        <w:tab/>
      </w:r>
      <w:r>
        <w:t xml:space="preserve">Camera video stereo, </w:t>
      </w:r>
      <w:hyperlink r:id="rId32" w:history="1">
        <w:r w:rsidRPr="00F25809">
          <w:rPr>
            <w:rStyle w:val="Hyperlink"/>
          </w:rPr>
          <w:t>https://www.ster</w:t>
        </w:r>
        <w:r w:rsidRPr="00F25809">
          <w:rPr>
            <w:rStyle w:val="Hyperlink"/>
          </w:rPr>
          <w:t>e</w:t>
        </w:r>
        <w:r w:rsidRPr="00F25809">
          <w:rPr>
            <w:rStyle w:val="Hyperlink"/>
          </w:rPr>
          <w:t>olabs.com/zed/</w:t>
        </w:r>
      </w:hyperlink>
      <w:proofErr w:type="gramStart"/>
      <w:r>
        <w:t xml:space="preserve"> </w:t>
      </w:r>
      <w:proofErr w:type="gramEnd"/>
      <w:r>
        <w:t xml:space="preserve"> </w:t>
      </w:r>
      <w:r w:rsidR="0060488F">
        <w:t>.</w:t>
      </w:r>
    </w:p>
    <w:p w:rsidR="00990D24" w:rsidRDefault="00990D24" w:rsidP="00990D24">
      <w:pPr>
        <w:pStyle w:val="Heading1"/>
      </w:pPr>
      <w:bookmarkStart w:id="22" w:name="_Ref513157858"/>
      <w:bookmarkStart w:id="23" w:name="_Ref513157863"/>
      <w:bookmarkStart w:id="24" w:name="_Toc513218243"/>
      <w:proofErr w:type="spellStart"/>
      <w:r>
        <w:lastRenderedPageBreak/>
        <w:t>Sec</w:t>
      </w:r>
      <w:r w:rsidR="00E86E02">
        <w:t>ț</w:t>
      </w:r>
      <w:r>
        <w:t>iune</w:t>
      </w:r>
      <w:proofErr w:type="spellEnd"/>
      <w:r>
        <w:t xml:space="preserve"> landscape</w:t>
      </w:r>
      <w:bookmarkEnd w:id="22"/>
      <w:bookmarkEnd w:id="23"/>
      <w:bookmarkEnd w:id="24"/>
    </w:p>
    <w:p w:rsidR="00990D24" w:rsidRDefault="007F3E4F" w:rsidP="0071118C">
      <w:pPr>
        <w:jc w:val="left"/>
      </w:pPr>
      <w:proofErr w:type="spellStart"/>
      <w:r>
        <w:t>Aici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figură</w:t>
      </w:r>
      <w:proofErr w:type="spellEnd"/>
      <w:r>
        <w:t xml:space="preserve"> Landscape.</w:t>
      </w:r>
      <w:r w:rsidR="000E2BBD">
        <w:t xml:space="preserve"> </w:t>
      </w:r>
      <w:proofErr w:type="spellStart"/>
      <w:r w:rsidR="000E2BBD">
        <w:t>Dacă</w:t>
      </w:r>
      <w:proofErr w:type="spellEnd"/>
      <w:r w:rsidR="000E2BBD">
        <w:t xml:space="preserve"> nu </w:t>
      </w:r>
      <w:proofErr w:type="spellStart"/>
      <w:r w:rsidR="000E2BBD">
        <w:t>ave</w:t>
      </w:r>
      <w:r w:rsidR="00E86E02">
        <w:t>ț</w:t>
      </w:r>
      <w:r w:rsidR="000E2BBD">
        <w:t>i</w:t>
      </w:r>
      <w:proofErr w:type="spellEnd"/>
      <w:r w:rsidR="000E2BBD">
        <w:t xml:space="preserve"> </w:t>
      </w:r>
      <w:proofErr w:type="spellStart"/>
      <w:r w:rsidR="000E2BBD">
        <w:t>nevoie</w:t>
      </w:r>
      <w:proofErr w:type="spellEnd"/>
      <w:r w:rsidR="000E2BBD">
        <w:t xml:space="preserve"> de </w:t>
      </w:r>
      <w:proofErr w:type="spellStart"/>
      <w:r w:rsidR="000E2BBD">
        <w:t>ea</w:t>
      </w:r>
      <w:proofErr w:type="spellEnd"/>
      <w:r w:rsidR="000E2BBD">
        <w:t xml:space="preserve">, </w:t>
      </w:r>
      <w:proofErr w:type="spellStart"/>
      <w:r w:rsidR="000E2BBD">
        <w:t>șterge</w:t>
      </w:r>
      <w:r w:rsidR="00E86E02">
        <w:t>ț</w:t>
      </w:r>
      <w:r w:rsidR="0071118C">
        <w:t>i</w:t>
      </w:r>
      <w:proofErr w:type="spellEnd"/>
      <w:r w:rsidR="0071118C">
        <w:t xml:space="preserve"> </w:t>
      </w:r>
      <w:proofErr w:type="spellStart"/>
      <w:r w:rsidR="0071118C">
        <w:t>secțiunea</w:t>
      </w:r>
      <w:proofErr w:type="spellEnd"/>
      <w:r w:rsidR="0071118C">
        <w:t xml:space="preserve"> (</w:t>
      </w:r>
      <w:proofErr w:type="spellStart"/>
      <w:r w:rsidR="0071118C">
        <w:t>totul</w:t>
      </w:r>
      <w:proofErr w:type="spellEnd"/>
      <w:r w:rsidR="0071118C">
        <w:t xml:space="preserve"> </w:t>
      </w:r>
      <w:proofErr w:type="spellStart"/>
      <w:r w:rsidR="0071118C">
        <w:t>după</w:t>
      </w:r>
      <w:proofErr w:type="spellEnd"/>
      <w:r w:rsidR="0071118C">
        <w:t xml:space="preserve"> </w:t>
      </w:r>
      <w:proofErr w:type="spellStart"/>
      <w:r w:rsidR="0071118C">
        <w:t>bibliografie</w:t>
      </w:r>
      <w:proofErr w:type="spellEnd"/>
      <w:r w:rsidR="0071118C">
        <w:t>).</w:t>
      </w:r>
    </w:p>
    <w:p w:rsidR="00F81D3C" w:rsidRDefault="000E2BBD" w:rsidP="00F81D3C">
      <w:pPr>
        <w:autoSpaceDE w:val="0"/>
        <w:autoSpaceDN w:val="0"/>
        <w:adjustRightInd w:val="0"/>
      </w:pPr>
      <w:proofErr w:type="spellStart"/>
      <w:r>
        <w:t>Dacă</w:t>
      </w:r>
      <w:proofErr w:type="spellEnd"/>
      <w:r>
        <w:t xml:space="preserve"> </w:t>
      </w:r>
      <w:proofErr w:type="spellStart"/>
      <w:r>
        <w:t>ave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nevoie</w:t>
      </w:r>
      <w:proofErr w:type="spellEnd"/>
      <w:r w:rsidR="007E7504">
        <w:t xml:space="preserve"> de </w:t>
      </w:r>
      <w:proofErr w:type="spellStart"/>
      <w:r w:rsidR="007E7504">
        <w:t>ea</w:t>
      </w:r>
      <w:proofErr w:type="spellEnd"/>
      <w:r>
        <w:t xml:space="preserve">, </w:t>
      </w:r>
      <w:proofErr w:type="spellStart"/>
      <w:r>
        <w:t>copia</w:t>
      </w:r>
      <w:r w:rsidR="00E86E02">
        <w:t>ț</w:t>
      </w:r>
      <w:r>
        <w:t>i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sec</w:t>
      </w:r>
      <w:r w:rsidR="00E86E02">
        <w:t>ț</w:t>
      </w:r>
      <w:r>
        <w:t>iunea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vă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r w:rsidR="00310A4A">
        <w:t>ă</w:t>
      </w:r>
      <w:proofErr w:type="spellEnd"/>
      <w:r w:rsidR="00310A4A">
        <w:t xml:space="preserve"> </w:t>
      </w:r>
      <w:proofErr w:type="spellStart"/>
      <w:r w:rsidR="00310A4A">
        <w:t>în</w:t>
      </w:r>
      <w:proofErr w:type="spellEnd"/>
      <w:r w:rsidR="00310A4A">
        <w:t xml:space="preserve"> </w:t>
      </w:r>
      <w:proofErr w:type="spellStart"/>
      <w:r w:rsidR="00310A4A">
        <w:t>cadrul</w:t>
      </w:r>
      <w:proofErr w:type="spellEnd"/>
      <w:r w:rsidR="00310A4A">
        <w:t xml:space="preserve"> </w:t>
      </w:r>
      <w:proofErr w:type="spellStart"/>
      <w:r w:rsidR="00310A4A">
        <w:t>documentului</w:t>
      </w:r>
      <w:proofErr w:type="spellEnd"/>
      <w:r>
        <w:t xml:space="preserve">. </w:t>
      </w:r>
      <w:r w:rsidR="00F81D3C">
        <w:t>Face</w:t>
      </w:r>
      <w:r w:rsidR="00E86E02">
        <w:rPr>
          <w:lang w:val="ro-RO"/>
        </w:rPr>
        <w:t>ț</w:t>
      </w:r>
      <w:r w:rsidR="00F81D3C">
        <w:rPr>
          <w:lang w:val="ro-RO"/>
        </w:rPr>
        <w:t xml:space="preserve">i click pe </w:t>
      </w:r>
      <w:r w:rsidR="00F81D3C">
        <w:rPr>
          <w:noProof/>
        </w:rPr>
        <w:drawing>
          <wp:inline distT="0" distB="0" distL="0" distR="0">
            <wp:extent cx="200053" cy="2095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3C">
        <w:t xml:space="preserve"> </w:t>
      </w:r>
      <w:proofErr w:type="spellStart"/>
      <w:r w:rsidR="00F81D3C">
        <w:t>și</w:t>
      </w:r>
      <w:proofErr w:type="spellEnd"/>
      <w:r w:rsidR="00F81D3C">
        <w:t xml:space="preserve"> </w:t>
      </w:r>
      <w:proofErr w:type="spellStart"/>
      <w:r w:rsidR="00F81D3C">
        <w:t>remarca</w:t>
      </w:r>
      <w:r w:rsidR="00E86E02">
        <w:t>ț</w:t>
      </w:r>
      <w:r w:rsidR="00F81D3C">
        <w:t>i</w:t>
      </w:r>
      <w:proofErr w:type="spellEnd"/>
      <w:r w:rsidR="00F81D3C">
        <w:t xml:space="preserve"> </w:t>
      </w:r>
      <w:proofErr w:type="spellStart"/>
      <w:r w:rsidR="00F81D3C">
        <w:t>car</w:t>
      </w:r>
      <w:r w:rsidR="00310A4A">
        <w:t>ac</w:t>
      </w:r>
      <w:r w:rsidR="00F81D3C">
        <w:t>terele</w:t>
      </w:r>
      <w:proofErr w:type="spellEnd"/>
      <w:r w:rsidR="00F81D3C">
        <w:t xml:space="preserve"> </w:t>
      </w:r>
      <w:proofErr w:type="spellStart"/>
      <w:r w:rsidR="00F81D3C">
        <w:t>ascunse</w:t>
      </w:r>
      <w:proofErr w:type="spellEnd"/>
      <w:r w:rsidR="00F81D3C">
        <w:t xml:space="preserve"> “</w:t>
      </w:r>
      <w:r w:rsidR="00F81D3C" w:rsidRPr="00F81D3C">
        <w:rPr>
          <w:i/>
        </w:rPr>
        <w:t>Section Break (next page)</w:t>
      </w:r>
      <w:r w:rsidR="00F81D3C">
        <w:t>”.</w:t>
      </w:r>
    </w:p>
    <w:p w:rsidR="000E2BBD" w:rsidRDefault="000E2BBD" w:rsidP="00990D24"/>
    <w:p w:rsidR="00990D24" w:rsidRDefault="007F3E4F" w:rsidP="007F3E4F">
      <w:pPr>
        <w:jc w:val="center"/>
      </w:pPr>
      <w:r>
        <w:rPr>
          <w:noProof/>
        </w:rPr>
        <w:drawing>
          <wp:inline distT="0" distB="0" distL="0" distR="0">
            <wp:extent cx="5585649" cy="3132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2347" cy="31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C" w:rsidRDefault="00F81D3C" w:rsidP="00F81D3C">
      <w:pPr>
        <w:pStyle w:val="Caption"/>
        <w:sectPr w:rsidR="00F81D3C" w:rsidSect="00990D24">
          <w:headerReference w:type="default" r:id="rId34"/>
          <w:footerReference w:type="default" r:id="rId35"/>
          <w:headerReference w:type="first" r:id="rId36"/>
          <w:footerReference w:type="first" r:id="rId37"/>
          <w:pgSz w:w="16839" w:h="11907" w:orient="landscape" w:code="9"/>
          <w:pgMar w:top="1440" w:right="1491" w:bottom="1440" w:left="1170" w:header="709" w:footer="709" w:gutter="0"/>
          <w:cols w:space="708"/>
          <w:titlePg/>
          <w:docGrid w:linePitch="360"/>
        </w:sectPr>
      </w:pPr>
      <w:bookmarkStart w:id="25" w:name="_Ref513157825"/>
      <w:proofErr w:type="spellStart"/>
      <w:r>
        <w:t>Figura</w:t>
      </w:r>
      <w:proofErr w:type="spellEnd"/>
      <w:r>
        <w:t xml:space="preserve"> </w:t>
      </w:r>
      <w:fldSimple w:instr=" SEQ Figura \* ARABIC ">
        <w:r w:rsidR="0071118C">
          <w:rPr>
            <w:noProof/>
          </w:rPr>
          <w:t>6</w:t>
        </w:r>
      </w:fldSimple>
      <w:r>
        <w:t xml:space="preserve"> </w:t>
      </w:r>
      <w:proofErr w:type="spellStart"/>
      <w:r w:rsidRPr="009A5F85">
        <w:t>Desigur</w:t>
      </w:r>
      <w:proofErr w:type="spellEnd"/>
      <w:r w:rsidR="00B21A65">
        <w:t xml:space="preserve">, </w:t>
      </w:r>
      <w:r w:rsidRPr="009A5F85">
        <w:t>Lena.</w:t>
      </w:r>
      <w:bookmarkEnd w:id="25"/>
    </w:p>
    <w:p w:rsidR="00990D24" w:rsidRDefault="00990D24" w:rsidP="00990D24">
      <w:pPr>
        <w:pStyle w:val="Heading1"/>
      </w:pPr>
      <w:bookmarkStart w:id="26" w:name="_Ref513157336"/>
      <w:bookmarkStart w:id="27" w:name="_Toc513218244"/>
      <w:proofErr w:type="spellStart"/>
      <w:r>
        <w:lastRenderedPageBreak/>
        <w:t>Sfârșit</w:t>
      </w:r>
      <w:bookmarkEnd w:id="26"/>
      <w:bookmarkEnd w:id="27"/>
      <w:proofErr w:type="spellEnd"/>
    </w:p>
    <w:p w:rsidR="001D58CD" w:rsidRDefault="001D58CD" w:rsidP="00990D24">
      <w:r>
        <w:t xml:space="preserve">Pentru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de forma de </w:t>
      </w:r>
      <w:proofErr w:type="spellStart"/>
      <w:r>
        <w:t>redactare</w:t>
      </w:r>
      <w:proofErr w:type="spellEnd"/>
      <w:r>
        <w:t xml:space="preserve"> a </w:t>
      </w:r>
      <w:proofErr w:type="spellStart"/>
      <w:r>
        <w:t>lucrrării</w:t>
      </w:r>
      <w:proofErr w:type="spellEnd"/>
      <w:r>
        <w:t xml:space="preserve"> de </w:t>
      </w:r>
      <w:proofErr w:type="spellStart"/>
      <w:r>
        <w:t>diplomă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adresați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coordinator.</w:t>
      </w:r>
      <w:r w:rsidR="00B21A65">
        <w:t xml:space="preserve"> </w:t>
      </w:r>
    </w:p>
    <w:p w:rsidR="00B21A65" w:rsidRDefault="00B21A65" w:rsidP="00990D24">
      <w:proofErr w:type="spellStart"/>
      <w:r>
        <w:t>Creativitatea</w:t>
      </w:r>
      <w:proofErr w:type="spellEnd"/>
      <w:r>
        <w:t xml:space="preserve"> </w:t>
      </w:r>
      <w:proofErr w:type="spellStart"/>
      <w:r>
        <w:t>studentului</w:t>
      </w:r>
      <w:proofErr w:type="spellEnd"/>
      <w:r>
        <w:t xml:space="preserve"> se </w:t>
      </w:r>
      <w:proofErr w:type="spellStart"/>
      <w:r>
        <w:t>manifestă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conțiuntul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, nu </w:t>
      </w:r>
      <w:proofErr w:type="spellStart"/>
      <w:r>
        <w:t>în</w:t>
      </w:r>
      <w:proofErr w:type="spellEnd"/>
      <w:r>
        <w:t xml:space="preserve"> forma de </w:t>
      </w:r>
      <w:proofErr w:type="spellStart"/>
      <w:r>
        <w:t>prezentare</w:t>
      </w:r>
      <w:proofErr w:type="spellEnd"/>
      <w:r>
        <w:t>.</w:t>
      </w:r>
    </w:p>
    <w:p w:rsidR="00B21A65" w:rsidRDefault="00B21A65" w:rsidP="00990D24"/>
    <w:p w:rsidR="001D58CD" w:rsidRDefault="001D58CD" w:rsidP="001D58CD">
      <w:proofErr w:type="spellStart"/>
      <w:r>
        <w:t>Succes</w:t>
      </w:r>
      <w:proofErr w:type="spellEnd"/>
      <w:r>
        <w:t xml:space="preserve"> la </w:t>
      </w:r>
      <w:proofErr w:type="spellStart"/>
      <w:r>
        <w:t>redactarea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sectPr w:rsidR="001D58CD" w:rsidSect="005B6A2B">
      <w:headerReference w:type="first" r:id="rId38"/>
      <w:footerReference w:type="first" r:id="rId39"/>
      <w:pgSz w:w="11907" w:h="16839" w:code="9"/>
      <w:pgMar w:top="1491" w:right="1440" w:bottom="117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F33" w:rsidRDefault="00F00F33" w:rsidP="0056350E">
      <w:pPr>
        <w:spacing w:line="240" w:lineRule="auto"/>
      </w:pPr>
      <w:r>
        <w:separator/>
      </w:r>
    </w:p>
  </w:endnote>
  <w:endnote w:type="continuationSeparator" w:id="0">
    <w:p w:rsidR="00F00F33" w:rsidRDefault="00F00F33" w:rsidP="00563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 Sans">
    <w:altName w:val="Courier New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2D092A" w:rsidRDefault="00ED2B7F" w:rsidP="00907D6E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21589</wp:posOffset>
              </wp:positionV>
              <wp:extent cx="5686425" cy="0"/>
              <wp:effectExtent l="0" t="0" r="28575" b="19050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354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pt;margin-top:1.7pt;width:447.7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 w:rsidR="0071118C">
      <w:rPr>
        <w:rFonts w:cs="Arial"/>
        <w:noProof/>
        <w:szCs w:val="20"/>
      </w:rPr>
      <w:t>1</w:t>
    </w:r>
    <w:r w:rsidRPr="002D092A">
      <w:rPr>
        <w:rFonts w:cs="Arial"/>
        <w:noProof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Default="00ED2B7F" w:rsidP="00DA069C">
    <w:pPr>
      <w:pStyle w:val="Footer"/>
      <w:tabs>
        <w:tab w:val="clear" w:pos="4680"/>
        <w:tab w:val="clear" w:pos="9360"/>
        <w:tab w:val="right" w:pos="1375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5591175</wp:posOffset>
          </wp:positionH>
          <wp:positionV relativeFrom="paragraph">
            <wp:posOffset>135255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29" name="Picture 29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2D092A" w:rsidRDefault="00ED2B7F" w:rsidP="00907D6E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4" distB="4294967294" distL="114300" distR="114300" simplePos="0" relativeHeight="251674112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21589</wp:posOffset>
              </wp:positionV>
              <wp:extent cx="5686425" cy="0"/>
              <wp:effectExtent l="0" t="0" r="28575" b="19050"/>
              <wp:wrapNone/>
              <wp:docPr id="1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57F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pt;margin-top:1.7pt;width:447.75pt;height:0;z-index:251674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 w:rsidR="0071118C">
      <w:rPr>
        <w:rFonts w:cs="Arial"/>
        <w:noProof/>
        <w:szCs w:val="20"/>
      </w:rPr>
      <w:t>10</w:t>
    </w:r>
    <w:r w:rsidRPr="002D092A">
      <w:rPr>
        <w:rFonts w:cs="Arial"/>
        <w:noProof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5B6A2B" w:rsidRDefault="00ED2B7F" w:rsidP="005B6A2B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21589</wp:posOffset>
              </wp:positionV>
              <wp:extent cx="5686425" cy="0"/>
              <wp:effectExtent l="0" t="0" r="28575" b="19050"/>
              <wp:wrapNone/>
              <wp:docPr id="1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5D9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pt;margin-top:1.7pt;width:447.75pt;height:0;z-index:25167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 w:rsidR="0071118C">
      <w:rPr>
        <w:rFonts w:cs="Arial"/>
        <w:noProof/>
        <w:szCs w:val="20"/>
      </w:rPr>
      <w:t>2</w:t>
    </w:r>
    <w:r w:rsidRPr="002D092A">
      <w:rPr>
        <w:rFonts w:cs="Arial"/>
        <w:noProof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A65" w:rsidRPr="002D092A" w:rsidRDefault="00B21A65" w:rsidP="00907D6E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0BE7B57A" wp14:editId="5329BE25">
              <wp:simplePos x="0" y="0"/>
              <wp:positionH relativeFrom="column">
                <wp:posOffset>38100</wp:posOffset>
              </wp:positionH>
              <wp:positionV relativeFrom="paragraph">
                <wp:posOffset>21589</wp:posOffset>
              </wp:positionV>
              <wp:extent cx="5686425" cy="0"/>
              <wp:effectExtent l="0" t="0" r="28575" b="19050"/>
              <wp:wrapNone/>
              <wp:docPr id="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AB2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pt;margin-top:1.7pt;width:447.75pt;height:0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13</w:t>
    </w:r>
    <w:r w:rsidRPr="002D092A">
      <w:rPr>
        <w:rFonts w:cs="Arial"/>
        <w:noProof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5B6A2B" w:rsidRDefault="00ED2B7F" w:rsidP="005B6A2B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5" distB="4294967295" distL="114300" distR="114300" simplePos="0" relativeHeight="251678208" behindDoc="0" locked="0" layoutInCell="1" allowOverlap="1">
              <wp:simplePos x="0" y="0"/>
              <wp:positionH relativeFrom="column">
                <wp:posOffset>34925</wp:posOffset>
              </wp:positionH>
              <wp:positionV relativeFrom="paragraph">
                <wp:posOffset>21590</wp:posOffset>
              </wp:positionV>
              <wp:extent cx="9041765" cy="47625"/>
              <wp:effectExtent l="0" t="0" r="26035" b="28575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1765" cy="476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1D7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75pt;margin-top:1.7pt;width:711.95pt;height:3.75pt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 w:rsidR="0071118C">
      <w:rPr>
        <w:rFonts w:cs="Arial"/>
        <w:noProof/>
        <w:szCs w:val="20"/>
      </w:rPr>
      <w:t>11</w:t>
    </w:r>
    <w:r w:rsidRPr="002D092A">
      <w:rPr>
        <w:rFonts w:cs="Arial"/>
        <w:noProof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5B6A2B" w:rsidRDefault="00ED2B7F" w:rsidP="005B6A2B">
    <w:pPr>
      <w:pStyle w:val="Footer"/>
      <w:tabs>
        <w:tab w:val="clear" w:pos="4680"/>
        <w:tab w:val="clear" w:pos="9360"/>
        <w:tab w:val="center" w:pos="3969"/>
        <w:tab w:val="right" w:pos="8931"/>
      </w:tabs>
      <w:spacing w:before="120"/>
      <w:jc w:val="right"/>
      <w:rPr>
        <w:rFonts w:cs="Arial"/>
        <w:szCs w:val="20"/>
      </w:rPr>
    </w:pPr>
    <w:r>
      <w:rPr>
        <w:rFonts w:cs="Arial"/>
        <w:b/>
        <w:noProof/>
        <w:szCs w:val="20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686425" cy="0"/>
              <wp:effectExtent l="0" t="0" r="28575" b="1905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147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0;width:447.75pt;height:0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" strokecolor="#7f7f7f [1612]"/>
          </w:pict>
        </mc:Fallback>
      </mc:AlternateContent>
    </w:r>
    <w:r w:rsidRPr="002D092A">
      <w:rPr>
        <w:rFonts w:cs="Arial"/>
        <w:szCs w:val="20"/>
      </w:rPr>
      <w:fldChar w:fldCharType="begin"/>
    </w:r>
    <w:r w:rsidRPr="002D092A">
      <w:rPr>
        <w:rFonts w:cs="Arial"/>
        <w:szCs w:val="20"/>
      </w:rPr>
      <w:instrText xml:space="preserve"> PAGE  \* Arabic  \* MERGEFORMAT </w:instrText>
    </w:r>
    <w:r w:rsidRPr="002D092A">
      <w:rPr>
        <w:rFonts w:cs="Arial"/>
        <w:szCs w:val="20"/>
      </w:rPr>
      <w:fldChar w:fldCharType="separate"/>
    </w:r>
    <w:r w:rsidR="0071118C">
      <w:rPr>
        <w:rFonts w:cs="Arial"/>
        <w:noProof/>
        <w:szCs w:val="20"/>
      </w:rPr>
      <w:t>12</w:t>
    </w:r>
    <w:r w:rsidRPr="002D092A">
      <w:rPr>
        <w:rFonts w:cs="Arial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F33" w:rsidRDefault="00F00F33" w:rsidP="0056350E">
      <w:pPr>
        <w:spacing w:line="240" w:lineRule="auto"/>
      </w:pPr>
      <w:r>
        <w:separator/>
      </w:r>
    </w:p>
  </w:footnote>
  <w:footnote w:type="continuationSeparator" w:id="0">
    <w:p w:rsidR="00F00F33" w:rsidRDefault="00F00F33" w:rsidP="00563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A81227" w:rsidRDefault="00ED2B7F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-10160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27" name="Picture 27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94581925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  <w:r>
      <w:rPr>
        <w:rFonts w:ascii="Arial" w:hAnsi="Arial" w:cs="Arial"/>
        <w:color w:val="4F81BD" w:themeColor="accent1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Default="00ED2B7F" w:rsidP="005B6A2B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-247650</wp:posOffset>
          </wp:positionH>
          <wp:positionV relativeFrom="paragraph">
            <wp:posOffset>-86360</wp:posOffset>
          </wp:positionV>
          <wp:extent cx="3796030" cy="1457325"/>
          <wp:effectExtent l="0" t="0" r="0" b="0"/>
          <wp:wrapNone/>
          <wp:docPr id="28" name="Picture 28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6030" cy="145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A81227" w:rsidRDefault="00ED2B7F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8056D22" wp14:editId="0338A62B">
          <wp:simplePos x="0" y="0"/>
          <wp:positionH relativeFrom="column">
            <wp:posOffset>5600700</wp:posOffset>
          </wp:positionH>
          <wp:positionV relativeFrom="paragraph">
            <wp:posOffset>-10160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30" name="Picture 30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-2017059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092181" w:rsidRDefault="00ED2B7F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F4B79FE" wp14:editId="7D93CBDB">
          <wp:simplePos x="0" y="0"/>
          <wp:positionH relativeFrom="column">
            <wp:posOffset>5514975</wp:posOffset>
          </wp:positionH>
          <wp:positionV relativeFrom="paragraph">
            <wp:posOffset>18415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31" name="Picture 31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7531750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A65" w:rsidRPr="00A81227" w:rsidRDefault="00B21A65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86400" behindDoc="1" locked="0" layoutInCell="1" allowOverlap="1" wp14:anchorId="7FFF1F96" wp14:editId="796BB5AD">
          <wp:simplePos x="0" y="0"/>
          <wp:positionH relativeFrom="column">
            <wp:posOffset>8889741</wp:posOffset>
          </wp:positionH>
          <wp:positionV relativeFrom="paragraph">
            <wp:posOffset>-10160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32" name="Picture 32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-2000205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092181" w:rsidRDefault="00ED2B7F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9118837</wp:posOffset>
          </wp:positionH>
          <wp:positionV relativeFrom="paragraph">
            <wp:posOffset>18415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33" name="Picture 33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14041811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7F" w:rsidRPr="00092181" w:rsidRDefault="00ED2B7F" w:rsidP="00092181">
    <w:pPr>
      <w:pStyle w:val="Header"/>
      <w:tabs>
        <w:tab w:val="clear" w:pos="4680"/>
        <w:tab w:val="clear" w:pos="9360"/>
        <w:tab w:val="right" w:pos="8931"/>
      </w:tabs>
      <w:rPr>
        <w:rFonts w:ascii="Arial" w:hAnsi="Arial" w:cs="Arial"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82304" behindDoc="1" locked="0" layoutInCell="1" allowOverlap="1">
          <wp:simplePos x="0" y="0"/>
          <wp:positionH relativeFrom="column">
            <wp:posOffset>5534167</wp:posOffset>
          </wp:positionH>
          <wp:positionV relativeFrom="paragraph">
            <wp:posOffset>19628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7" name="Picture 7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256" behindDoc="1" locked="0" layoutInCell="1" allowOverlap="1">
          <wp:simplePos x="0" y="0"/>
          <wp:positionH relativeFrom="column">
            <wp:posOffset>9118837</wp:posOffset>
          </wp:positionH>
          <wp:positionV relativeFrom="paragraph">
            <wp:posOffset>18415</wp:posOffset>
          </wp:positionV>
          <wp:extent cx="176530" cy="176530"/>
          <wp:effectExtent l="0" t="0" r="0" b="0"/>
          <wp:wrapThrough wrapText="bothSides">
            <wp:wrapPolygon edited="0">
              <wp:start x="0" y="0"/>
              <wp:lineTo x="0" y="18647"/>
              <wp:lineTo x="18647" y="18647"/>
              <wp:lineTo x="18647" y="0"/>
              <wp:lineTo x="0" y="0"/>
            </wp:wrapPolygon>
          </wp:wrapThrough>
          <wp:docPr id="6" name="Picture 6" descr="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e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NoSpacingChar"/>
        </w:rPr>
        <w:alias w:val="Title"/>
        <w:tag w:val=""/>
        <w:id w:val="7374467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rStyle w:val="NoSpacingChar"/>
          </w:rPr>
          <w:t>Efectul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razelor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lună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asupra</w:t>
        </w:r>
        <w:proofErr w:type="spellEnd"/>
        <w:r>
          <w:rPr>
            <w:rStyle w:val="NoSpacingChar"/>
          </w:rPr>
          <w:t xml:space="preserve"> </w:t>
        </w:r>
        <w:proofErr w:type="spellStart"/>
        <w:r>
          <w:rPr>
            <w:rStyle w:val="NoSpacingChar"/>
          </w:rPr>
          <w:t>galoșilor</w:t>
        </w:r>
        <w:proofErr w:type="spellEnd"/>
        <w:r>
          <w:rPr>
            <w:rStyle w:val="NoSpacingChar"/>
          </w:rPr>
          <w:t xml:space="preserve"> de </w:t>
        </w:r>
        <w:proofErr w:type="spellStart"/>
        <w:r>
          <w:rPr>
            <w:rStyle w:val="NoSpacingChar"/>
          </w:rPr>
          <w:t>gumă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DB48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020B90"/>
    <w:multiLevelType w:val="multilevel"/>
    <w:tmpl w:val="227421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rFonts w:hint="default"/>
        <w:sz w:val="36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2" w15:restartNumberingAfterBreak="0">
    <w:nsid w:val="1482775B"/>
    <w:multiLevelType w:val="multilevel"/>
    <w:tmpl w:val="236A18A0"/>
    <w:lvl w:ilvl="0">
      <w:numFmt w:val="decimal"/>
      <w:pStyle w:val="Heading1"/>
      <w:lvlText w:val="%1"/>
      <w:lvlJc w:val="left"/>
      <w:pPr>
        <w:ind w:left="250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52F3143"/>
    <w:multiLevelType w:val="hybridMultilevel"/>
    <w:tmpl w:val="3AB0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D00"/>
    <w:multiLevelType w:val="hybridMultilevel"/>
    <w:tmpl w:val="7E6A1B6A"/>
    <w:lvl w:ilvl="0" w:tplc="5608E7FC">
      <w:start w:val="1"/>
      <w:numFmt w:val="decimal"/>
      <w:pStyle w:val="Normaldot"/>
      <w:lvlText w:val="%1."/>
      <w:lvlJc w:val="left"/>
      <w:pPr>
        <w:tabs>
          <w:tab w:val="num" w:pos="227"/>
        </w:tabs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46770E0C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541"/>
        </w:tabs>
        <w:ind w:left="1541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419"/>
        </w:tabs>
        <w:ind w:left="2419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4"/>
        </w:tabs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4"/>
        </w:tabs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4"/>
        </w:tabs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4"/>
        </w:tabs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4"/>
        </w:tabs>
        <w:ind w:left="6784" w:hanging="180"/>
      </w:pPr>
    </w:lvl>
  </w:abstractNum>
  <w:abstractNum w:abstractNumId="6" w15:restartNumberingAfterBreak="0">
    <w:nsid w:val="5B882795"/>
    <w:multiLevelType w:val="hybridMultilevel"/>
    <w:tmpl w:val="4D82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1D67"/>
    <w:multiLevelType w:val="hybridMultilevel"/>
    <w:tmpl w:val="62C6C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EC5BFD"/>
    <w:multiLevelType w:val="hybridMultilevel"/>
    <w:tmpl w:val="6FA2F652"/>
    <w:lvl w:ilvl="0" w:tplc="60C6ECA6">
      <w:start w:val="1"/>
      <w:numFmt w:val="decimal"/>
      <w:lvlText w:val="%1."/>
      <w:lvlJc w:val="left"/>
      <w:pPr>
        <w:tabs>
          <w:tab w:val="num" w:pos="66"/>
        </w:tabs>
        <w:ind w:left="2901" w:hanging="28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o:colormru v:ext="edit" colors="#cf6,#ff9,#9cf,#cfc,#ddd,#f8f8f8,#f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A"/>
    <w:rsid w:val="000001E7"/>
    <w:rsid w:val="00000A07"/>
    <w:rsid w:val="00000A7E"/>
    <w:rsid w:val="00000A87"/>
    <w:rsid w:val="00000A93"/>
    <w:rsid w:val="00000B44"/>
    <w:rsid w:val="00000CD2"/>
    <w:rsid w:val="00000EAC"/>
    <w:rsid w:val="00000FEF"/>
    <w:rsid w:val="0000178A"/>
    <w:rsid w:val="00002164"/>
    <w:rsid w:val="000026CA"/>
    <w:rsid w:val="00002972"/>
    <w:rsid w:val="00002A3F"/>
    <w:rsid w:val="00002F26"/>
    <w:rsid w:val="00003137"/>
    <w:rsid w:val="00003621"/>
    <w:rsid w:val="00003B6E"/>
    <w:rsid w:val="00003FD9"/>
    <w:rsid w:val="0000457F"/>
    <w:rsid w:val="000045BC"/>
    <w:rsid w:val="000045E6"/>
    <w:rsid w:val="000049D7"/>
    <w:rsid w:val="00005053"/>
    <w:rsid w:val="000052DE"/>
    <w:rsid w:val="00005B9A"/>
    <w:rsid w:val="00005C5B"/>
    <w:rsid w:val="00005EA3"/>
    <w:rsid w:val="0000603E"/>
    <w:rsid w:val="00006537"/>
    <w:rsid w:val="00006CFF"/>
    <w:rsid w:val="00006E57"/>
    <w:rsid w:val="000076B1"/>
    <w:rsid w:val="0000799B"/>
    <w:rsid w:val="00007C1F"/>
    <w:rsid w:val="00007D16"/>
    <w:rsid w:val="00007DDA"/>
    <w:rsid w:val="000101D6"/>
    <w:rsid w:val="00010470"/>
    <w:rsid w:val="0001052C"/>
    <w:rsid w:val="00010B53"/>
    <w:rsid w:val="00010FEC"/>
    <w:rsid w:val="0001131A"/>
    <w:rsid w:val="000114BA"/>
    <w:rsid w:val="000115A5"/>
    <w:rsid w:val="000121CB"/>
    <w:rsid w:val="000126CC"/>
    <w:rsid w:val="00012996"/>
    <w:rsid w:val="00012AEA"/>
    <w:rsid w:val="00012C97"/>
    <w:rsid w:val="00012D07"/>
    <w:rsid w:val="00012E99"/>
    <w:rsid w:val="00012F56"/>
    <w:rsid w:val="00012FDE"/>
    <w:rsid w:val="0001306B"/>
    <w:rsid w:val="00014670"/>
    <w:rsid w:val="0001487D"/>
    <w:rsid w:val="00014FF8"/>
    <w:rsid w:val="00015053"/>
    <w:rsid w:val="000150AB"/>
    <w:rsid w:val="000152FB"/>
    <w:rsid w:val="000155E5"/>
    <w:rsid w:val="00015855"/>
    <w:rsid w:val="00015A91"/>
    <w:rsid w:val="00015BD8"/>
    <w:rsid w:val="00015CF0"/>
    <w:rsid w:val="00015F52"/>
    <w:rsid w:val="00016029"/>
    <w:rsid w:val="000160D3"/>
    <w:rsid w:val="000160F5"/>
    <w:rsid w:val="00016224"/>
    <w:rsid w:val="000162F4"/>
    <w:rsid w:val="00016342"/>
    <w:rsid w:val="00016711"/>
    <w:rsid w:val="0001678B"/>
    <w:rsid w:val="00016A13"/>
    <w:rsid w:val="00016A1E"/>
    <w:rsid w:val="00016D2B"/>
    <w:rsid w:val="0001739C"/>
    <w:rsid w:val="0001773C"/>
    <w:rsid w:val="00017B99"/>
    <w:rsid w:val="0002078B"/>
    <w:rsid w:val="000207E7"/>
    <w:rsid w:val="0002100B"/>
    <w:rsid w:val="0002101B"/>
    <w:rsid w:val="00021A6D"/>
    <w:rsid w:val="00022292"/>
    <w:rsid w:val="000223FE"/>
    <w:rsid w:val="0002261F"/>
    <w:rsid w:val="00022667"/>
    <w:rsid w:val="00022A90"/>
    <w:rsid w:val="000237A1"/>
    <w:rsid w:val="000237C5"/>
    <w:rsid w:val="000238FF"/>
    <w:rsid w:val="00023AE8"/>
    <w:rsid w:val="00023B30"/>
    <w:rsid w:val="00023D3F"/>
    <w:rsid w:val="0002471A"/>
    <w:rsid w:val="00024764"/>
    <w:rsid w:val="00024DF8"/>
    <w:rsid w:val="0002572A"/>
    <w:rsid w:val="00025E2C"/>
    <w:rsid w:val="000265F7"/>
    <w:rsid w:val="000268D6"/>
    <w:rsid w:val="00026A6E"/>
    <w:rsid w:val="00027007"/>
    <w:rsid w:val="000270A4"/>
    <w:rsid w:val="00027562"/>
    <w:rsid w:val="00027AD1"/>
    <w:rsid w:val="00027D1A"/>
    <w:rsid w:val="00027E06"/>
    <w:rsid w:val="00027F95"/>
    <w:rsid w:val="00027FFB"/>
    <w:rsid w:val="00030613"/>
    <w:rsid w:val="00030815"/>
    <w:rsid w:val="00030D33"/>
    <w:rsid w:val="0003209E"/>
    <w:rsid w:val="000323FC"/>
    <w:rsid w:val="00032550"/>
    <w:rsid w:val="0003291F"/>
    <w:rsid w:val="00032D6B"/>
    <w:rsid w:val="00033553"/>
    <w:rsid w:val="000337DA"/>
    <w:rsid w:val="00033843"/>
    <w:rsid w:val="00033CF2"/>
    <w:rsid w:val="00033E86"/>
    <w:rsid w:val="0003449A"/>
    <w:rsid w:val="00034B88"/>
    <w:rsid w:val="00035000"/>
    <w:rsid w:val="000351A6"/>
    <w:rsid w:val="000352EB"/>
    <w:rsid w:val="00035C81"/>
    <w:rsid w:val="00035EF7"/>
    <w:rsid w:val="0003613F"/>
    <w:rsid w:val="0003627D"/>
    <w:rsid w:val="0003669F"/>
    <w:rsid w:val="00036C13"/>
    <w:rsid w:val="0003737E"/>
    <w:rsid w:val="0003742C"/>
    <w:rsid w:val="000401FD"/>
    <w:rsid w:val="00041394"/>
    <w:rsid w:val="000413DA"/>
    <w:rsid w:val="000414C0"/>
    <w:rsid w:val="0004163B"/>
    <w:rsid w:val="0004168F"/>
    <w:rsid w:val="0004271C"/>
    <w:rsid w:val="00042F74"/>
    <w:rsid w:val="000430F0"/>
    <w:rsid w:val="00043212"/>
    <w:rsid w:val="00043215"/>
    <w:rsid w:val="00043F3E"/>
    <w:rsid w:val="00043F96"/>
    <w:rsid w:val="0004435F"/>
    <w:rsid w:val="00044412"/>
    <w:rsid w:val="00044B8A"/>
    <w:rsid w:val="00044BF4"/>
    <w:rsid w:val="000458B0"/>
    <w:rsid w:val="00046677"/>
    <w:rsid w:val="000467C4"/>
    <w:rsid w:val="00046802"/>
    <w:rsid w:val="00046A82"/>
    <w:rsid w:val="00047108"/>
    <w:rsid w:val="00047178"/>
    <w:rsid w:val="000475E2"/>
    <w:rsid w:val="000475F2"/>
    <w:rsid w:val="000477A3"/>
    <w:rsid w:val="0004780D"/>
    <w:rsid w:val="00047A8A"/>
    <w:rsid w:val="00047AFD"/>
    <w:rsid w:val="00047F93"/>
    <w:rsid w:val="00050468"/>
    <w:rsid w:val="0005143E"/>
    <w:rsid w:val="0005186D"/>
    <w:rsid w:val="00051AC0"/>
    <w:rsid w:val="00051B1E"/>
    <w:rsid w:val="00051D1A"/>
    <w:rsid w:val="000521D9"/>
    <w:rsid w:val="0005250A"/>
    <w:rsid w:val="000529F3"/>
    <w:rsid w:val="00052CD7"/>
    <w:rsid w:val="00052E00"/>
    <w:rsid w:val="000530D2"/>
    <w:rsid w:val="000536CB"/>
    <w:rsid w:val="00053715"/>
    <w:rsid w:val="00053990"/>
    <w:rsid w:val="00053D09"/>
    <w:rsid w:val="00054154"/>
    <w:rsid w:val="0005432F"/>
    <w:rsid w:val="00054FB3"/>
    <w:rsid w:val="000552BF"/>
    <w:rsid w:val="00055564"/>
    <w:rsid w:val="0005569D"/>
    <w:rsid w:val="00055B83"/>
    <w:rsid w:val="00055C6A"/>
    <w:rsid w:val="00055C9D"/>
    <w:rsid w:val="00055F2C"/>
    <w:rsid w:val="00056395"/>
    <w:rsid w:val="00056861"/>
    <w:rsid w:val="00056F71"/>
    <w:rsid w:val="0005752F"/>
    <w:rsid w:val="0005791E"/>
    <w:rsid w:val="0005795F"/>
    <w:rsid w:val="0005798D"/>
    <w:rsid w:val="00057DD3"/>
    <w:rsid w:val="000600CF"/>
    <w:rsid w:val="00060120"/>
    <w:rsid w:val="00060152"/>
    <w:rsid w:val="0006019D"/>
    <w:rsid w:val="000609F1"/>
    <w:rsid w:val="0006246C"/>
    <w:rsid w:val="00063578"/>
    <w:rsid w:val="000635FC"/>
    <w:rsid w:val="00063891"/>
    <w:rsid w:val="0006409B"/>
    <w:rsid w:val="000646BB"/>
    <w:rsid w:val="000646E1"/>
    <w:rsid w:val="000647F4"/>
    <w:rsid w:val="00064AD6"/>
    <w:rsid w:val="00064CC2"/>
    <w:rsid w:val="00064E92"/>
    <w:rsid w:val="00064FCC"/>
    <w:rsid w:val="000650A2"/>
    <w:rsid w:val="0006518A"/>
    <w:rsid w:val="000651B1"/>
    <w:rsid w:val="000654DF"/>
    <w:rsid w:val="000655E9"/>
    <w:rsid w:val="00065661"/>
    <w:rsid w:val="000659F6"/>
    <w:rsid w:val="00065E92"/>
    <w:rsid w:val="0006667C"/>
    <w:rsid w:val="000667F4"/>
    <w:rsid w:val="0006684D"/>
    <w:rsid w:val="000668BA"/>
    <w:rsid w:val="00066956"/>
    <w:rsid w:val="000669F1"/>
    <w:rsid w:val="00066ACE"/>
    <w:rsid w:val="00066AE2"/>
    <w:rsid w:val="00066C09"/>
    <w:rsid w:val="00066C15"/>
    <w:rsid w:val="000672ED"/>
    <w:rsid w:val="000675DC"/>
    <w:rsid w:val="00067608"/>
    <w:rsid w:val="00067674"/>
    <w:rsid w:val="000676D3"/>
    <w:rsid w:val="00067893"/>
    <w:rsid w:val="00067929"/>
    <w:rsid w:val="00067DD5"/>
    <w:rsid w:val="00070108"/>
    <w:rsid w:val="0007041A"/>
    <w:rsid w:val="00070C64"/>
    <w:rsid w:val="00070CA9"/>
    <w:rsid w:val="00070F94"/>
    <w:rsid w:val="00071198"/>
    <w:rsid w:val="0007139C"/>
    <w:rsid w:val="0007141E"/>
    <w:rsid w:val="0007147C"/>
    <w:rsid w:val="000716AD"/>
    <w:rsid w:val="00071750"/>
    <w:rsid w:val="00071ADD"/>
    <w:rsid w:val="00071DE3"/>
    <w:rsid w:val="0007217F"/>
    <w:rsid w:val="000729BE"/>
    <w:rsid w:val="00072CAA"/>
    <w:rsid w:val="00072FB1"/>
    <w:rsid w:val="00072FF3"/>
    <w:rsid w:val="00074846"/>
    <w:rsid w:val="00074853"/>
    <w:rsid w:val="000748CB"/>
    <w:rsid w:val="00074A44"/>
    <w:rsid w:val="00074CCA"/>
    <w:rsid w:val="00075212"/>
    <w:rsid w:val="00075516"/>
    <w:rsid w:val="000755EB"/>
    <w:rsid w:val="0007584E"/>
    <w:rsid w:val="00075B0B"/>
    <w:rsid w:val="000765D1"/>
    <w:rsid w:val="000766B9"/>
    <w:rsid w:val="00077158"/>
    <w:rsid w:val="000774C9"/>
    <w:rsid w:val="00077B26"/>
    <w:rsid w:val="00077B48"/>
    <w:rsid w:val="00077C25"/>
    <w:rsid w:val="00077CEB"/>
    <w:rsid w:val="00080B70"/>
    <w:rsid w:val="00080F28"/>
    <w:rsid w:val="00081033"/>
    <w:rsid w:val="00081078"/>
    <w:rsid w:val="00081144"/>
    <w:rsid w:val="00081425"/>
    <w:rsid w:val="00081879"/>
    <w:rsid w:val="0008223E"/>
    <w:rsid w:val="00082376"/>
    <w:rsid w:val="0008251F"/>
    <w:rsid w:val="00082BD4"/>
    <w:rsid w:val="00082F0E"/>
    <w:rsid w:val="00082F95"/>
    <w:rsid w:val="000831B6"/>
    <w:rsid w:val="000831FB"/>
    <w:rsid w:val="00083206"/>
    <w:rsid w:val="000836A9"/>
    <w:rsid w:val="000838B4"/>
    <w:rsid w:val="00083CAE"/>
    <w:rsid w:val="00084B5A"/>
    <w:rsid w:val="00084C71"/>
    <w:rsid w:val="00084C73"/>
    <w:rsid w:val="0008510F"/>
    <w:rsid w:val="000854ED"/>
    <w:rsid w:val="00085889"/>
    <w:rsid w:val="00085B2D"/>
    <w:rsid w:val="000861BE"/>
    <w:rsid w:val="00086671"/>
    <w:rsid w:val="0008728E"/>
    <w:rsid w:val="00087CDC"/>
    <w:rsid w:val="00090331"/>
    <w:rsid w:val="00090907"/>
    <w:rsid w:val="00090B20"/>
    <w:rsid w:val="00090EC1"/>
    <w:rsid w:val="000911E0"/>
    <w:rsid w:val="00091342"/>
    <w:rsid w:val="00091A78"/>
    <w:rsid w:val="00091E63"/>
    <w:rsid w:val="00091F74"/>
    <w:rsid w:val="00092181"/>
    <w:rsid w:val="000921BC"/>
    <w:rsid w:val="0009254B"/>
    <w:rsid w:val="00092A35"/>
    <w:rsid w:val="000930FF"/>
    <w:rsid w:val="000931E7"/>
    <w:rsid w:val="000932B2"/>
    <w:rsid w:val="000938B1"/>
    <w:rsid w:val="000938F9"/>
    <w:rsid w:val="000940B4"/>
    <w:rsid w:val="000940F4"/>
    <w:rsid w:val="00094DB1"/>
    <w:rsid w:val="0009557F"/>
    <w:rsid w:val="00096223"/>
    <w:rsid w:val="000968F9"/>
    <w:rsid w:val="000976A2"/>
    <w:rsid w:val="00097857"/>
    <w:rsid w:val="0009785C"/>
    <w:rsid w:val="00097A0E"/>
    <w:rsid w:val="00097C78"/>
    <w:rsid w:val="00097EC4"/>
    <w:rsid w:val="000A016C"/>
    <w:rsid w:val="000A036D"/>
    <w:rsid w:val="000A03FB"/>
    <w:rsid w:val="000A0401"/>
    <w:rsid w:val="000A0658"/>
    <w:rsid w:val="000A09DF"/>
    <w:rsid w:val="000A0B56"/>
    <w:rsid w:val="000A0B8C"/>
    <w:rsid w:val="000A0FA0"/>
    <w:rsid w:val="000A1819"/>
    <w:rsid w:val="000A1AB4"/>
    <w:rsid w:val="000A293C"/>
    <w:rsid w:val="000A2CCA"/>
    <w:rsid w:val="000A2E53"/>
    <w:rsid w:val="000A3213"/>
    <w:rsid w:val="000A34F7"/>
    <w:rsid w:val="000A36CF"/>
    <w:rsid w:val="000A3733"/>
    <w:rsid w:val="000A3873"/>
    <w:rsid w:val="000A3AB4"/>
    <w:rsid w:val="000A3D02"/>
    <w:rsid w:val="000A3D8A"/>
    <w:rsid w:val="000A3F57"/>
    <w:rsid w:val="000A3F90"/>
    <w:rsid w:val="000A4092"/>
    <w:rsid w:val="000A4467"/>
    <w:rsid w:val="000A4489"/>
    <w:rsid w:val="000A4701"/>
    <w:rsid w:val="000A4C0A"/>
    <w:rsid w:val="000A4C2A"/>
    <w:rsid w:val="000A4DB8"/>
    <w:rsid w:val="000A5005"/>
    <w:rsid w:val="000A548F"/>
    <w:rsid w:val="000A572E"/>
    <w:rsid w:val="000A59BC"/>
    <w:rsid w:val="000A5AF0"/>
    <w:rsid w:val="000A65F7"/>
    <w:rsid w:val="000A69A7"/>
    <w:rsid w:val="000A7178"/>
    <w:rsid w:val="000A7199"/>
    <w:rsid w:val="000A7295"/>
    <w:rsid w:val="000A74BD"/>
    <w:rsid w:val="000A78D8"/>
    <w:rsid w:val="000A7936"/>
    <w:rsid w:val="000A79CC"/>
    <w:rsid w:val="000A7C1A"/>
    <w:rsid w:val="000B002E"/>
    <w:rsid w:val="000B00FE"/>
    <w:rsid w:val="000B063F"/>
    <w:rsid w:val="000B07C7"/>
    <w:rsid w:val="000B180F"/>
    <w:rsid w:val="000B19DE"/>
    <w:rsid w:val="000B1B43"/>
    <w:rsid w:val="000B2038"/>
    <w:rsid w:val="000B2125"/>
    <w:rsid w:val="000B21B5"/>
    <w:rsid w:val="000B2402"/>
    <w:rsid w:val="000B2783"/>
    <w:rsid w:val="000B2F35"/>
    <w:rsid w:val="000B326E"/>
    <w:rsid w:val="000B3413"/>
    <w:rsid w:val="000B3A89"/>
    <w:rsid w:val="000B4D51"/>
    <w:rsid w:val="000B4F85"/>
    <w:rsid w:val="000B5180"/>
    <w:rsid w:val="000B5243"/>
    <w:rsid w:val="000B52F7"/>
    <w:rsid w:val="000B61EE"/>
    <w:rsid w:val="000B628B"/>
    <w:rsid w:val="000B6649"/>
    <w:rsid w:val="000B6983"/>
    <w:rsid w:val="000B6B65"/>
    <w:rsid w:val="000B7312"/>
    <w:rsid w:val="000B7780"/>
    <w:rsid w:val="000B7B11"/>
    <w:rsid w:val="000B7D8B"/>
    <w:rsid w:val="000C007E"/>
    <w:rsid w:val="000C04B6"/>
    <w:rsid w:val="000C0567"/>
    <w:rsid w:val="000C0818"/>
    <w:rsid w:val="000C0E9D"/>
    <w:rsid w:val="000C13DC"/>
    <w:rsid w:val="000C13E0"/>
    <w:rsid w:val="000C140F"/>
    <w:rsid w:val="000C1676"/>
    <w:rsid w:val="000C18BA"/>
    <w:rsid w:val="000C2629"/>
    <w:rsid w:val="000C269F"/>
    <w:rsid w:val="000C2A38"/>
    <w:rsid w:val="000C2AC9"/>
    <w:rsid w:val="000C3939"/>
    <w:rsid w:val="000C3F35"/>
    <w:rsid w:val="000C42D7"/>
    <w:rsid w:val="000C4763"/>
    <w:rsid w:val="000C47F0"/>
    <w:rsid w:val="000C4C22"/>
    <w:rsid w:val="000C4C9A"/>
    <w:rsid w:val="000C54AF"/>
    <w:rsid w:val="000C5617"/>
    <w:rsid w:val="000C596A"/>
    <w:rsid w:val="000C59B1"/>
    <w:rsid w:val="000C5C85"/>
    <w:rsid w:val="000C5D3C"/>
    <w:rsid w:val="000C60E7"/>
    <w:rsid w:val="000C69ED"/>
    <w:rsid w:val="000C6AC6"/>
    <w:rsid w:val="000C6B35"/>
    <w:rsid w:val="000C6DF6"/>
    <w:rsid w:val="000C6E72"/>
    <w:rsid w:val="000C6FB7"/>
    <w:rsid w:val="000C6FF1"/>
    <w:rsid w:val="000C7268"/>
    <w:rsid w:val="000C729C"/>
    <w:rsid w:val="000C73AE"/>
    <w:rsid w:val="000C7AD0"/>
    <w:rsid w:val="000C7E1F"/>
    <w:rsid w:val="000C7E5F"/>
    <w:rsid w:val="000C7FAB"/>
    <w:rsid w:val="000D012E"/>
    <w:rsid w:val="000D0136"/>
    <w:rsid w:val="000D0345"/>
    <w:rsid w:val="000D0485"/>
    <w:rsid w:val="000D0790"/>
    <w:rsid w:val="000D0896"/>
    <w:rsid w:val="000D0AE7"/>
    <w:rsid w:val="000D0B20"/>
    <w:rsid w:val="000D11B1"/>
    <w:rsid w:val="000D17E4"/>
    <w:rsid w:val="000D1A0D"/>
    <w:rsid w:val="000D2254"/>
    <w:rsid w:val="000D230C"/>
    <w:rsid w:val="000D2638"/>
    <w:rsid w:val="000D2696"/>
    <w:rsid w:val="000D290E"/>
    <w:rsid w:val="000D2910"/>
    <w:rsid w:val="000D299A"/>
    <w:rsid w:val="000D2CB4"/>
    <w:rsid w:val="000D2D7F"/>
    <w:rsid w:val="000D3061"/>
    <w:rsid w:val="000D3885"/>
    <w:rsid w:val="000D38E3"/>
    <w:rsid w:val="000D3A85"/>
    <w:rsid w:val="000D3A9A"/>
    <w:rsid w:val="000D4B20"/>
    <w:rsid w:val="000D4E02"/>
    <w:rsid w:val="000D5059"/>
    <w:rsid w:val="000D55B2"/>
    <w:rsid w:val="000D5718"/>
    <w:rsid w:val="000D6472"/>
    <w:rsid w:val="000D64AB"/>
    <w:rsid w:val="000D6520"/>
    <w:rsid w:val="000D65AF"/>
    <w:rsid w:val="000D66BF"/>
    <w:rsid w:val="000D68BC"/>
    <w:rsid w:val="000D6F60"/>
    <w:rsid w:val="000D739A"/>
    <w:rsid w:val="000D747F"/>
    <w:rsid w:val="000D7EE0"/>
    <w:rsid w:val="000E009B"/>
    <w:rsid w:val="000E0153"/>
    <w:rsid w:val="000E0277"/>
    <w:rsid w:val="000E051D"/>
    <w:rsid w:val="000E0635"/>
    <w:rsid w:val="000E070A"/>
    <w:rsid w:val="000E07BF"/>
    <w:rsid w:val="000E1064"/>
    <w:rsid w:val="000E1198"/>
    <w:rsid w:val="000E11E3"/>
    <w:rsid w:val="000E14E4"/>
    <w:rsid w:val="000E1556"/>
    <w:rsid w:val="000E1650"/>
    <w:rsid w:val="000E1683"/>
    <w:rsid w:val="000E1C70"/>
    <w:rsid w:val="000E2BBD"/>
    <w:rsid w:val="000E2F5F"/>
    <w:rsid w:val="000E2FB1"/>
    <w:rsid w:val="000E3072"/>
    <w:rsid w:val="000E35FC"/>
    <w:rsid w:val="000E3675"/>
    <w:rsid w:val="000E3973"/>
    <w:rsid w:val="000E3D40"/>
    <w:rsid w:val="000E3EB1"/>
    <w:rsid w:val="000E40E3"/>
    <w:rsid w:val="000E48A9"/>
    <w:rsid w:val="000E491B"/>
    <w:rsid w:val="000E4B66"/>
    <w:rsid w:val="000E4CC7"/>
    <w:rsid w:val="000E4D75"/>
    <w:rsid w:val="000E5360"/>
    <w:rsid w:val="000E579D"/>
    <w:rsid w:val="000E57C5"/>
    <w:rsid w:val="000E586D"/>
    <w:rsid w:val="000E5BAD"/>
    <w:rsid w:val="000E5D4D"/>
    <w:rsid w:val="000E60A9"/>
    <w:rsid w:val="000E6463"/>
    <w:rsid w:val="000E6EB5"/>
    <w:rsid w:val="000E6F53"/>
    <w:rsid w:val="000E6FA0"/>
    <w:rsid w:val="000E7101"/>
    <w:rsid w:val="000E748E"/>
    <w:rsid w:val="000E7CC3"/>
    <w:rsid w:val="000E7DDB"/>
    <w:rsid w:val="000F0271"/>
    <w:rsid w:val="000F1008"/>
    <w:rsid w:val="000F10AD"/>
    <w:rsid w:val="000F1449"/>
    <w:rsid w:val="000F16D8"/>
    <w:rsid w:val="000F1748"/>
    <w:rsid w:val="000F1EFE"/>
    <w:rsid w:val="000F2C0C"/>
    <w:rsid w:val="000F2F9C"/>
    <w:rsid w:val="000F33DA"/>
    <w:rsid w:val="000F34A0"/>
    <w:rsid w:val="000F3AB1"/>
    <w:rsid w:val="000F3B13"/>
    <w:rsid w:val="000F3B9B"/>
    <w:rsid w:val="000F3E59"/>
    <w:rsid w:val="000F4FE2"/>
    <w:rsid w:val="000F57FF"/>
    <w:rsid w:val="000F59F4"/>
    <w:rsid w:val="000F5D0F"/>
    <w:rsid w:val="000F5EA0"/>
    <w:rsid w:val="000F61C9"/>
    <w:rsid w:val="000F6217"/>
    <w:rsid w:val="000F6278"/>
    <w:rsid w:val="000F69A0"/>
    <w:rsid w:val="000F6A49"/>
    <w:rsid w:val="000F6BEE"/>
    <w:rsid w:val="000F6EE2"/>
    <w:rsid w:val="000F7039"/>
    <w:rsid w:val="000F7773"/>
    <w:rsid w:val="000F7C45"/>
    <w:rsid w:val="001001EA"/>
    <w:rsid w:val="0010094B"/>
    <w:rsid w:val="00100B79"/>
    <w:rsid w:val="00100E17"/>
    <w:rsid w:val="00100EA2"/>
    <w:rsid w:val="00100EB9"/>
    <w:rsid w:val="00101CA9"/>
    <w:rsid w:val="00101F5B"/>
    <w:rsid w:val="001025CA"/>
    <w:rsid w:val="001025EA"/>
    <w:rsid w:val="00102661"/>
    <w:rsid w:val="0010267E"/>
    <w:rsid w:val="0010296D"/>
    <w:rsid w:val="00102BAA"/>
    <w:rsid w:val="00102C0F"/>
    <w:rsid w:val="00103155"/>
    <w:rsid w:val="00103237"/>
    <w:rsid w:val="001032CF"/>
    <w:rsid w:val="0010384B"/>
    <w:rsid w:val="00103B02"/>
    <w:rsid w:val="00104762"/>
    <w:rsid w:val="001049CC"/>
    <w:rsid w:val="00105276"/>
    <w:rsid w:val="00105AC4"/>
    <w:rsid w:val="00105B54"/>
    <w:rsid w:val="00105FA2"/>
    <w:rsid w:val="00105FD3"/>
    <w:rsid w:val="00106338"/>
    <w:rsid w:val="00106A80"/>
    <w:rsid w:val="00106AB7"/>
    <w:rsid w:val="00106BC1"/>
    <w:rsid w:val="00106D3D"/>
    <w:rsid w:val="001070AC"/>
    <w:rsid w:val="001076BF"/>
    <w:rsid w:val="00107974"/>
    <w:rsid w:val="001102BF"/>
    <w:rsid w:val="001114E9"/>
    <w:rsid w:val="0011157E"/>
    <w:rsid w:val="00111BE0"/>
    <w:rsid w:val="00111E39"/>
    <w:rsid w:val="00111F56"/>
    <w:rsid w:val="00112ABB"/>
    <w:rsid w:val="00112D88"/>
    <w:rsid w:val="001136D1"/>
    <w:rsid w:val="00113884"/>
    <w:rsid w:val="00113A3A"/>
    <w:rsid w:val="00113DCC"/>
    <w:rsid w:val="00113E7A"/>
    <w:rsid w:val="0011442D"/>
    <w:rsid w:val="001145E7"/>
    <w:rsid w:val="00114686"/>
    <w:rsid w:val="001146C2"/>
    <w:rsid w:val="00114A94"/>
    <w:rsid w:val="001150CF"/>
    <w:rsid w:val="001150EF"/>
    <w:rsid w:val="00115705"/>
    <w:rsid w:val="00115977"/>
    <w:rsid w:val="00115BC9"/>
    <w:rsid w:val="00115C60"/>
    <w:rsid w:val="00115DEB"/>
    <w:rsid w:val="0011633D"/>
    <w:rsid w:val="001164BF"/>
    <w:rsid w:val="00116715"/>
    <w:rsid w:val="00116B3E"/>
    <w:rsid w:val="00116C22"/>
    <w:rsid w:val="001178D3"/>
    <w:rsid w:val="00117E4F"/>
    <w:rsid w:val="00120BC2"/>
    <w:rsid w:val="00120C0E"/>
    <w:rsid w:val="00120C55"/>
    <w:rsid w:val="00120F87"/>
    <w:rsid w:val="0012122F"/>
    <w:rsid w:val="00121458"/>
    <w:rsid w:val="001218DB"/>
    <w:rsid w:val="00121A10"/>
    <w:rsid w:val="00121A2B"/>
    <w:rsid w:val="00121ABD"/>
    <w:rsid w:val="00122280"/>
    <w:rsid w:val="00122318"/>
    <w:rsid w:val="00122716"/>
    <w:rsid w:val="00122877"/>
    <w:rsid w:val="00122DF2"/>
    <w:rsid w:val="00122EA1"/>
    <w:rsid w:val="00122FC2"/>
    <w:rsid w:val="001232D3"/>
    <w:rsid w:val="0012343F"/>
    <w:rsid w:val="001236B3"/>
    <w:rsid w:val="00123ABD"/>
    <w:rsid w:val="00123FE2"/>
    <w:rsid w:val="0012425C"/>
    <w:rsid w:val="001242A9"/>
    <w:rsid w:val="0012441A"/>
    <w:rsid w:val="001246C5"/>
    <w:rsid w:val="001247DC"/>
    <w:rsid w:val="001249B4"/>
    <w:rsid w:val="00124C42"/>
    <w:rsid w:val="00124FD5"/>
    <w:rsid w:val="001256DF"/>
    <w:rsid w:val="00125A0A"/>
    <w:rsid w:val="00125A14"/>
    <w:rsid w:val="00125F45"/>
    <w:rsid w:val="0012633F"/>
    <w:rsid w:val="00126584"/>
    <w:rsid w:val="00126DCA"/>
    <w:rsid w:val="00127373"/>
    <w:rsid w:val="001275EC"/>
    <w:rsid w:val="00127897"/>
    <w:rsid w:val="00127968"/>
    <w:rsid w:val="001302B6"/>
    <w:rsid w:val="00130512"/>
    <w:rsid w:val="00130DFC"/>
    <w:rsid w:val="001317BC"/>
    <w:rsid w:val="001317BF"/>
    <w:rsid w:val="00131945"/>
    <w:rsid w:val="00131D09"/>
    <w:rsid w:val="00131E08"/>
    <w:rsid w:val="0013221E"/>
    <w:rsid w:val="001326E5"/>
    <w:rsid w:val="0013272C"/>
    <w:rsid w:val="00132AF5"/>
    <w:rsid w:val="00132B5C"/>
    <w:rsid w:val="00132D58"/>
    <w:rsid w:val="00132F3A"/>
    <w:rsid w:val="00133358"/>
    <w:rsid w:val="00133395"/>
    <w:rsid w:val="0013339A"/>
    <w:rsid w:val="00133CBB"/>
    <w:rsid w:val="00133DA4"/>
    <w:rsid w:val="00134623"/>
    <w:rsid w:val="00134F31"/>
    <w:rsid w:val="00134F62"/>
    <w:rsid w:val="001351D9"/>
    <w:rsid w:val="00136235"/>
    <w:rsid w:val="00136A37"/>
    <w:rsid w:val="00136E01"/>
    <w:rsid w:val="00137139"/>
    <w:rsid w:val="001371DE"/>
    <w:rsid w:val="001374F0"/>
    <w:rsid w:val="00137770"/>
    <w:rsid w:val="00137961"/>
    <w:rsid w:val="00137A94"/>
    <w:rsid w:val="00137AC8"/>
    <w:rsid w:val="00137B9C"/>
    <w:rsid w:val="00137DC8"/>
    <w:rsid w:val="001402F2"/>
    <w:rsid w:val="001407C7"/>
    <w:rsid w:val="001407EF"/>
    <w:rsid w:val="00140887"/>
    <w:rsid w:val="00140C03"/>
    <w:rsid w:val="00140C39"/>
    <w:rsid w:val="00141345"/>
    <w:rsid w:val="00141B7F"/>
    <w:rsid w:val="00141DF5"/>
    <w:rsid w:val="00142097"/>
    <w:rsid w:val="001424F5"/>
    <w:rsid w:val="001424F6"/>
    <w:rsid w:val="00142D0F"/>
    <w:rsid w:val="00142E66"/>
    <w:rsid w:val="00143015"/>
    <w:rsid w:val="001430B0"/>
    <w:rsid w:val="00143186"/>
    <w:rsid w:val="00143509"/>
    <w:rsid w:val="00143530"/>
    <w:rsid w:val="0014353B"/>
    <w:rsid w:val="00143746"/>
    <w:rsid w:val="00143D9F"/>
    <w:rsid w:val="0014477F"/>
    <w:rsid w:val="00145595"/>
    <w:rsid w:val="00145BBC"/>
    <w:rsid w:val="00145CF8"/>
    <w:rsid w:val="0014674C"/>
    <w:rsid w:val="0014680B"/>
    <w:rsid w:val="00146AE2"/>
    <w:rsid w:val="00146B59"/>
    <w:rsid w:val="00146F49"/>
    <w:rsid w:val="00147256"/>
    <w:rsid w:val="00147AFC"/>
    <w:rsid w:val="00147DED"/>
    <w:rsid w:val="00150239"/>
    <w:rsid w:val="0015029E"/>
    <w:rsid w:val="001508D6"/>
    <w:rsid w:val="00150947"/>
    <w:rsid w:val="00150CCE"/>
    <w:rsid w:val="00150F20"/>
    <w:rsid w:val="00150FE9"/>
    <w:rsid w:val="0015143F"/>
    <w:rsid w:val="00151A66"/>
    <w:rsid w:val="00151AFF"/>
    <w:rsid w:val="00151BB1"/>
    <w:rsid w:val="00152777"/>
    <w:rsid w:val="001528CE"/>
    <w:rsid w:val="00152ABD"/>
    <w:rsid w:val="001530EA"/>
    <w:rsid w:val="0015332B"/>
    <w:rsid w:val="001536D3"/>
    <w:rsid w:val="0015436E"/>
    <w:rsid w:val="00154628"/>
    <w:rsid w:val="00154719"/>
    <w:rsid w:val="00154804"/>
    <w:rsid w:val="001548DB"/>
    <w:rsid w:val="001549DE"/>
    <w:rsid w:val="00154A5E"/>
    <w:rsid w:val="001550B0"/>
    <w:rsid w:val="00155381"/>
    <w:rsid w:val="00155B66"/>
    <w:rsid w:val="0015652B"/>
    <w:rsid w:val="00156552"/>
    <w:rsid w:val="001565DD"/>
    <w:rsid w:val="001566A4"/>
    <w:rsid w:val="00156741"/>
    <w:rsid w:val="00156806"/>
    <w:rsid w:val="00156ABB"/>
    <w:rsid w:val="001571AC"/>
    <w:rsid w:val="00157469"/>
    <w:rsid w:val="001576DC"/>
    <w:rsid w:val="00157B17"/>
    <w:rsid w:val="001600F9"/>
    <w:rsid w:val="001601F0"/>
    <w:rsid w:val="001608D9"/>
    <w:rsid w:val="001614C8"/>
    <w:rsid w:val="00161BF2"/>
    <w:rsid w:val="00161C61"/>
    <w:rsid w:val="00162251"/>
    <w:rsid w:val="001626E0"/>
    <w:rsid w:val="001632E6"/>
    <w:rsid w:val="001632F9"/>
    <w:rsid w:val="00163787"/>
    <w:rsid w:val="00163836"/>
    <w:rsid w:val="0016443E"/>
    <w:rsid w:val="001649C2"/>
    <w:rsid w:val="00165071"/>
    <w:rsid w:val="0016543E"/>
    <w:rsid w:val="001655A6"/>
    <w:rsid w:val="00165E62"/>
    <w:rsid w:val="0016632F"/>
    <w:rsid w:val="00166754"/>
    <w:rsid w:val="00166B28"/>
    <w:rsid w:val="00166C52"/>
    <w:rsid w:val="00166DC1"/>
    <w:rsid w:val="00166E1C"/>
    <w:rsid w:val="00167070"/>
    <w:rsid w:val="001670F3"/>
    <w:rsid w:val="001671BF"/>
    <w:rsid w:val="00167265"/>
    <w:rsid w:val="001673E0"/>
    <w:rsid w:val="00167663"/>
    <w:rsid w:val="00167748"/>
    <w:rsid w:val="00167D23"/>
    <w:rsid w:val="00167F61"/>
    <w:rsid w:val="001707FB"/>
    <w:rsid w:val="00170ED1"/>
    <w:rsid w:val="0017161B"/>
    <w:rsid w:val="00171A38"/>
    <w:rsid w:val="00171E63"/>
    <w:rsid w:val="00171EDC"/>
    <w:rsid w:val="00172516"/>
    <w:rsid w:val="001727DB"/>
    <w:rsid w:val="00172DEE"/>
    <w:rsid w:val="001730C0"/>
    <w:rsid w:val="001731D4"/>
    <w:rsid w:val="0017349E"/>
    <w:rsid w:val="00173526"/>
    <w:rsid w:val="0017371C"/>
    <w:rsid w:val="00173B4E"/>
    <w:rsid w:val="001742DC"/>
    <w:rsid w:val="00174749"/>
    <w:rsid w:val="00174DB4"/>
    <w:rsid w:val="00175492"/>
    <w:rsid w:val="00175671"/>
    <w:rsid w:val="00175FDA"/>
    <w:rsid w:val="0017605A"/>
    <w:rsid w:val="001761AF"/>
    <w:rsid w:val="00176273"/>
    <w:rsid w:val="001765FA"/>
    <w:rsid w:val="00176618"/>
    <w:rsid w:val="001766AC"/>
    <w:rsid w:val="00176A2B"/>
    <w:rsid w:val="00176EEC"/>
    <w:rsid w:val="0017775D"/>
    <w:rsid w:val="00180128"/>
    <w:rsid w:val="00180790"/>
    <w:rsid w:val="00180C4B"/>
    <w:rsid w:val="00180F2A"/>
    <w:rsid w:val="00180F41"/>
    <w:rsid w:val="00181DC4"/>
    <w:rsid w:val="00181F1B"/>
    <w:rsid w:val="001821E0"/>
    <w:rsid w:val="0018256A"/>
    <w:rsid w:val="00182656"/>
    <w:rsid w:val="00182ADF"/>
    <w:rsid w:val="00182D33"/>
    <w:rsid w:val="00182E3B"/>
    <w:rsid w:val="00183351"/>
    <w:rsid w:val="0018345F"/>
    <w:rsid w:val="00183475"/>
    <w:rsid w:val="00184223"/>
    <w:rsid w:val="00185364"/>
    <w:rsid w:val="00185518"/>
    <w:rsid w:val="00185C3B"/>
    <w:rsid w:val="00185E5E"/>
    <w:rsid w:val="00186192"/>
    <w:rsid w:val="00186362"/>
    <w:rsid w:val="00186535"/>
    <w:rsid w:val="00186DC9"/>
    <w:rsid w:val="001873E8"/>
    <w:rsid w:val="00187484"/>
    <w:rsid w:val="0018778E"/>
    <w:rsid w:val="0018784E"/>
    <w:rsid w:val="00187F6B"/>
    <w:rsid w:val="00190204"/>
    <w:rsid w:val="00190413"/>
    <w:rsid w:val="00190E7F"/>
    <w:rsid w:val="00191293"/>
    <w:rsid w:val="0019157E"/>
    <w:rsid w:val="00191B2F"/>
    <w:rsid w:val="00191C63"/>
    <w:rsid w:val="00192AD7"/>
    <w:rsid w:val="00192C72"/>
    <w:rsid w:val="00192C98"/>
    <w:rsid w:val="001934D7"/>
    <w:rsid w:val="00193939"/>
    <w:rsid w:val="00193A70"/>
    <w:rsid w:val="00193E08"/>
    <w:rsid w:val="00193FE0"/>
    <w:rsid w:val="001945CC"/>
    <w:rsid w:val="00194F7C"/>
    <w:rsid w:val="00195179"/>
    <w:rsid w:val="00195395"/>
    <w:rsid w:val="0019602B"/>
    <w:rsid w:val="00196080"/>
    <w:rsid w:val="00196AF3"/>
    <w:rsid w:val="001970B1"/>
    <w:rsid w:val="001972B3"/>
    <w:rsid w:val="0019767C"/>
    <w:rsid w:val="0019774F"/>
    <w:rsid w:val="00197940"/>
    <w:rsid w:val="00197A66"/>
    <w:rsid w:val="00197D1F"/>
    <w:rsid w:val="001A0651"/>
    <w:rsid w:val="001A0F7E"/>
    <w:rsid w:val="001A1082"/>
    <w:rsid w:val="001A1205"/>
    <w:rsid w:val="001A12F8"/>
    <w:rsid w:val="001A1DB6"/>
    <w:rsid w:val="001A247B"/>
    <w:rsid w:val="001A2815"/>
    <w:rsid w:val="001A31B7"/>
    <w:rsid w:val="001A38E8"/>
    <w:rsid w:val="001A423E"/>
    <w:rsid w:val="001A4437"/>
    <w:rsid w:val="001A44A5"/>
    <w:rsid w:val="001A44F6"/>
    <w:rsid w:val="001A45CC"/>
    <w:rsid w:val="001A475B"/>
    <w:rsid w:val="001A47CC"/>
    <w:rsid w:val="001A4812"/>
    <w:rsid w:val="001A493F"/>
    <w:rsid w:val="001A499E"/>
    <w:rsid w:val="001A4CE2"/>
    <w:rsid w:val="001A4CF7"/>
    <w:rsid w:val="001A5466"/>
    <w:rsid w:val="001A5474"/>
    <w:rsid w:val="001A5556"/>
    <w:rsid w:val="001A56E6"/>
    <w:rsid w:val="001A5817"/>
    <w:rsid w:val="001A585A"/>
    <w:rsid w:val="001A5BAA"/>
    <w:rsid w:val="001A5DED"/>
    <w:rsid w:val="001A610A"/>
    <w:rsid w:val="001A610C"/>
    <w:rsid w:val="001A64C3"/>
    <w:rsid w:val="001A64D9"/>
    <w:rsid w:val="001A64EC"/>
    <w:rsid w:val="001A663E"/>
    <w:rsid w:val="001A66B3"/>
    <w:rsid w:val="001A6EE1"/>
    <w:rsid w:val="001A7182"/>
    <w:rsid w:val="001A7209"/>
    <w:rsid w:val="001A7346"/>
    <w:rsid w:val="001A73B5"/>
    <w:rsid w:val="001A745D"/>
    <w:rsid w:val="001A750B"/>
    <w:rsid w:val="001A769F"/>
    <w:rsid w:val="001A786F"/>
    <w:rsid w:val="001A7A8D"/>
    <w:rsid w:val="001A7D7C"/>
    <w:rsid w:val="001B002B"/>
    <w:rsid w:val="001B018F"/>
    <w:rsid w:val="001B075B"/>
    <w:rsid w:val="001B08BD"/>
    <w:rsid w:val="001B0B89"/>
    <w:rsid w:val="001B0BD2"/>
    <w:rsid w:val="001B0FAF"/>
    <w:rsid w:val="001B19D0"/>
    <w:rsid w:val="001B1A02"/>
    <w:rsid w:val="001B1E41"/>
    <w:rsid w:val="001B28C3"/>
    <w:rsid w:val="001B29A9"/>
    <w:rsid w:val="001B2D42"/>
    <w:rsid w:val="001B3066"/>
    <w:rsid w:val="001B32ED"/>
    <w:rsid w:val="001B33C1"/>
    <w:rsid w:val="001B34F4"/>
    <w:rsid w:val="001B3795"/>
    <w:rsid w:val="001B3C3F"/>
    <w:rsid w:val="001B3E48"/>
    <w:rsid w:val="001B3E5D"/>
    <w:rsid w:val="001B401E"/>
    <w:rsid w:val="001B423E"/>
    <w:rsid w:val="001B42EE"/>
    <w:rsid w:val="001B465B"/>
    <w:rsid w:val="001B4998"/>
    <w:rsid w:val="001B4C5E"/>
    <w:rsid w:val="001B4D60"/>
    <w:rsid w:val="001B500A"/>
    <w:rsid w:val="001B501D"/>
    <w:rsid w:val="001B586D"/>
    <w:rsid w:val="001B5B9B"/>
    <w:rsid w:val="001B5D28"/>
    <w:rsid w:val="001B6378"/>
    <w:rsid w:val="001B63A8"/>
    <w:rsid w:val="001B6630"/>
    <w:rsid w:val="001B693C"/>
    <w:rsid w:val="001B6E39"/>
    <w:rsid w:val="001B6E7D"/>
    <w:rsid w:val="001B72A0"/>
    <w:rsid w:val="001B75C7"/>
    <w:rsid w:val="001B7872"/>
    <w:rsid w:val="001B7CB9"/>
    <w:rsid w:val="001C0732"/>
    <w:rsid w:val="001C08D8"/>
    <w:rsid w:val="001C0DE9"/>
    <w:rsid w:val="001C0E63"/>
    <w:rsid w:val="001C0E64"/>
    <w:rsid w:val="001C1BF6"/>
    <w:rsid w:val="001C1C2B"/>
    <w:rsid w:val="001C2016"/>
    <w:rsid w:val="001C24D5"/>
    <w:rsid w:val="001C2674"/>
    <w:rsid w:val="001C2732"/>
    <w:rsid w:val="001C2777"/>
    <w:rsid w:val="001C297E"/>
    <w:rsid w:val="001C31CC"/>
    <w:rsid w:val="001C3893"/>
    <w:rsid w:val="001C3A22"/>
    <w:rsid w:val="001C3A9A"/>
    <w:rsid w:val="001C3EAD"/>
    <w:rsid w:val="001C43E5"/>
    <w:rsid w:val="001C520C"/>
    <w:rsid w:val="001C585C"/>
    <w:rsid w:val="001C624D"/>
    <w:rsid w:val="001C6251"/>
    <w:rsid w:val="001C656C"/>
    <w:rsid w:val="001C65C7"/>
    <w:rsid w:val="001C6DA8"/>
    <w:rsid w:val="001C7124"/>
    <w:rsid w:val="001C7135"/>
    <w:rsid w:val="001C7208"/>
    <w:rsid w:val="001C7723"/>
    <w:rsid w:val="001D01AB"/>
    <w:rsid w:val="001D01BA"/>
    <w:rsid w:val="001D02D3"/>
    <w:rsid w:val="001D06D5"/>
    <w:rsid w:val="001D0AB7"/>
    <w:rsid w:val="001D0CA6"/>
    <w:rsid w:val="001D0F3D"/>
    <w:rsid w:val="001D1158"/>
    <w:rsid w:val="001D1180"/>
    <w:rsid w:val="001D130F"/>
    <w:rsid w:val="001D1683"/>
    <w:rsid w:val="001D16BB"/>
    <w:rsid w:val="001D18CF"/>
    <w:rsid w:val="001D1B7A"/>
    <w:rsid w:val="001D3507"/>
    <w:rsid w:val="001D3561"/>
    <w:rsid w:val="001D35A4"/>
    <w:rsid w:val="001D3746"/>
    <w:rsid w:val="001D3992"/>
    <w:rsid w:val="001D3A27"/>
    <w:rsid w:val="001D3AE5"/>
    <w:rsid w:val="001D3B94"/>
    <w:rsid w:val="001D3C3B"/>
    <w:rsid w:val="001D4432"/>
    <w:rsid w:val="001D44A9"/>
    <w:rsid w:val="001D45BD"/>
    <w:rsid w:val="001D4644"/>
    <w:rsid w:val="001D4674"/>
    <w:rsid w:val="001D4D73"/>
    <w:rsid w:val="001D530D"/>
    <w:rsid w:val="001D58CD"/>
    <w:rsid w:val="001D626E"/>
    <w:rsid w:val="001D654A"/>
    <w:rsid w:val="001D6BF8"/>
    <w:rsid w:val="001D722F"/>
    <w:rsid w:val="001D74A9"/>
    <w:rsid w:val="001D7885"/>
    <w:rsid w:val="001D7A7E"/>
    <w:rsid w:val="001D7AE0"/>
    <w:rsid w:val="001E0236"/>
    <w:rsid w:val="001E045F"/>
    <w:rsid w:val="001E0673"/>
    <w:rsid w:val="001E094C"/>
    <w:rsid w:val="001E1707"/>
    <w:rsid w:val="001E1829"/>
    <w:rsid w:val="001E18CE"/>
    <w:rsid w:val="001E18EC"/>
    <w:rsid w:val="001E1D22"/>
    <w:rsid w:val="001E1FFD"/>
    <w:rsid w:val="001E2579"/>
    <w:rsid w:val="001E2BDA"/>
    <w:rsid w:val="001E31A2"/>
    <w:rsid w:val="001E352B"/>
    <w:rsid w:val="001E3E41"/>
    <w:rsid w:val="001E40E0"/>
    <w:rsid w:val="001E4140"/>
    <w:rsid w:val="001E45D2"/>
    <w:rsid w:val="001E46B9"/>
    <w:rsid w:val="001E476B"/>
    <w:rsid w:val="001E483E"/>
    <w:rsid w:val="001E4BF8"/>
    <w:rsid w:val="001E4C42"/>
    <w:rsid w:val="001E4E30"/>
    <w:rsid w:val="001E4EDE"/>
    <w:rsid w:val="001E525B"/>
    <w:rsid w:val="001E55EB"/>
    <w:rsid w:val="001E5D48"/>
    <w:rsid w:val="001E6D36"/>
    <w:rsid w:val="001E6EC0"/>
    <w:rsid w:val="001E6F16"/>
    <w:rsid w:val="001E7965"/>
    <w:rsid w:val="001F0175"/>
    <w:rsid w:val="001F03E1"/>
    <w:rsid w:val="001F15B8"/>
    <w:rsid w:val="001F1971"/>
    <w:rsid w:val="001F25EA"/>
    <w:rsid w:val="001F25F6"/>
    <w:rsid w:val="001F289D"/>
    <w:rsid w:val="001F2AC6"/>
    <w:rsid w:val="001F2BBA"/>
    <w:rsid w:val="001F2F20"/>
    <w:rsid w:val="001F2F81"/>
    <w:rsid w:val="001F3237"/>
    <w:rsid w:val="001F3308"/>
    <w:rsid w:val="001F35ED"/>
    <w:rsid w:val="001F3884"/>
    <w:rsid w:val="001F3980"/>
    <w:rsid w:val="001F3C28"/>
    <w:rsid w:val="001F3C6F"/>
    <w:rsid w:val="001F3CFD"/>
    <w:rsid w:val="001F42EF"/>
    <w:rsid w:val="001F444F"/>
    <w:rsid w:val="001F48BA"/>
    <w:rsid w:val="001F4AE4"/>
    <w:rsid w:val="001F4D57"/>
    <w:rsid w:val="001F53EA"/>
    <w:rsid w:val="001F58A0"/>
    <w:rsid w:val="001F6216"/>
    <w:rsid w:val="001F643D"/>
    <w:rsid w:val="001F67DE"/>
    <w:rsid w:val="001F6BD3"/>
    <w:rsid w:val="001F7430"/>
    <w:rsid w:val="001F75AF"/>
    <w:rsid w:val="001F7D76"/>
    <w:rsid w:val="002000E1"/>
    <w:rsid w:val="002002BD"/>
    <w:rsid w:val="0020048C"/>
    <w:rsid w:val="00200B46"/>
    <w:rsid w:val="00200C05"/>
    <w:rsid w:val="00200F7D"/>
    <w:rsid w:val="00201548"/>
    <w:rsid w:val="00202231"/>
    <w:rsid w:val="00202277"/>
    <w:rsid w:val="00202564"/>
    <w:rsid w:val="0020298B"/>
    <w:rsid w:val="00202AED"/>
    <w:rsid w:val="00202B58"/>
    <w:rsid w:val="00202D32"/>
    <w:rsid w:val="0020321F"/>
    <w:rsid w:val="00203644"/>
    <w:rsid w:val="0020390D"/>
    <w:rsid w:val="00203BE1"/>
    <w:rsid w:val="002042A5"/>
    <w:rsid w:val="00204F5C"/>
    <w:rsid w:val="00205242"/>
    <w:rsid w:val="00205385"/>
    <w:rsid w:val="002053AF"/>
    <w:rsid w:val="002055BE"/>
    <w:rsid w:val="00205EC6"/>
    <w:rsid w:val="002063F1"/>
    <w:rsid w:val="0020685A"/>
    <w:rsid w:val="00206D9A"/>
    <w:rsid w:val="00206E12"/>
    <w:rsid w:val="00206E17"/>
    <w:rsid w:val="00207600"/>
    <w:rsid w:val="002077A4"/>
    <w:rsid w:val="00207DC5"/>
    <w:rsid w:val="00207E51"/>
    <w:rsid w:val="00210498"/>
    <w:rsid w:val="00210744"/>
    <w:rsid w:val="002107D7"/>
    <w:rsid w:val="002109BC"/>
    <w:rsid w:val="00211589"/>
    <w:rsid w:val="002115AA"/>
    <w:rsid w:val="002115B6"/>
    <w:rsid w:val="002116A1"/>
    <w:rsid w:val="00211A35"/>
    <w:rsid w:val="00211F35"/>
    <w:rsid w:val="00212226"/>
    <w:rsid w:val="00212BD9"/>
    <w:rsid w:val="00212CDF"/>
    <w:rsid w:val="00212EAB"/>
    <w:rsid w:val="00213254"/>
    <w:rsid w:val="0021332F"/>
    <w:rsid w:val="0021361E"/>
    <w:rsid w:val="00213913"/>
    <w:rsid w:val="00213A5D"/>
    <w:rsid w:val="00213B5D"/>
    <w:rsid w:val="00213E43"/>
    <w:rsid w:val="0021402B"/>
    <w:rsid w:val="00214150"/>
    <w:rsid w:val="002141A2"/>
    <w:rsid w:val="002143A5"/>
    <w:rsid w:val="002145BE"/>
    <w:rsid w:val="0021464E"/>
    <w:rsid w:val="00214B60"/>
    <w:rsid w:val="00214C0E"/>
    <w:rsid w:val="00215175"/>
    <w:rsid w:val="0021520E"/>
    <w:rsid w:val="002152B5"/>
    <w:rsid w:val="002152C2"/>
    <w:rsid w:val="00215326"/>
    <w:rsid w:val="00215555"/>
    <w:rsid w:val="00215574"/>
    <w:rsid w:val="002155E6"/>
    <w:rsid w:val="00215C1A"/>
    <w:rsid w:val="00215CE9"/>
    <w:rsid w:val="00215F12"/>
    <w:rsid w:val="00215F15"/>
    <w:rsid w:val="0021601E"/>
    <w:rsid w:val="00216436"/>
    <w:rsid w:val="00216564"/>
    <w:rsid w:val="002168CF"/>
    <w:rsid w:val="002169F9"/>
    <w:rsid w:val="002171CF"/>
    <w:rsid w:val="002177AD"/>
    <w:rsid w:val="0021787E"/>
    <w:rsid w:val="00217A03"/>
    <w:rsid w:val="00217A0A"/>
    <w:rsid w:val="00217D01"/>
    <w:rsid w:val="00217DC3"/>
    <w:rsid w:val="00217E8C"/>
    <w:rsid w:val="002218A1"/>
    <w:rsid w:val="00221920"/>
    <w:rsid w:val="00221E61"/>
    <w:rsid w:val="00222B80"/>
    <w:rsid w:val="00222EB2"/>
    <w:rsid w:val="002233A8"/>
    <w:rsid w:val="00223C8A"/>
    <w:rsid w:val="00223D00"/>
    <w:rsid w:val="00223EA5"/>
    <w:rsid w:val="00224066"/>
    <w:rsid w:val="0022415D"/>
    <w:rsid w:val="002243E0"/>
    <w:rsid w:val="002245F3"/>
    <w:rsid w:val="00224766"/>
    <w:rsid w:val="0022495B"/>
    <w:rsid w:val="0022496C"/>
    <w:rsid w:val="00224B22"/>
    <w:rsid w:val="0022550B"/>
    <w:rsid w:val="00225556"/>
    <w:rsid w:val="0022642A"/>
    <w:rsid w:val="00226590"/>
    <w:rsid w:val="002265F5"/>
    <w:rsid w:val="002266B6"/>
    <w:rsid w:val="0022681E"/>
    <w:rsid w:val="00226943"/>
    <w:rsid w:val="0022699C"/>
    <w:rsid w:val="00226EA8"/>
    <w:rsid w:val="00227065"/>
    <w:rsid w:val="002270D9"/>
    <w:rsid w:val="002274BC"/>
    <w:rsid w:val="0022772A"/>
    <w:rsid w:val="00227C33"/>
    <w:rsid w:val="00227FA5"/>
    <w:rsid w:val="00230540"/>
    <w:rsid w:val="002305D0"/>
    <w:rsid w:val="00230F1E"/>
    <w:rsid w:val="00231393"/>
    <w:rsid w:val="0023153B"/>
    <w:rsid w:val="002316D3"/>
    <w:rsid w:val="00231B97"/>
    <w:rsid w:val="00231E00"/>
    <w:rsid w:val="00231E9A"/>
    <w:rsid w:val="00232062"/>
    <w:rsid w:val="002326DA"/>
    <w:rsid w:val="0023301C"/>
    <w:rsid w:val="002333CE"/>
    <w:rsid w:val="002337BC"/>
    <w:rsid w:val="002339E1"/>
    <w:rsid w:val="00233AA2"/>
    <w:rsid w:val="002340FF"/>
    <w:rsid w:val="00234737"/>
    <w:rsid w:val="002347F5"/>
    <w:rsid w:val="002348C5"/>
    <w:rsid w:val="00234930"/>
    <w:rsid w:val="00234C75"/>
    <w:rsid w:val="00234FD1"/>
    <w:rsid w:val="00234FEA"/>
    <w:rsid w:val="002351AB"/>
    <w:rsid w:val="00235455"/>
    <w:rsid w:val="00235723"/>
    <w:rsid w:val="002358EC"/>
    <w:rsid w:val="002359F6"/>
    <w:rsid w:val="00235A9D"/>
    <w:rsid w:val="002360AB"/>
    <w:rsid w:val="002363A6"/>
    <w:rsid w:val="002367B6"/>
    <w:rsid w:val="00236813"/>
    <w:rsid w:val="00236A88"/>
    <w:rsid w:val="00236C4C"/>
    <w:rsid w:val="00236C6D"/>
    <w:rsid w:val="00236E0B"/>
    <w:rsid w:val="00236EC4"/>
    <w:rsid w:val="00236F80"/>
    <w:rsid w:val="0023724C"/>
    <w:rsid w:val="00237487"/>
    <w:rsid w:val="0023795D"/>
    <w:rsid w:val="00237ADA"/>
    <w:rsid w:val="00237C25"/>
    <w:rsid w:val="00237D9D"/>
    <w:rsid w:val="00240092"/>
    <w:rsid w:val="002400C2"/>
    <w:rsid w:val="00240280"/>
    <w:rsid w:val="00240293"/>
    <w:rsid w:val="00240655"/>
    <w:rsid w:val="0024067C"/>
    <w:rsid w:val="00240B32"/>
    <w:rsid w:val="00240C7D"/>
    <w:rsid w:val="00240CC7"/>
    <w:rsid w:val="00240FF2"/>
    <w:rsid w:val="00241613"/>
    <w:rsid w:val="00241DE8"/>
    <w:rsid w:val="002422F4"/>
    <w:rsid w:val="002427D1"/>
    <w:rsid w:val="0024304C"/>
    <w:rsid w:val="002430D8"/>
    <w:rsid w:val="0024339C"/>
    <w:rsid w:val="002439C8"/>
    <w:rsid w:val="00243E96"/>
    <w:rsid w:val="00244DA2"/>
    <w:rsid w:val="00244E1C"/>
    <w:rsid w:val="00244F21"/>
    <w:rsid w:val="002452F0"/>
    <w:rsid w:val="00245317"/>
    <w:rsid w:val="0024562F"/>
    <w:rsid w:val="002458CF"/>
    <w:rsid w:val="00245D20"/>
    <w:rsid w:val="0024657C"/>
    <w:rsid w:val="00246A36"/>
    <w:rsid w:val="002472CA"/>
    <w:rsid w:val="002476B0"/>
    <w:rsid w:val="00247811"/>
    <w:rsid w:val="0024787C"/>
    <w:rsid w:val="00247A75"/>
    <w:rsid w:val="00247ABE"/>
    <w:rsid w:val="0025060F"/>
    <w:rsid w:val="00250B41"/>
    <w:rsid w:val="00250C37"/>
    <w:rsid w:val="00250D4B"/>
    <w:rsid w:val="002512E2"/>
    <w:rsid w:val="0025152E"/>
    <w:rsid w:val="00251961"/>
    <w:rsid w:val="00252055"/>
    <w:rsid w:val="00252057"/>
    <w:rsid w:val="00252515"/>
    <w:rsid w:val="00252918"/>
    <w:rsid w:val="00252928"/>
    <w:rsid w:val="00252A67"/>
    <w:rsid w:val="00252F83"/>
    <w:rsid w:val="00252F92"/>
    <w:rsid w:val="00252FF1"/>
    <w:rsid w:val="002531E0"/>
    <w:rsid w:val="0025350D"/>
    <w:rsid w:val="0025398F"/>
    <w:rsid w:val="002542AE"/>
    <w:rsid w:val="0025456F"/>
    <w:rsid w:val="00254932"/>
    <w:rsid w:val="00254AAC"/>
    <w:rsid w:val="00254D30"/>
    <w:rsid w:val="00254D46"/>
    <w:rsid w:val="002550AD"/>
    <w:rsid w:val="002550F5"/>
    <w:rsid w:val="002554F4"/>
    <w:rsid w:val="00255598"/>
    <w:rsid w:val="00255871"/>
    <w:rsid w:val="00255C75"/>
    <w:rsid w:val="00256378"/>
    <w:rsid w:val="002564D8"/>
    <w:rsid w:val="00256624"/>
    <w:rsid w:val="002566E7"/>
    <w:rsid w:val="00256A79"/>
    <w:rsid w:val="00256D25"/>
    <w:rsid w:val="00256DF3"/>
    <w:rsid w:val="00256F00"/>
    <w:rsid w:val="00257388"/>
    <w:rsid w:val="00257434"/>
    <w:rsid w:val="002576A1"/>
    <w:rsid w:val="0025795A"/>
    <w:rsid w:val="00257DC3"/>
    <w:rsid w:val="00257F62"/>
    <w:rsid w:val="002601E9"/>
    <w:rsid w:val="00260DB9"/>
    <w:rsid w:val="00261271"/>
    <w:rsid w:val="00261498"/>
    <w:rsid w:val="0026175B"/>
    <w:rsid w:val="00261968"/>
    <w:rsid w:val="00261A67"/>
    <w:rsid w:val="00261E3C"/>
    <w:rsid w:val="0026270B"/>
    <w:rsid w:val="002628C9"/>
    <w:rsid w:val="00262ACC"/>
    <w:rsid w:val="00262EC7"/>
    <w:rsid w:val="00263521"/>
    <w:rsid w:val="002637B1"/>
    <w:rsid w:val="002637E9"/>
    <w:rsid w:val="00263BFF"/>
    <w:rsid w:val="00263E28"/>
    <w:rsid w:val="00264103"/>
    <w:rsid w:val="0026424C"/>
    <w:rsid w:val="00264786"/>
    <w:rsid w:val="0026490D"/>
    <w:rsid w:val="00264A2D"/>
    <w:rsid w:val="00264EC4"/>
    <w:rsid w:val="002650F5"/>
    <w:rsid w:val="00265571"/>
    <w:rsid w:val="002656CC"/>
    <w:rsid w:val="00265859"/>
    <w:rsid w:val="00265B83"/>
    <w:rsid w:val="00265E7A"/>
    <w:rsid w:val="002661CC"/>
    <w:rsid w:val="002665A0"/>
    <w:rsid w:val="00266E7C"/>
    <w:rsid w:val="00266FF4"/>
    <w:rsid w:val="00267121"/>
    <w:rsid w:val="00267F12"/>
    <w:rsid w:val="00270207"/>
    <w:rsid w:val="00270220"/>
    <w:rsid w:val="002704C1"/>
    <w:rsid w:val="002706CA"/>
    <w:rsid w:val="0027075B"/>
    <w:rsid w:val="00270D40"/>
    <w:rsid w:val="00270E4E"/>
    <w:rsid w:val="0027104E"/>
    <w:rsid w:val="002710FA"/>
    <w:rsid w:val="002712B5"/>
    <w:rsid w:val="00271B2B"/>
    <w:rsid w:val="00271ECA"/>
    <w:rsid w:val="00271F14"/>
    <w:rsid w:val="002726E8"/>
    <w:rsid w:val="00272780"/>
    <w:rsid w:val="002727D0"/>
    <w:rsid w:val="002727D7"/>
    <w:rsid w:val="00272D83"/>
    <w:rsid w:val="00272E47"/>
    <w:rsid w:val="00272FD5"/>
    <w:rsid w:val="0027336C"/>
    <w:rsid w:val="002734CC"/>
    <w:rsid w:val="002734DF"/>
    <w:rsid w:val="002735B8"/>
    <w:rsid w:val="00273B32"/>
    <w:rsid w:val="00273E4B"/>
    <w:rsid w:val="00274015"/>
    <w:rsid w:val="002744D2"/>
    <w:rsid w:val="0027481A"/>
    <w:rsid w:val="00274BCB"/>
    <w:rsid w:val="00274BD1"/>
    <w:rsid w:val="00274D63"/>
    <w:rsid w:val="00274EFA"/>
    <w:rsid w:val="00275647"/>
    <w:rsid w:val="00275787"/>
    <w:rsid w:val="00275C7D"/>
    <w:rsid w:val="00275F39"/>
    <w:rsid w:val="0027654D"/>
    <w:rsid w:val="00276D59"/>
    <w:rsid w:val="00276E2F"/>
    <w:rsid w:val="00277085"/>
    <w:rsid w:val="0027729B"/>
    <w:rsid w:val="00277649"/>
    <w:rsid w:val="00277A85"/>
    <w:rsid w:val="00277B15"/>
    <w:rsid w:val="00277B4F"/>
    <w:rsid w:val="00277E34"/>
    <w:rsid w:val="0028048C"/>
    <w:rsid w:val="00280804"/>
    <w:rsid w:val="00280ABC"/>
    <w:rsid w:val="00280BF6"/>
    <w:rsid w:val="00280DC8"/>
    <w:rsid w:val="0028105C"/>
    <w:rsid w:val="0028137A"/>
    <w:rsid w:val="0028190F"/>
    <w:rsid w:val="00281A59"/>
    <w:rsid w:val="00281B96"/>
    <w:rsid w:val="00281C5A"/>
    <w:rsid w:val="00281CA4"/>
    <w:rsid w:val="0028269C"/>
    <w:rsid w:val="0028294C"/>
    <w:rsid w:val="002830E3"/>
    <w:rsid w:val="00283BCC"/>
    <w:rsid w:val="00283BDC"/>
    <w:rsid w:val="00283D79"/>
    <w:rsid w:val="00284025"/>
    <w:rsid w:val="0028443C"/>
    <w:rsid w:val="00284634"/>
    <w:rsid w:val="0028472D"/>
    <w:rsid w:val="0028496D"/>
    <w:rsid w:val="00285390"/>
    <w:rsid w:val="002854AD"/>
    <w:rsid w:val="00285A29"/>
    <w:rsid w:val="00285CEA"/>
    <w:rsid w:val="00285E93"/>
    <w:rsid w:val="00285F80"/>
    <w:rsid w:val="00286157"/>
    <w:rsid w:val="002867D1"/>
    <w:rsid w:val="00286E53"/>
    <w:rsid w:val="00287147"/>
    <w:rsid w:val="002872C6"/>
    <w:rsid w:val="002877F9"/>
    <w:rsid w:val="00287CA9"/>
    <w:rsid w:val="00287FA3"/>
    <w:rsid w:val="00287FED"/>
    <w:rsid w:val="002906A4"/>
    <w:rsid w:val="00290799"/>
    <w:rsid w:val="00290AAB"/>
    <w:rsid w:val="00290C08"/>
    <w:rsid w:val="00290D53"/>
    <w:rsid w:val="00291619"/>
    <w:rsid w:val="002916EE"/>
    <w:rsid w:val="00291DAB"/>
    <w:rsid w:val="002922EE"/>
    <w:rsid w:val="0029238A"/>
    <w:rsid w:val="00292629"/>
    <w:rsid w:val="00292D13"/>
    <w:rsid w:val="00292F77"/>
    <w:rsid w:val="002930B9"/>
    <w:rsid w:val="002935B2"/>
    <w:rsid w:val="00293B19"/>
    <w:rsid w:val="00294426"/>
    <w:rsid w:val="00294B79"/>
    <w:rsid w:val="00294FEE"/>
    <w:rsid w:val="002950C2"/>
    <w:rsid w:val="002950CA"/>
    <w:rsid w:val="002950F2"/>
    <w:rsid w:val="00295768"/>
    <w:rsid w:val="0029583D"/>
    <w:rsid w:val="00295C63"/>
    <w:rsid w:val="00295E05"/>
    <w:rsid w:val="0029661A"/>
    <w:rsid w:val="00296722"/>
    <w:rsid w:val="0029735C"/>
    <w:rsid w:val="002A0260"/>
    <w:rsid w:val="002A04FF"/>
    <w:rsid w:val="002A0504"/>
    <w:rsid w:val="002A05C7"/>
    <w:rsid w:val="002A07D0"/>
    <w:rsid w:val="002A0E43"/>
    <w:rsid w:val="002A1399"/>
    <w:rsid w:val="002A1F5C"/>
    <w:rsid w:val="002A202F"/>
    <w:rsid w:val="002A2253"/>
    <w:rsid w:val="002A2538"/>
    <w:rsid w:val="002A33F1"/>
    <w:rsid w:val="002A3AD4"/>
    <w:rsid w:val="002A40F4"/>
    <w:rsid w:val="002A4EAD"/>
    <w:rsid w:val="002A5779"/>
    <w:rsid w:val="002A5B1E"/>
    <w:rsid w:val="002A60F0"/>
    <w:rsid w:val="002A6A43"/>
    <w:rsid w:val="002A71D3"/>
    <w:rsid w:val="002A74CA"/>
    <w:rsid w:val="002A7839"/>
    <w:rsid w:val="002A7FC2"/>
    <w:rsid w:val="002B0D86"/>
    <w:rsid w:val="002B0FF5"/>
    <w:rsid w:val="002B1179"/>
    <w:rsid w:val="002B1487"/>
    <w:rsid w:val="002B14C6"/>
    <w:rsid w:val="002B15D1"/>
    <w:rsid w:val="002B17D5"/>
    <w:rsid w:val="002B1ABB"/>
    <w:rsid w:val="002B1C5C"/>
    <w:rsid w:val="002B1EC9"/>
    <w:rsid w:val="002B20C7"/>
    <w:rsid w:val="002B21BB"/>
    <w:rsid w:val="002B2231"/>
    <w:rsid w:val="002B26F3"/>
    <w:rsid w:val="002B2CAC"/>
    <w:rsid w:val="002B316D"/>
    <w:rsid w:val="002B319F"/>
    <w:rsid w:val="002B3236"/>
    <w:rsid w:val="002B350D"/>
    <w:rsid w:val="002B3DF0"/>
    <w:rsid w:val="002B413E"/>
    <w:rsid w:val="002B416F"/>
    <w:rsid w:val="002B4332"/>
    <w:rsid w:val="002B45B0"/>
    <w:rsid w:val="002B5136"/>
    <w:rsid w:val="002B592C"/>
    <w:rsid w:val="002B595D"/>
    <w:rsid w:val="002B599D"/>
    <w:rsid w:val="002B6002"/>
    <w:rsid w:val="002B6277"/>
    <w:rsid w:val="002B670B"/>
    <w:rsid w:val="002B68E1"/>
    <w:rsid w:val="002B6B20"/>
    <w:rsid w:val="002B6BC4"/>
    <w:rsid w:val="002B6D30"/>
    <w:rsid w:val="002B6E22"/>
    <w:rsid w:val="002B7A89"/>
    <w:rsid w:val="002C0049"/>
    <w:rsid w:val="002C00DD"/>
    <w:rsid w:val="002C0261"/>
    <w:rsid w:val="002C081A"/>
    <w:rsid w:val="002C181C"/>
    <w:rsid w:val="002C1F4F"/>
    <w:rsid w:val="002C1FA9"/>
    <w:rsid w:val="002C20CE"/>
    <w:rsid w:val="002C2112"/>
    <w:rsid w:val="002C2283"/>
    <w:rsid w:val="002C28D8"/>
    <w:rsid w:val="002C2B64"/>
    <w:rsid w:val="002C2FF8"/>
    <w:rsid w:val="002C3A6A"/>
    <w:rsid w:val="002C4DF5"/>
    <w:rsid w:val="002C4FF6"/>
    <w:rsid w:val="002C51C3"/>
    <w:rsid w:val="002C52B4"/>
    <w:rsid w:val="002C54C7"/>
    <w:rsid w:val="002C5908"/>
    <w:rsid w:val="002C59D4"/>
    <w:rsid w:val="002C5A71"/>
    <w:rsid w:val="002C5DCB"/>
    <w:rsid w:val="002C613D"/>
    <w:rsid w:val="002C6499"/>
    <w:rsid w:val="002C676A"/>
    <w:rsid w:val="002C6AC9"/>
    <w:rsid w:val="002C708C"/>
    <w:rsid w:val="002C71D1"/>
    <w:rsid w:val="002C7829"/>
    <w:rsid w:val="002C7945"/>
    <w:rsid w:val="002D01C7"/>
    <w:rsid w:val="002D0422"/>
    <w:rsid w:val="002D092A"/>
    <w:rsid w:val="002D0EAA"/>
    <w:rsid w:val="002D0FA0"/>
    <w:rsid w:val="002D0FAC"/>
    <w:rsid w:val="002D118A"/>
    <w:rsid w:val="002D127E"/>
    <w:rsid w:val="002D1512"/>
    <w:rsid w:val="002D1C97"/>
    <w:rsid w:val="002D2138"/>
    <w:rsid w:val="002D2575"/>
    <w:rsid w:val="002D29BD"/>
    <w:rsid w:val="002D2CE7"/>
    <w:rsid w:val="002D2EF0"/>
    <w:rsid w:val="002D34AE"/>
    <w:rsid w:val="002D354D"/>
    <w:rsid w:val="002D385F"/>
    <w:rsid w:val="002D39C8"/>
    <w:rsid w:val="002D3A78"/>
    <w:rsid w:val="002D44A2"/>
    <w:rsid w:val="002D46C6"/>
    <w:rsid w:val="002D4961"/>
    <w:rsid w:val="002D4BA2"/>
    <w:rsid w:val="002D5164"/>
    <w:rsid w:val="002D5224"/>
    <w:rsid w:val="002D563E"/>
    <w:rsid w:val="002D56FD"/>
    <w:rsid w:val="002D57A9"/>
    <w:rsid w:val="002D5D25"/>
    <w:rsid w:val="002D5DC7"/>
    <w:rsid w:val="002D5FFA"/>
    <w:rsid w:val="002D61B4"/>
    <w:rsid w:val="002D6313"/>
    <w:rsid w:val="002D6472"/>
    <w:rsid w:val="002D6CCE"/>
    <w:rsid w:val="002D6CE4"/>
    <w:rsid w:val="002D6D44"/>
    <w:rsid w:val="002D703F"/>
    <w:rsid w:val="002D71C4"/>
    <w:rsid w:val="002D7CF5"/>
    <w:rsid w:val="002E06B8"/>
    <w:rsid w:val="002E0AE9"/>
    <w:rsid w:val="002E1215"/>
    <w:rsid w:val="002E1549"/>
    <w:rsid w:val="002E1847"/>
    <w:rsid w:val="002E1E61"/>
    <w:rsid w:val="002E1F07"/>
    <w:rsid w:val="002E2192"/>
    <w:rsid w:val="002E23D0"/>
    <w:rsid w:val="002E2825"/>
    <w:rsid w:val="002E2D4D"/>
    <w:rsid w:val="002E2FB5"/>
    <w:rsid w:val="002E3C65"/>
    <w:rsid w:val="002E47B4"/>
    <w:rsid w:val="002E4904"/>
    <w:rsid w:val="002E5216"/>
    <w:rsid w:val="002E554C"/>
    <w:rsid w:val="002E5552"/>
    <w:rsid w:val="002E5DA7"/>
    <w:rsid w:val="002E6010"/>
    <w:rsid w:val="002E68D6"/>
    <w:rsid w:val="002E7027"/>
    <w:rsid w:val="002E786A"/>
    <w:rsid w:val="002F03F6"/>
    <w:rsid w:val="002F0813"/>
    <w:rsid w:val="002F152D"/>
    <w:rsid w:val="002F15EB"/>
    <w:rsid w:val="002F15EE"/>
    <w:rsid w:val="002F16B4"/>
    <w:rsid w:val="002F191D"/>
    <w:rsid w:val="002F1ABE"/>
    <w:rsid w:val="002F1B07"/>
    <w:rsid w:val="002F2032"/>
    <w:rsid w:val="002F2E97"/>
    <w:rsid w:val="002F2F9E"/>
    <w:rsid w:val="002F3025"/>
    <w:rsid w:val="002F30EA"/>
    <w:rsid w:val="002F3655"/>
    <w:rsid w:val="002F389A"/>
    <w:rsid w:val="002F3F08"/>
    <w:rsid w:val="002F3FDD"/>
    <w:rsid w:val="002F4334"/>
    <w:rsid w:val="002F4343"/>
    <w:rsid w:val="002F4700"/>
    <w:rsid w:val="002F48F7"/>
    <w:rsid w:val="002F499D"/>
    <w:rsid w:val="002F4DAB"/>
    <w:rsid w:val="002F4F02"/>
    <w:rsid w:val="002F51AF"/>
    <w:rsid w:val="002F541D"/>
    <w:rsid w:val="002F54A8"/>
    <w:rsid w:val="002F5707"/>
    <w:rsid w:val="002F5A49"/>
    <w:rsid w:val="002F5C10"/>
    <w:rsid w:val="002F5C35"/>
    <w:rsid w:val="002F5D94"/>
    <w:rsid w:val="002F654C"/>
    <w:rsid w:val="002F6634"/>
    <w:rsid w:val="002F6B90"/>
    <w:rsid w:val="002F6E05"/>
    <w:rsid w:val="002F70A1"/>
    <w:rsid w:val="002F70F2"/>
    <w:rsid w:val="002F7303"/>
    <w:rsid w:val="002F73EE"/>
    <w:rsid w:val="002F762B"/>
    <w:rsid w:val="002F7E1C"/>
    <w:rsid w:val="003001BD"/>
    <w:rsid w:val="0030061C"/>
    <w:rsid w:val="003006A7"/>
    <w:rsid w:val="0030090B"/>
    <w:rsid w:val="00300DCD"/>
    <w:rsid w:val="0030124F"/>
    <w:rsid w:val="00301723"/>
    <w:rsid w:val="00301B85"/>
    <w:rsid w:val="00301BEA"/>
    <w:rsid w:val="00301CA6"/>
    <w:rsid w:val="00301F22"/>
    <w:rsid w:val="00301F7E"/>
    <w:rsid w:val="00302051"/>
    <w:rsid w:val="003023EC"/>
    <w:rsid w:val="00302497"/>
    <w:rsid w:val="00302665"/>
    <w:rsid w:val="0030280C"/>
    <w:rsid w:val="0030295A"/>
    <w:rsid w:val="00302D5F"/>
    <w:rsid w:val="00302FD0"/>
    <w:rsid w:val="003030E8"/>
    <w:rsid w:val="003031D5"/>
    <w:rsid w:val="00303362"/>
    <w:rsid w:val="0030365E"/>
    <w:rsid w:val="003037A4"/>
    <w:rsid w:val="00303CA2"/>
    <w:rsid w:val="003041C5"/>
    <w:rsid w:val="00304453"/>
    <w:rsid w:val="00304708"/>
    <w:rsid w:val="003048BB"/>
    <w:rsid w:val="003049E5"/>
    <w:rsid w:val="00304EB8"/>
    <w:rsid w:val="0030523D"/>
    <w:rsid w:val="003054B2"/>
    <w:rsid w:val="0030605A"/>
    <w:rsid w:val="00306359"/>
    <w:rsid w:val="003065D9"/>
    <w:rsid w:val="003065FB"/>
    <w:rsid w:val="00306605"/>
    <w:rsid w:val="003068A6"/>
    <w:rsid w:val="00306A4F"/>
    <w:rsid w:val="00306ADA"/>
    <w:rsid w:val="00306FE7"/>
    <w:rsid w:val="00307015"/>
    <w:rsid w:val="003070EA"/>
    <w:rsid w:val="00307404"/>
    <w:rsid w:val="0030778E"/>
    <w:rsid w:val="00307CB4"/>
    <w:rsid w:val="00307E08"/>
    <w:rsid w:val="00307F98"/>
    <w:rsid w:val="00310530"/>
    <w:rsid w:val="00310A4A"/>
    <w:rsid w:val="00310CAA"/>
    <w:rsid w:val="00310F2E"/>
    <w:rsid w:val="00311294"/>
    <w:rsid w:val="003112DB"/>
    <w:rsid w:val="0031184C"/>
    <w:rsid w:val="00311B4B"/>
    <w:rsid w:val="00311C1C"/>
    <w:rsid w:val="00312299"/>
    <w:rsid w:val="003122CC"/>
    <w:rsid w:val="00312351"/>
    <w:rsid w:val="003124EB"/>
    <w:rsid w:val="00312ECA"/>
    <w:rsid w:val="003132CD"/>
    <w:rsid w:val="003137D2"/>
    <w:rsid w:val="003138F9"/>
    <w:rsid w:val="00313BDD"/>
    <w:rsid w:val="00313D50"/>
    <w:rsid w:val="0031401F"/>
    <w:rsid w:val="003142F4"/>
    <w:rsid w:val="00314A73"/>
    <w:rsid w:val="00314C59"/>
    <w:rsid w:val="0031506B"/>
    <w:rsid w:val="003158FF"/>
    <w:rsid w:val="0031599C"/>
    <w:rsid w:val="00316246"/>
    <w:rsid w:val="00316269"/>
    <w:rsid w:val="003162A4"/>
    <w:rsid w:val="00317135"/>
    <w:rsid w:val="00317566"/>
    <w:rsid w:val="00317678"/>
    <w:rsid w:val="003177E0"/>
    <w:rsid w:val="00317F6A"/>
    <w:rsid w:val="003202CD"/>
    <w:rsid w:val="003205F0"/>
    <w:rsid w:val="00320AE7"/>
    <w:rsid w:val="00320E1C"/>
    <w:rsid w:val="0032161D"/>
    <w:rsid w:val="0032167F"/>
    <w:rsid w:val="00321810"/>
    <w:rsid w:val="00321ACD"/>
    <w:rsid w:val="0032208F"/>
    <w:rsid w:val="003223B5"/>
    <w:rsid w:val="003224BA"/>
    <w:rsid w:val="0032288A"/>
    <w:rsid w:val="00322B20"/>
    <w:rsid w:val="00322F2B"/>
    <w:rsid w:val="00322FBC"/>
    <w:rsid w:val="00323048"/>
    <w:rsid w:val="0032308B"/>
    <w:rsid w:val="0032357C"/>
    <w:rsid w:val="003237AD"/>
    <w:rsid w:val="003238B1"/>
    <w:rsid w:val="0032391A"/>
    <w:rsid w:val="00323E57"/>
    <w:rsid w:val="00324182"/>
    <w:rsid w:val="003243EF"/>
    <w:rsid w:val="00324E13"/>
    <w:rsid w:val="00324EAF"/>
    <w:rsid w:val="0032533D"/>
    <w:rsid w:val="003253A8"/>
    <w:rsid w:val="00325AC9"/>
    <w:rsid w:val="0032626F"/>
    <w:rsid w:val="003265D1"/>
    <w:rsid w:val="0032687F"/>
    <w:rsid w:val="003275F1"/>
    <w:rsid w:val="0032769A"/>
    <w:rsid w:val="00330B06"/>
    <w:rsid w:val="00330CC2"/>
    <w:rsid w:val="00330F58"/>
    <w:rsid w:val="00330FCF"/>
    <w:rsid w:val="00331037"/>
    <w:rsid w:val="00331075"/>
    <w:rsid w:val="003319FC"/>
    <w:rsid w:val="00331C9F"/>
    <w:rsid w:val="00332235"/>
    <w:rsid w:val="00332445"/>
    <w:rsid w:val="0033262C"/>
    <w:rsid w:val="00332AFF"/>
    <w:rsid w:val="00332C54"/>
    <w:rsid w:val="00333734"/>
    <w:rsid w:val="00333A09"/>
    <w:rsid w:val="00333CBE"/>
    <w:rsid w:val="00333D78"/>
    <w:rsid w:val="0033488A"/>
    <w:rsid w:val="00334A92"/>
    <w:rsid w:val="00334B1C"/>
    <w:rsid w:val="00334C13"/>
    <w:rsid w:val="00334D8F"/>
    <w:rsid w:val="00335314"/>
    <w:rsid w:val="00335B56"/>
    <w:rsid w:val="00335E1B"/>
    <w:rsid w:val="00336050"/>
    <w:rsid w:val="0033687F"/>
    <w:rsid w:val="003373C3"/>
    <w:rsid w:val="00337757"/>
    <w:rsid w:val="00337D0F"/>
    <w:rsid w:val="00337D29"/>
    <w:rsid w:val="00337E77"/>
    <w:rsid w:val="00337F8E"/>
    <w:rsid w:val="0034053A"/>
    <w:rsid w:val="003408CD"/>
    <w:rsid w:val="003419FC"/>
    <w:rsid w:val="00341D0E"/>
    <w:rsid w:val="00341E08"/>
    <w:rsid w:val="00342038"/>
    <w:rsid w:val="00342459"/>
    <w:rsid w:val="00342D8C"/>
    <w:rsid w:val="00343765"/>
    <w:rsid w:val="003438B4"/>
    <w:rsid w:val="00343BFE"/>
    <w:rsid w:val="00343C3C"/>
    <w:rsid w:val="00343F04"/>
    <w:rsid w:val="00344350"/>
    <w:rsid w:val="00344B4B"/>
    <w:rsid w:val="00344F74"/>
    <w:rsid w:val="0034564B"/>
    <w:rsid w:val="00345965"/>
    <w:rsid w:val="00345FC1"/>
    <w:rsid w:val="003461F6"/>
    <w:rsid w:val="003464BF"/>
    <w:rsid w:val="00346631"/>
    <w:rsid w:val="00346965"/>
    <w:rsid w:val="00346F74"/>
    <w:rsid w:val="0035014E"/>
    <w:rsid w:val="003501BE"/>
    <w:rsid w:val="00350393"/>
    <w:rsid w:val="0035091F"/>
    <w:rsid w:val="00350A52"/>
    <w:rsid w:val="00350CB1"/>
    <w:rsid w:val="003510DE"/>
    <w:rsid w:val="00351859"/>
    <w:rsid w:val="0035268D"/>
    <w:rsid w:val="00352BF4"/>
    <w:rsid w:val="00352DA4"/>
    <w:rsid w:val="00352E39"/>
    <w:rsid w:val="00352F23"/>
    <w:rsid w:val="00352F61"/>
    <w:rsid w:val="0035340F"/>
    <w:rsid w:val="003535D7"/>
    <w:rsid w:val="00353E5B"/>
    <w:rsid w:val="00353EA1"/>
    <w:rsid w:val="003544D8"/>
    <w:rsid w:val="0035451A"/>
    <w:rsid w:val="00354A48"/>
    <w:rsid w:val="00354CEB"/>
    <w:rsid w:val="0035507A"/>
    <w:rsid w:val="0035508F"/>
    <w:rsid w:val="0035509D"/>
    <w:rsid w:val="0035576D"/>
    <w:rsid w:val="00355A08"/>
    <w:rsid w:val="00355AE1"/>
    <w:rsid w:val="00355BE9"/>
    <w:rsid w:val="00355C15"/>
    <w:rsid w:val="00355C2D"/>
    <w:rsid w:val="00355ED8"/>
    <w:rsid w:val="00356139"/>
    <w:rsid w:val="0035634B"/>
    <w:rsid w:val="003563D8"/>
    <w:rsid w:val="00356405"/>
    <w:rsid w:val="0035658C"/>
    <w:rsid w:val="003569B8"/>
    <w:rsid w:val="003569C3"/>
    <w:rsid w:val="00357056"/>
    <w:rsid w:val="0035726F"/>
    <w:rsid w:val="003572CB"/>
    <w:rsid w:val="00357AED"/>
    <w:rsid w:val="00357BD8"/>
    <w:rsid w:val="00357E7B"/>
    <w:rsid w:val="00357FAD"/>
    <w:rsid w:val="0036031E"/>
    <w:rsid w:val="003603DF"/>
    <w:rsid w:val="0036069E"/>
    <w:rsid w:val="00360804"/>
    <w:rsid w:val="003608A4"/>
    <w:rsid w:val="00360959"/>
    <w:rsid w:val="003612FD"/>
    <w:rsid w:val="003614F4"/>
    <w:rsid w:val="00361661"/>
    <w:rsid w:val="00361DD1"/>
    <w:rsid w:val="0036250C"/>
    <w:rsid w:val="0036251C"/>
    <w:rsid w:val="0036254A"/>
    <w:rsid w:val="003625FB"/>
    <w:rsid w:val="0036278A"/>
    <w:rsid w:val="003627C7"/>
    <w:rsid w:val="00362A91"/>
    <w:rsid w:val="00362BA1"/>
    <w:rsid w:val="00362BE5"/>
    <w:rsid w:val="00362D6B"/>
    <w:rsid w:val="003630BF"/>
    <w:rsid w:val="003630DA"/>
    <w:rsid w:val="00363144"/>
    <w:rsid w:val="003634D1"/>
    <w:rsid w:val="0036385F"/>
    <w:rsid w:val="00363870"/>
    <w:rsid w:val="003638FE"/>
    <w:rsid w:val="00363A81"/>
    <w:rsid w:val="00363AF3"/>
    <w:rsid w:val="00363F2F"/>
    <w:rsid w:val="00364445"/>
    <w:rsid w:val="003646B3"/>
    <w:rsid w:val="00365116"/>
    <w:rsid w:val="00365812"/>
    <w:rsid w:val="003659AA"/>
    <w:rsid w:val="00365D8F"/>
    <w:rsid w:val="00366075"/>
    <w:rsid w:val="003660F1"/>
    <w:rsid w:val="003666F1"/>
    <w:rsid w:val="0036697F"/>
    <w:rsid w:val="00366A2B"/>
    <w:rsid w:val="00366BDC"/>
    <w:rsid w:val="00366E77"/>
    <w:rsid w:val="00366ED2"/>
    <w:rsid w:val="00367060"/>
    <w:rsid w:val="0036715C"/>
    <w:rsid w:val="00367571"/>
    <w:rsid w:val="00367C5C"/>
    <w:rsid w:val="0037029E"/>
    <w:rsid w:val="00370362"/>
    <w:rsid w:val="00370802"/>
    <w:rsid w:val="00371488"/>
    <w:rsid w:val="00371627"/>
    <w:rsid w:val="0037198A"/>
    <w:rsid w:val="00371B50"/>
    <w:rsid w:val="0037203E"/>
    <w:rsid w:val="00372041"/>
    <w:rsid w:val="003728A2"/>
    <w:rsid w:val="00372A26"/>
    <w:rsid w:val="00372FA3"/>
    <w:rsid w:val="0037343E"/>
    <w:rsid w:val="0037349F"/>
    <w:rsid w:val="0037352F"/>
    <w:rsid w:val="00374033"/>
    <w:rsid w:val="00374A76"/>
    <w:rsid w:val="00374C27"/>
    <w:rsid w:val="00375273"/>
    <w:rsid w:val="0037559B"/>
    <w:rsid w:val="00375720"/>
    <w:rsid w:val="00375785"/>
    <w:rsid w:val="00375925"/>
    <w:rsid w:val="00375926"/>
    <w:rsid w:val="0037610B"/>
    <w:rsid w:val="00376522"/>
    <w:rsid w:val="003774F9"/>
    <w:rsid w:val="003775BE"/>
    <w:rsid w:val="00377B1E"/>
    <w:rsid w:val="00377BB4"/>
    <w:rsid w:val="00377D25"/>
    <w:rsid w:val="00380372"/>
    <w:rsid w:val="0038045A"/>
    <w:rsid w:val="003804DB"/>
    <w:rsid w:val="003805BD"/>
    <w:rsid w:val="0038071E"/>
    <w:rsid w:val="00380785"/>
    <w:rsid w:val="003807EF"/>
    <w:rsid w:val="00380A79"/>
    <w:rsid w:val="003814D4"/>
    <w:rsid w:val="00381800"/>
    <w:rsid w:val="00381B32"/>
    <w:rsid w:val="00381C30"/>
    <w:rsid w:val="00382187"/>
    <w:rsid w:val="003823FA"/>
    <w:rsid w:val="003826D5"/>
    <w:rsid w:val="0038299D"/>
    <w:rsid w:val="00382A56"/>
    <w:rsid w:val="00382C9C"/>
    <w:rsid w:val="00382CB6"/>
    <w:rsid w:val="00383213"/>
    <w:rsid w:val="0038395D"/>
    <w:rsid w:val="00383995"/>
    <w:rsid w:val="0038415B"/>
    <w:rsid w:val="003843B1"/>
    <w:rsid w:val="003845FB"/>
    <w:rsid w:val="00384690"/>
    <w:rsid w:val="0038587C"/>
    <w:rsid w:val="003858BE"/>
    <w:rsid w:val="00385A70"/>
    <w:rsid w:val="00385C40"/>
    <w:rsid w:val="00385F41"/>
    <w:rsid w:val="00386001"/>
    <w:rsid w:val="003861A8"/>
    <w:rsid w:val="0038642D"/>
    <w:rsid w:val="00386AFF"/>
    <w:rsid w:val="00386B4F"/>
    <w:rsid w:val="00387276"/>
    <w:rsid w:val="00387A10"/>
    <w:rsid w:val="00387EA2"/>
    <w:rsid w:val="00387ED6"/>
    <w:rsid w:val="003901DA"/>
    <w:rsid w:val="003905FA"/>
    <w:rsid w:val="0039077F"/>
    <w:rsid w:val="00390904"/>
    <w:rsid w:val="00390988"/>
    <w:rsid w:val="003913C9"/>
    <w:rsid w:val="003918CB"/>
    <w:rsid w:val="00391B50"/>
    <w:rsid w:val="00391FCD"/>
    <w:rsid w:val="003920FB"/>
    <w:rsid w:val="00392138"/>
    <w:rsid w:val="003922A1"/>
    <w:rsid w:val="00392692"/>
    <w:rsid w:val="00392CD4"/>
    <w:rsid w:val="0039300A"/>
    <w:rsid w:val="003935DF"/>
    <w:rsid w:val="00393919"/>
    <w:rsid w:val="00393E5D"/>
    <w:rsid w:val="00394918"/>
    <w:rsid w:val="00394A60"/>
    <w:rsid w:val="00394C9A"/>
    <w:rsid w:val="003959E9"/>
    <w:rsid w:val="00395FE3"/>
    <w:rsid w:val="0039613D"/>
    <w:rsid w:val="003973BA"/>
    <w:rsid w:val="00397409"/>
    <w:rsid w:val="0039790F"/>
    <w:rsid w:val="00397B28"/>
    <w:rsid w:val="00397E9A"/>
    <w:rsid w:val="00397F2A"/>
    <w:rsid w:val="00397FB6"/>
    <w:rsid w:val="003A00F8"/>
    <w:rsid w:val="003A0386"/>
    <w:rsid w:val="003A045B"/>
    <w:rsid w:val="003A0534"/>
    <w:rsid w:val="003A077B"/>
    <w:rsid w:val="003A09B9"/>
    <w:rsid w:val="003A0C40"/>
    <w:rsid w:val="003A0F07"/>
    <w:rsid w:val="003A1145"/>
    <w:rsid w:val="003A1596"/>
    <w:rsid w:val="003A2303"/>
    <w:rsid w:val="003A2404"/>
    <w:rsid w:val="003A25FE"/>
    <w:rsid w:val="003A268B"/>
    <w:rsid w:val="003A283F"/>
    <w:rsid w:val="003A2AD9"/>
    <w:rsid w:val="003A2BB7"/>
    <w:rsid w:val="003A2C26"/>
    <w:rsid w:val="003A2F05"/>
    <w:rsid w:val="003A3096"/>
    <w:rsid w:val="003A30B7"/>
    <w:rsid w:val="003A3122"/>
    <w:rsid w:val="003A3808"/>
    <w:rsid w:val="003A3F84"/>
    <w:rsid w:val="003A3FEF"/>
    <w:rsid w:val="003A4168"/>
    <w:rsid w:val="003A4203"/>
    <w:rsid w:val="003A485F"/>
    <w:rsid w:val="003A4B93"/>
    <w:rsid w:val="003A5185"/>
    <w:rsid w:val="003A56ED"/>
    <w:rsid w:val="003A570B"/>
    <w:rsid w:val="003A59CE"/>
    <w:rsid w:val="003A5A7E"/>
    <w:rsid w:val="003A5C1D"/>
    <w:rsid w:val="003A5EC5"/>
    <w:rsid w:val="003A5F25"/>
    <w:rsid w:val="003A5F29"/>
    <w:rsid w:val="003A5FF5"/>
    <w:rsid w:val="003A646B"/>
    <w:rsid w:val="003A666B"/>
    <w:rsid w:val="003A7015"/>
    <w:rsid w:val="003A710B"/>
    <w:rsid w:val="003A7470"/>
    <w:rsid w:val="003A7E64"/>
    <w:rsid w:val="003B0059"/>
    <w:rsid w:val="003B04A2"/>
    <w:rsid w:val="003B0676"/>
    <w:rsid w:val="003B072D"/>
    <w:rsid w:val="003B0798"/>
    <w:rsid w:val="003B0C07"/>
    <w:rsid w:val="003B0DF9"/>
    <w:rsid w:val="003B1045"/>
    <w:rsid w:val="003B1265"/>
    <w:rsid w:val="003B15A9"/>
    <w:rsid w:val="003B19B0"/>
    <w:rsid w:val="003B19CF"/>
    <w:rsid w:val="003B1C89"/>
    <w:rsid w:val="003B1D34"/>
    <w:rsid w:val="003B1DBB"/>
    <w:rsid w:val="003B1E6A"/>
    <w:rsid w:val="003B25AE"/>
    <w:rsid w:val="003B25B5"/>
    <w:rsid w:val="003B2A5D"/>
    <w:rsid w:val="003B32C3"/>
    <w:rsid w:val="003B32DA"/>
    <w:rsid w:val="003B37D7"/>
    <w:rsid w:val="003B39BB"/>
    <w:rsid w:val="003B3F44"/>
    <w:rsid w:val="003B43C5"/>
    <w:rsid w:val="003B49A9"/>
    <w:rsid w:val="003B4B14"/>
    <w:rsid w:val="003B4E84"/>
    <w:rsid w:val="003B5485"/>
    <w:rsid w:val="003B56C4"/>
    <w:rsid w:val="003B5A50"/>
    <w:rsid w:val="003B5CCE"/>
    <w:rsid w:val="003B633E"/>
    <w:rsid w:val="003B637B"/>
    <w:rsid w:val="003B654A"/>
    <w:rsid w:val="003B65BA"/>
    <w:rsid w:val="003B668A"/>
    <w:rsid w:val="003B679B"/>
    <w:rsid w:val="003B6AD2"/>
    <w:rsid w:val="003B6B6E"/>
    <w:rsid w:val="003B72CC"/>
    <w:rsid w:val="003B76C9"/>
    <w:rsid w:val="003B77D9"/>
    <w:rsid w:val="003C047D"/>
    <w:rsid w:val="003C06A9"/>
    <w:rsid w:val="003C0763"/>
    <w:rsid w:val="003C08CF"/>
    <w:rsid w:val="003C0EED"/>
    <w:rsid w:val="003C1D22"/>
    <w:rsid w:val="003C1F25"/>
    <w:rsid w:val="003C200E"/>
    <w:rsid w:val="003C2B9A"/>
    <w:rsid w:val="003C2CBA"/>
    <w:rsid w:val="003C33C0"/>
    <w:rsid w:val="003C36A6"/>
    <w:rsid w:val="003C37F2"/>
    <w:rsid w:val="003C38BD"/>
    <w:rsid w:val="003C3B83"/>
    <w:rsid w:val="003C3C7B"/>
    <w:rsid w:val="003C3EEB"/>
    <w:rsid w:val="003C3F90"/>
    <w:rsid w:val="003C42E2"/>
    <w:rsid w:val="003C45D4"/>
    <w:rsid w:val="003C46D4"/>
    <w:rsid w:val="003C4E1C"/>
    <w:rsid w:val="003C517C"/>
    <w:rsid w:val="003C51B5"/>
    <w:rsid w:val="003C52C6"/>
    <w:rsid w:val="003C53A8"/>
    <w:rsid w:val="003C5C2A"/>
    <w:rsid w:val="003C5CCF"/>
    <w:rsid w:val="003C5CE8"/>
    <w:rsid w:val="003C6011"/>
    <w:rsid w:val="003C6096"/>
    <w:rsid w:val="003C617F"/>
    <w:rsid w:val="003C6598"/>
    <w:rsid w:val="003C6784"/>
    <w:rsid w:val="003C6788"/>
    <w:rsid w:val="003C6877"/>
    <w:rsid w:val="003C6D37"/>
    <w:rsid w:val="003C734C"/>
    <w:rsid w:val="003C7391"/>
    <w:rsid w:val="003C73A6"/>
    <w:rsid w:val="003C791E"/>
    <w:rsid w:val="003C7BDA"/>
    <w:rsid w:val="003C7E79"/>
    <w:rsid w:val="003D0010"/>
    <w:rsid w:val="003D0108"/>
    <w:rsid w:val="003D0123"/>
    <w:rsid w:val="003D0229"/>
    <w:rsid w:val="003D071E"/>
    <w:rsid w:val="003D0D7A"/>
    <w:rsid w:val="003D0E64"/>
    <w:rsid w:val="003D1386"/>
    <w:rsid w:val="003D17D1"/>
    <w:rsid w:val="003D1AF7"/>
    <w:rsid w:val="003D1F7C"/>
    <w:rsid w:val="003D200E"/>
    <w:rsid w:val="003D20DC"/>
    <w:rsid w:val="003D23A8"/>
    <w:rsid w:val="003D2469"/>
    <w:rsid w:val="003D2A45"/>
    <w:rsid w:val="003D2BF2"/>
    <w:rsid w:val="003D2D23"/>
    <w:rsid w:val="003D2F95"/>
    <w:rsid w:val="003D2FE8"/>
    <w:rsid w:val="003D3029"/>
    <w:rsid w:val="003D33B7"/>
    <w:rsid w:val="003D349A"/>
    <w:rsid w:val="003D3BCB"/>
    <w:rsid w:val="003D3EED"/>
    <w:rsid w:val="003D406E"/>
    <w:rsid w:val="003D4456"/>
    <w:rsid w:val="003D48B9"/>
    <w:rsid w:val="003D49A3"/>
    <w:rsid w:val="003D5768"/>
    <w:rsid w:val="003D5B38"/>
    <w:rsid w:val="003D6231"/>
    <w:rsid w:val="003D680C"/>
    <w:rsid w:val="003D6DB9"/>
    <w:rsid w:val="003D6EC1"/>
    <w:rsid w:val="003D6FFA"/>
    <w:rsid w:val="003D7101"/>
    <w:rsid w:val="003D79B3"/>
    <w:rsid w:val="003D7E63"/>
    <w:rsid w:val="003D7F79"/>
    <w:rsid w:val="003E0402"/>
    <w:rsid w:val="003E0D95"/>
    <w:rsid w:val="003E1164"/>
    <w:rsid w:val="003E11C4"/>
    <w:rsid w:val="003E1304"/>
    <w:rsid w:val="003E13CC"/>
    <w:rsid w:val="003E1868"/>
    <w:rsid w:val="003E18B2"/>
    <w:rsid w:val="003E1962"/>
    <w:rsid w:val="003E198D"/>
    <w:rsid w:val="003E1BB3"/>
    <w:rsid w:val="003E1DE3"/>
    <w:rsid w:val="003E23C4"/>
    <w:rsid w:val="003E247B"/>
    <w:rsid w:val="003E25A1"/>
    <w:rsid w:val="003E29E0"/>
    <w:rsid w:val="003E2BB2"/>
    <w:rsid w:val="003E2F9F"/>
    <w:rsid w:val="003E2FE0"/>
    <w:rsid w:val="003E30ED"/>
    <w:rsid w:val="003E3D7E"/>
    <w:rsid w:val="003E3F47"/>
    <w:rsid w:val="003E3FC9"/>
    <w:rsid w:val="003E4035"/>
    <w:rsid w:val="003E4565"/>
    <w:rsid w:val="003E480B"/>
    <w:rsid w:val="003E4CBE"/>
    <w:rsid w:val="003E4EA1"/>
    <w:rsid w:val="003E5277"/>
    <w:rsid w:val="003E5291"/>
    <w:rsid w:val="003E5692"/>
    <w:rsid w:val="003E6059"/>
    <w:rsid w:val="003E6225"/>
    <w:rsid w:val="003E6256"/>
    <w:rsid w:val="003E63C0"/>
    <w:rsid w:val="003E6613"/>
    <w:rsid w:val="003E683D"/>
    <w:rsid w:val="003E6AAD"/>
    <w:rsid w:val="003E6CB0"/>
    <w:rsid w:val="003E7E2E"/>
    <w:rsid w:val="003F02BB"/>
    <w:rsid w:val="003F0711"/>
    <w:rsid w:val="003F08D2"/>
    <w:rsid w:val="003F0D40"/>
    <w:rsid w:val="003F0D8D"/>
    <w:rsid w:val="003F0EF9"/>
    <w:rsid w:val="003F0F01"/>
    <w:rsid w:val="003F0FD6"/>
    <w:rsid w:val="003F1291"/>
    <w:rsid w:val="003F13D4"/>
    <w:rsid w:val="003F17E4"/>
    <w:rsid w:val="003F1C2D"/>
    <w:rsid w:val="003F2928"/>
    <w:rsid w:val="003F2A8B"/>
    <w:rsid w:val="003F2CEC"/>
    <w:rsid w:val="003F2D4D"/>
    <w:rsid w:val="003F2E34"/>
    <w:rsid w:val="003F2F51"/>
    <w:rsid w:val="003F3015"/>
    <w:rsid w:val="003F30FB"/>
    <w:rsid w:val="003F3169"/>
    <w:rsid w:val="003F371E"/>
    <w:rsid w:val="003F4D63"/>
    <w:rsid w:val="003F4E05"/>
    <w:rsid w:val="003F5198"/>
    <w:rsid w:val="003F567D"/>
    <w:rsid w:val="003F5C84"/>
    <w:rsid w:val="003F5CC1"/>
    <w:rsid w:val="003F66A6"/>
    <w:rsid w:val="003F689E"/>
    <w:rsid w:val="003F6A6C"/>
    <w:rsid w:val="003F6CC7"/>
    <w:rsid w:val="003F7284"/>
    <w:rsid w:val="003F7BDB"/>
    <w:rsid w:val="003F7D65"/>
    <w:rsid w:val="003F7DA2"/>
    <w:rsid w:val="003F7E7D"/>
    <w:rsid w:val="004002C5"/>
    <w:rsid w:val="00400802"/>
    <w:rsid w:val="00400FFF"/>
    <w:rsid w:val="004010A4"/>
    <w:rsid w:val="004017A5"/>
    <w:rsid w:val="00401CBB"/>
    <w:rsid w:val="00402BA9"/>
    <w:rsid w:val="00403210"/>
    <w:rsid w:val="004033D4"/>
    <w:rsid w:val="0040374E"/>
    <w:rsid w:val="0040382E"/>
    <w:rsid w:val="004038CB"/>
    <w:rsid w:val="00404198"/>
    <w:rsid w:val="004041BF"/>
    <w:rsid w:val="00404445"/>
    <w:rsid w:val="004044B0"/>
    <w:rsid w:val="004045FE"/>
    <w:rsid w:val="004046FA"/>
    <w:rsid w:val="004049D3"/>
    <w:rsid w:val="00405200"/>
    <w:rsid w:val="004055F0"/>
    <w:rsid w:val="00405645"/>
    <w:rsid w:val="00405A35"/>
    <w:rsid w:val="00405BAC"/>
    <w:rsid w:val="00405EB6"/>
    <w:rsid w:val="00406490"/>
    <w:rsid w:val="004067C6"/>
    <w:rsid w:val="00406996"/>
    <w:rsid w:val="00406D91"/>
    <w:rsid w:val="00406E06"/>
    <w:rsid w:val="00407129"/>
    <w:rsid w:val="004072F6"/>
    <w:rsid w:val="00407926"/>
    <w:rsid w:val="00407B50"/>
    <w:rsid w:val="00407EEC"/>
    <w:rsid w:val="00410281"/>
    <w:rsid w:val="00410833"/>
    <w:rsid w:val="00410AFE"/>
    <w:rsid w:val="00410C1F"/>
    <w:rsid w:val="00411056"/>
    <w:rsid w:val="00411637"/>
    <w:rsid w:val="00411663"/>
    <w:rsid w:val="004116DC"/>
    <w:rsid w:val="00411E9A"/>
    <w:rsid w:val="00412482"/>
    <w:rsid w:val="004125D8"/>
    <w:rsid w:val="00412748"/>
    <w:rsid w:val="00412890"/>
    <w:rsid w:val="00412ED7"/>
    <w:rsid w:val="00412FE3"/>
    <w:rsid w:val="00413016"/>
    <w:rsid w:val="004131EE"/>
    <w:rsid w:val="00413B4B"/>
    <w:rsid w:val="00413F96"/>
    <w:rsid w:val="004142E8"/>
    <w:rsid w:val="00414365"/>
    <w:rsid w:val="00414825"/>
    <w:rsid w:val="00414923"/>
    <w:rsid w:val="004149EB"/>
    <w:rsid w:val="00414B14"/>
    <w:rsid w:val="00414B21"/>
    <w:rsid w:val="00415007"/>
    <w:rsid w:val="0041533E"/>
    <w:rsid w:val="00415A0A"/>
    <w:rsid w:val="00415A12"/>
    <w:rsid w:val="00415C45"/>
    <w:rsid w:val="00415F9B"/>
    <w:rsid w:val="00416468"/>
    <w:rsid w:val="00416551"/>
    <w:rsid w:val="00416DE1"/>
    <w:rsid w:val="00416FC9"/>
    <w:rsid w:val="00416FF0"/>
    <w:rsid w:val="0041728E"/>
    <w:rsid w:val="004172D5"/>
    <w:rsid w:val="00417611"/>
    <w:rsid w:val="00417685"/>
    <w:rsid w:val="004176FB"/>
    <w:rsid w:val="00417CAF"/>
    <w:rsid w:val="00417F26"/>
    <w:rsid w:val="00420042"/>
    <w:rsid w:val="004201C0"/>
    <w:rsid w:val="004201E5"/>
    <w:rsid w:val="00420F6B"/>
    <w:rsid w:val="004210AA"/>
    <w:rsid w:val="004213F5"/>
    <w:rsid w:val="0042147B"/>
    <w:rsid w:val="00421AB4"/>
    <w:rsid w:val="00421E06"/>
    <w:rsid w:val="00421F6A"/>
    <w:rsid w:val="00422228"/>
    <w:rsid w:val="00422292"/>
    <w:rsid w:val="00422C7A"/>
    <w:rsid w:val="00422F61"/>
    <w:rsid w:val="00422F68"/>
    <w:rsid w:val="00423534"/>
    <w:rsid w:val="004236C3"/>
    <w:rsid w:val="00423923"/>
    <w:rsid w:val="00423E46"/>
    <w:rsid w:val="004240A3"/>
    <w:rsid w:val="0042452E"/>
    <w:rsid w:val="004251AA"/>
    <w:rsid w:val="004253F5"/>
    <w:rsid w:val="00425782"/>
    <w:rsid w:val="00425A78"/>
    <w:rsid w:val="004260D1"/>
    <w:rsid w:val="004265A4"/>
    <w:rsid w:val="004266DE"/>
    <w:rsid w:val="004269F0"/>
    <w:rsid w:val="00426C8A"/>
    <w:rsid w:val="0042706A"/>
    <w:rsid w:val="00427241"/>
    <w:rsid w:val="0042744D"/>
    <w:rsid w:val="00427B07"/>
    <w:rsid w:val="00427CAC"/>
    <w:rsid w:val="004301A7"/>
    <w:rsid w:val="00430C2B"/>
    <w:rsid w:val="00430C59"/>
    <w:rsid w:val="00430F6E"/>
    <w:rsid w:val="00431B31"/>
    <w:rsid w:val="004320DA"/>
    <w:rsid w:val="00432542"/>
    <w:rsid w:val="00432CE2"/>
    <w:rsid w:val="00432E09"/>
    <w:rsid w:val="0043363C"/>
    <w:rsid w:val="004337CD"/>
    <w:rsid w:val="004341B6"/>
    <w:rsid w:val="0043427F"/>
    <w:rsid w:val="0043433B"/>
    <w:rsid w:val="00434D77"/>
    <w:rsid w:val="00434DA6"/>
    <w:rsid w:val="00434F05"/>
    <w:rsid w:val="00435214"/>
    <w:rsid w:val="0043523F"/>
    <w:rsid w:val="004357E4"/>
    <w:rsid w:val="00435930"/>
    <w:rsid w:val="00435D6E"/>
    <w:rsid w:val="004366EA"/>
    <w:rsid w:val="00436C55"/>
    <w:rsid w:val="00436CD0"/>
    <w:rsid w:val="00436EB2"/>
    <w:rsid w:val="00437769"/>
    <w:rsid w:val="00437806"/>
    <w:rsid w:val="00437F55"/>
    <w:rsid w:val="00440017"/>
    <w:rsid w:val="004403EF"/>
    <w:rsid w:val="00440843"/>
    <w:rsid w:val="00440871"/>
    <w:rsid w:val="00440C3F"/>
    <w:rsid w:val="0044156F"/>
    <w:rsid w:val="00441AC2"/>
    <w:rsid w:val="004420FA"/>
    <w:rsid w:val="0044264F"/>
    <w:rsid w:val="00443081"/>
    <w:rsid w:val="004430DA"/>
    <w:rsid w:val="004434EA"/>
    <w:rsid w:val="004438F4"/>
    <w:rsid w:val="00443D2E"/>
    <w:rsid w:val="00443F1C"/>
    <w:rsid w:val="0044426D"/>
    <w:rsid w:val="00444C87"/>
    <w:rsid w:val="00444EC4"/>
    <w:rsid w:val="00444EFD"/>
    <w:rsid w:val="004450BB"/>
    <w:rsid w:val="00445328"/>
    <w:rsid w:val="004455DF"/>
    <w:rsid w:val="004455FD"/>
    <w:rsid w:val="004456B5"/>
    <w:rsid w:val="00445733"/>
    <w:rsid w:val="00445F73"/>
    <w:rsid w:val="004469A3"/>
    <w:rsid w:val="00446A83"/>
    <w:rsid w:val="0044725E"/>
    <w:rsid w:val="004477D2"/>
    <w:rsid w:val="004477E4"/>
    <w:rsid w:val="0044799B"/>
    <w:rsid w:val="00447B8A"/>
    <w:rsid w:val="00447F4D"/>
    <w:rsid w:val="0045007D"/>
    <w:rsid w:val="004505D4"/>
    <w:rsid w:val="00450A89"/>
    <w:rsid w:val="00451109"/>
    <w:rsid w:val="0045124C"/>
    <w:rsid w:val="004519E0"/>
    <w:rsid w:val="00451CE0"/>
    <w:rsid w:val="0045226C"/>
    <w:rsid w:val="004525CA"/>
    <w:rsid w:val="00452798"/>
    <w:rsid w:val="00452923"/>
    <w:rsid w:val="00452CED"/>
    <w:rsid w:val="0045376E"/>
    <w:rsid w:val="00453BE7"/>
    <w:rsid w:val="00453C41"/>
    <w:rsid w:val="00454124"/>
    <w:rsid w:val="00454402"/>
    <w:rsid w:val="00454696"/>
    <w:rsid w:val="00454766"/>
    <w:rsid w:val="0045477E"/>
    <w:rsid w:val="004548E2"/>
    <w:rsid w:val="00454BDC"/>
    <w:rsid w:val="004557A3"/>
    <w:rsid w:val="00455C2B"/>
    <w:rsid w:val="0045600B"/>
    <w:rsid w:val="0045618F"/>
    <w:rsid w:val="00456228"/>
    <w:rsid w:val="0045672D"/>
    <w:rsid w:val="00456CE8"/>
    <w:rsid w:val="00456F1C"/>
    <w:rsid w:val="00457CB5"/>
    <w:rsid w:val="00457DAC"/>
    <w:rsid w:val="00457FF0"/>
    <w:rsid w:val="004600B9"/>
    <w:rsid w:val="00460261"/>
    <w:rsid w:val="00460652"/>
    <w:rsid w:val="004606BA"/>
    <w:rsid w:val="00460726"/>
    <w:rsid w:val="00460B49"/>
    <w:rsid w:val="00460CE9"/>
    <w:rsid w:val="00460EA4"/>
    <w:rsid w:val="00460EA7"/>
    <w:rsid w:val="00460ED5"/>
    <w:rsid w:val="004610B4"/>
    <w:rsid w:val="004612B6"/>
    <w:rsid w:val="00461B95"/>
    <w:rsid w:val="0046226C"/>
    <w:rsid w:val="00462394"/>
    <w:rsid w:val="00462522"/>
    <w:rsid w:val="004629A7"/>
    <w:rsid w:val="00462E97"/>
    <w:rsid w:val="00462F1D"/>
    <w:rsid w:val="0046368D"/>
    <w:rsid w:val="004637D2"/>
    <w:rsid w:val="00463A9A"/>
    <w:rsid w:val="00463C33"/>
    <w:rsid w:val="00463CC0"/>
    <w:rsid w:val="00463F89"/>
    <w:rsid w:val="004640AF"/>
    <w:rsid w:val="00464128"/>
    <w:rsid w:val="00464AA7"/>
    <w:rsid w:val="00464BAC"/>
    <w:rsid w:val="004652EE"/>
    <w:rsid w:val="004653E1"/>
    <w:rsid w:val="0046548A"/>
    <w:rsid w:val="00465631"/>
    <w:rsid w:val="00465691"/>
    <w:rsid w:val="0046576F"/>
    <w:rsid w:val="00465BA7"/>
    <w:rsid w:val="00465E44"/>
    <w:rsid w:val="00465EA4"/>
    <w:rsid w:val="00465ECA"/>
    <w:rsid w:val="00466836"/>
    <w:rsid w:val="00466CAF"/>
    <w:rsid w:val="00466CDD"/>
    <w:rsid w:val="00467836"/>
    <w:rsid w:val="0046784B"/>
    <w:rsid w:val="00467A7E"/>
    <w:rsid w:val="00467DC5"/>
    <w:rsid w:val="004702B6"/>
    <w:rsid w:val="00470342"/>
    <w:rsid w:val="004703C2"/>
    <w:rsid w:val="00470DA1"/>
    <w:rsid w:val="00471193"/>
    <w:rsid w:val="004716A4"/>
    <w:rsid w:val="00471737"/>
    <w:rsid w:val="0047190D"/>
    <w:rsid w:val="004719BD"/>
    <w:rsid w:val="00471B00"/>
    <w:rsid w:val="0047207E"/>
    <w:rsid w:val="00472191"/>
    <w:rsid w:val="004725A3"/>
    <w:rsid w:val="004725CC"/>
    <w:rsid w:val="0047272C"/>
    <w:rsid w:val="00472B1C"/>
    <w:rsid w:val="0047313F"/>
    <w:rsid w:val="004732B9"/>
    <w:rsid w:val="004732E1"/>
    <w:rsid w:val="0047355B"/>
    <w:rsid w:val="00473974"/>
    <w:rsid w:val="00473AEA"/>
    <w:rsid w:val="00473B18"/>
    <w:rsid w:val="00473C6D"/>
    <w:rsid w:val="00473DD7"/>
    <w:rsid w:val="00473FF7"/>
    <w:rsid w:val="004740AC"/>
    <w:rsid w:val="004744D8"/>
    <w:rsid w:val="00474514"/>
    <w:rsid w:val="0047459C"/>
    <w:rsid w:val="00474663"/>
    <w:rsid w:val="004746C1"/>
    <w:rsid w:val="004749B3"/>
    <w:rsid w:val="00474BC4"/>
    <w:rsid w:val="004754FE"/>
    <w:rsid w:val="004756A3"/>
    <w:rsid w:val="00475A30"/>
    <w:rsid w:val="00475B08"/>
    <w:rsid w:val="00475DEB"/>
    <w:rsid w:val="00475EFA"/>
    <w:rsid w:val="00475FB4"/>
    <w:rsid w:val="00476733"/>
    <w:rsid w:val="00477401"/>
    <w:rsid w:val="00477433"/>
    <w:rsid w:val="00477C0C"/>
    <w:rsid w:val="00477D89"/>
    <w:rsid w:val="00480122"/>
    <w:rsid w:val="00480162"/>
    <w:rsid w:val="00480175"/>
    <w:rsid w:val="004802CA"/>
    <w:rsid w:val="004802F3"/>
    <w:rsid w:val="004806AE"/>
    <w:rsid w:val="00480979"/>
    <w:rsid w:val="00480B9F"/>
    <w:rsid w:val="00480CA3"/>
    <w:rsid w:val="00481056"/>
    <w:rsid w:val="00481170"/>
    <w:rsid w:val="004814BA"/>
    <w:rsid w:val="004816D6"/>
    <w:rsid w:val="00481D25"/>
    <w:rsid w:val="0048318E"/>
    <w:rsid w:val="0048393A"/>
    <w:rsid w:val="00483CA5"/>
    <w:rsid w:val="00484448"/>
    <w:rsid w:val="00484976"/>
    <w:rsid w:val="00484BEC"/>
    <w:rsid w:val="00485447"/>
    <w:rsid w:val="00485780"/>
    <w:rsid w:val="004857AB"/>
    <w:rsid w:val="0048593C"/>
    <w:rsid w:val="00485AC6"/>
    <w:rsid w:val="00486120"/>
    <w:rsid w:val="00486258"/>
    <w:rsid w:val="0048642E"/>
    <w:rsid w:val="004868D4"/>
    <w:rsid w:val="00486A9D"/>
    <w:rsid w:val="00486EC3"/>
    <w:rsid w:val="00486FC4"/>
    <w:rsid w:val="0048711A"/>
    <w:rsid w:val="004872D2"/>
    <w:rsid w:val="00487D24"/>
    <w:rsid w:val="0049011A"/>
    <w:rsid w:val="004906C8"/>
    <w:rsid w:val="00490B12"/>
    <w:rsid w:val="00490B39"/>
    <w:rsid w:val="00490B4B"/>
    <w:rsid w:val="00490C5E"/>
    <w:rsid w:val="00490FFD"/>
    <w:rsid w:val="00491E62"/>
    <w:rsid w:val="00491FF2"/>
    <w:rsid w:val="004920C7"/>
    <w:rsid w:val="0049274C"/>
    <w:rsid w:val="004928C4"/>
    <w:rsid w:val="00492A7E"/>
    <w:rsid w:val="004932D3"/>
    <w:rsid w:val="00493951"/>
    <w:rsid w:val="00493BA5"/>
    <w:rsid w:val="0049420F"/>
    <w:rsid w:val="00494307"/>
    <w:rsid w:val="00494AE1"/>
    <w:rsid w:val="0049561F"/>
    <w:rsid w:val="004957F3"/>
    <w:rsid w:val="00495C5C"/>
    <w:rsid w:val="00495D18"/>
    <w:rsid w:val="00495E84"/>
    <w:rsid w:val="00495EEC"/>
    <w:rsid w:val="0049694D"/>
    <w:rsid w:val="00496B88"/>
    <w:rsid w:val="00496B93"/>
    <w:rsid w:val="00497090"/>
    <w:rsid w:val="004970E2"/>
    <w:rsid w:val="00497236"/>
    <w:rsid w:val="004972A0"/>
    <w:rsid w:val="004972A7"/>
    <w:rsid w:val="00497411"/>
    <w:rsid w:val="0049762F"/>
    <w:rsid w:val="00497B42"/>
    <w:rsid w:val="00497E4B"/>
    <w:rsid w:val="004A0D70"/>
    <w:rsid w:val="004A12F0"/>
    <w:rsid w:val="004A1356"/>
    <w:rsid w:val="004A135D"/>
    <w:rsid w:val="004A1676"/>
    <w:rsid w:val="004A1731"/>
    <w:rsid w:val="004A19FD"/>
    <w:rsid w:val="004A1B2D"/>
    <w:rsid w:val="004A1E98"/>
    <w:rsid w:val="004A2645"/>
    <w:rsid w:val="004A276B"/>
    <w:rsid w:val="004A2BDA"/>
    <w:rsid w:val="004A2D2C"/>
    <w:rsid w:val="004A2D95"/>
    <w:rsid w:val="004A37D9"/>
    <w:rsid w:val="004A391D"/>
    <w:rsid w:val="004A3FFB"/>
    <w:rsid w:val="004A4C69"/>
    <w:rsid w:val="004A52E8"/>
    <w:rsid w:val="004A5CD9"/>
    <w:rsid w:val="004A5D74"/>
    <w:rsid w:val="004A5F9F"/>
    <w:rsid w:val="004A5FD5"/>
    <w:rsid w:val="004A6044"/>
    <w:rsid w:val="004A62DA"/>
    <w:rsid w:val="004A6644"/>
    <w:rsid w:val="004A6699"/>
    <w:rsid w:val="004A6700"/>
    <w:rsid w:val="004A68C7"/>
    <w:rsid w:val="004A7C0A"/>
    <w:rsid w:val="004A7C7F"/>
    <w:rsid w:val="004B0386"/>
    <w:rsid w:val="004B0450"/>
    <w:rsid w:val="004B0646"/>
    <w:rsid w:val="004B1BE3"/>
    <w:rsid w:val="004B2155"/>
    <w:rsid w:val="004B27C5"/>
    <w:rsid w:val="004B2D3A"/>
    <w:rsid w:val="004B2D58"/>
    <w:rsid w:val="004B32AD"/>
    <w:rsid w:val="004B34DA"/>
    <w:rsid w:val="004B3ED2"/>
    <w:rsid w:val="004B40FA"/>
    <w:rsid w:val="004B477B"/>
    <w:rsid w:val="004B47C0"/>
    <w:rsid w:val="004B4B2A"/>
    <w:rsid w:val="004B5023"/>
    <w:rsid w:val="004B52E6"/>
    <w:rsid w:val="004B5839"/>
    <w:rsid w:val="004B5C73"/>
    <w:rsid w:val="004B606B"/>
    <w:rsid w:val="004B6945"/>
    <w:rsid w:val="004B6A2E"/>
    <w:rsid w:val="004B6DC6"/>
    <w:rsid w:val="004B6EEE"/>
    <w:rsid w:val="004B6F37"/>
    <w:rsid w:val="004B7093"/>
    <w:rsid w:val="004B7489"/>
    <w:rsid w:val="004B75FF"/>
    <w:rsid w:val="004B7F7E"/>
    <w:rsid w:val="004C069D"/>
    <w:rsid w:val="004C088B"/>
    <w:rsid w:val="004C097F"/>
    <w:rsid w:val="004C0A1F"/>
    <w:rsid w:val="004C170B"/>
    <w:rsid w:val="004C190E"/>
    <w:rsid w:val="004C1A3F"/>
    <w:rsid w:val="004C1B32"/>
    <w:rsid w:val="004C1D99"/>
    <w:rsid w:val="004C1E6D"/>
    <w:rsid w:val="004C23B1"/>
    <w:rsid w:val="004C24B0"/>
    <w:rsid w:val="004C2F7A"/>
    <w:rsid w:val="004C331A"/>
    <w:rsid w:val="004C391C"/>
    <w:rsid w:val="004C3ED5"/>
    <w:rsid w:val="004C40AE"/>
    <w:rsid w:val="004C4230"/>
    <w:rsid w:val="004C4528"/>
    <w:rsid w:val="004C463E"/>
    <w:rsid w:val="004C4A29"/>
    <w:rsid w:val="004C4B63"/>
    <w:rsid w:val="004C507B"/>
    <w:rsid w:val="004C5520"/>
    <w:rsid w:val="004C5B26"/>
    <w:rsid w:val="004C5BDF"/>
    <w:rsid w:val="004C5C1F"/>
    <w:rsid w:val="004C5DC9"/>
    <w:rsid w:val="004C6C98"/>
    <w:rsid w:val="004C6CDD"/>
    <w:rsid w:val="004C719D"/>
    <w:rsid w:val="004C72C3"/>
    <w:rsid w:val="004C7435"/>
    <w:rsid w:val="004C75D8"/>
    <w:rsid w:val="004C7775"/>
    <w:rsid w:val="004C78B9"/>
    <w:rsid w:val="004C7B2F"/>
    <w:rsid w:val="004C7B9B"/>
    <w:rsid w:val="004C7BC6"/>
    <w:rsid w:val="004C7C91"/>
    <w:rsid w:val="004C7D27"/>
    <w:rsid w:val="004D012C"/>
    <w:rsid w:val="004D051A"/>
    <w:rsid w:val="004D0B01"/>
    <w:rsid w:val="004D0B2F"/>
    <w:rsid w:val="004D0B5E"/>
    <w:rsid w:val="004D1012"/>
    <w:rsid w:val="004D138B"/>
    <w:rsid w:val="004D157C"/>
    <w:rsid w:val="004D1AA3"/>
    <w:rsid w:val="004D231F"/>
    <w:rsid w:val="004D238C"/>
    <w:rsid w:val="004D2604"/>
    <w:rsid w:val="004D26C3"/>
    <w:rsid w:val="004D29AA"/>
    <w:rsid w:val="004D2ACA"/>
    <w:rsid w:val="004D30C0"/>
    <w:rsid w:val="004D328B"/>
    <w:rsid w:val="004D379B"/>
    <w:rsid w:val="004D3AB4"/>
    <w:rsid w:val="004D3D8E"/>
    <w:rsid w:val="004D45D8"/>
    <w:rsid w:val="004D4668"/>
    <w:rsid w:val="004D52F5"/>
    <w:rsid w:val="004D59BD"/>
    <w:rsid w:val="004D5B53"/>
    <w:rsid w:val="004D5E06"/>
    <w:rsid w:val="004D6515"/>
    <w:rsid w:val="004D6AB0"/>
    <w:rsid w:val="004D7030"/>
    <w:rsid w:val="004D70C7"/>
    <w:rsid w:val="004D7435"/>
    <w:rsid w:val="004D745D"/>
    <w:rsid w:val="004D74DF"/>
    <w:rsid w:val="004D784A"/>
    <w:rsid w:val="004D7E40"/>
    <w:rsid w:val="004D7F43"/>
    <w:rsid w:val="004E0298"/>
    <w:rsid w:val="004E08C3"/>
    <w:rsid w:val="004E1205"/>
    <w:rsid w:val="004E1997"/>
    <w:rsid w:val="004E1A35"/>
    <w:rsid w:val="004E1B25"/>
    <w:rsid w:val="004E24EA"/>
    <w:rsid w:val="004E27E1"/>
    <w:rsid w:val="004E28F9"/>
    <w:rsid w:val="004E2B32"/>
    <w:rsid w:val="004E2DA1"/>
    <w:rsid w:val="004E2EC5"/>
    <w:rsid w:val="004E32B4"/>
    <w:rsid w:val="004E33FF"/>
    <w:rsid w:val="004E3823"/>
    <w:rsid w:val="004E392A"/>
    <w:rsid w:val="004E421A"/>
    <w:rsid w:val="004E44C3"/>
    <w:rsid w:val="004E44E2"/>
    <w:rsid w:val="004E464F"/>
    <w:rsid w:val="004E472D"/>
    <w:rsid w:val="004E487A"/>
    <w:rsid w:val="004E4F26"/>
    <w:rsid w:val="004E504C"/>
    <w:rsid w:val="004E5303"/>
    <w:rsid w:val="004E5612"/>
    <w:rsid w:val="004E5B66"/>
    <w:rsid w:val="004E5F06"/>
    <w:rsid w:val="004E62E6"/>
    <w:rsid w:val="004E64B7"/>
    <w:rsid w:val="004E687F"/>
    <w:rsid w:val="004E6B6D"/>
    <w:rsid w:val="004E706C"/>
    <w:rsid w:val="004E7109"/>
    <w:rsid w:val="004E71E3"/>
    <w:rsid w:val="004E75F7"/>
    <w:rsid w:val="004E7649"/>
    <w:rsid w:val="004E771E"/>
    <w:rsid w:val="004E77F0"/>
    <w:rsid w:val="004F003D"/>
    <w:rsid w:val="004F0117"/>
    <w:rsid w:val="004F013A"/>
    <w:rsid w:val="004F0A76"/>
    <w:rsid w:val="004F0CFB"/>
    <w:rsid w:val="004F0D9D"/>
    <w:rsid w:val="004F16DA"/>
    <w:rsid w:val="004F190E"/>
    <w:rsid w:val="004F1E8A"/>
    <w:rsid w:val="004F2059"/>
    <w:rsid w:val="004F24EF"/>
    <w:rsid w:val="004F2617"/>
    <w:rsid w:val="004F2B53"/>
    <w:rsid w:val="004F2C35"/>
    <w:rsid w:val="004F2DB6"/>
    <w:rsid w:val="004F2DF5"/>
    <w:rsid w:val="004F3091"/>
    <w:rsid w:val="004F3654"/>
    <w:rsid w:val="004F378E"/>
    <w:rsid w:val="004F3F9F"/>
    <w:rsid w:val="004F4402"/>
    <w:rsid w:val="004F44CB"/>
    <w:rsid w:val="004F4A2D"/>
    <w:rsid w:val="004F4BBC"/>
    <w:rsid w:val="004F4C87"/>
    <w:rsid w:val="004F5680"/>
    <w:rsid w:val="004F5A7C"/>
    <w:rsid w:val="004F5B84"/>
    <w:rsid w:val="004F5BBA"/>
    <w:rsid w:val="004F5EF9"/>
    <w:rsid w:val="004F5F6E"/>
    <w:rsid w:val="004F6641"/>
    <w:rsid w:val="004F7870"/>
    <w:rsid w:val="004F7B90"/>
    <w:rsid w:val="004F7BC7"/>
    <w:rsid w:val="004F7C0F"/>
    <w:rsid w:val="004F7D7B"/>
    <w:rsid w:val="004F7F8A"/>
    <w:rsid w:val="00500178"/>
    <w:rsid w:val="0050087B"/>
    <w:rsid w:val="00500B76"/>
    <w:rsid w:val="00500EA4"/>
    <w:rsid w:val="005013D4"/>
    <w:rsid w:val="0050162A"/>
    <w:rsid w:val="005021DE"/>
    <w:rsid w:val="00502278"/>
    <w:rsid w:val="00502414"/>
    <w:rsid w:val="00502732"/>
    <w:rsid w:val="00502752"/>
    <w:rsid w:val="00502797"/>
    <w:rsid w:val="005028F0"/>
    <w:rsid w:val="00502B47"/>
    <w:rsid w:val="00503005"/>
    <w:rsid w:val="0050360C"/>
    <w:rsid w:val="00503647"/>
    <w:rsid w:val="00503817"/>
    <w:rsid w:val="00503C18"/>
    <w:rsid w:val="00503C26"/>
    <w:rsid w:val="005044BC"/>
    <w:rsid w:val="005047DD"/>
    <w:rsid w:val="00504BFC"/>
    <w:rsid w:val="00504ECA"/>
    <w:rsid w:val="0050506B"/>
    <w:rsid w:val="00505689"/>
    <w:rsid w:val="00505D2F"/>
    <w:rsid w:val="00505DAB"/>
    <w:rsid w:val="00505E13"/>
    <w:rsid w:val="00506108"/>
    <w:rsid w:val="00506342"/>
    <w:rsid w:val="005065A9"/>
    <w:rsid w:val="005066B2"/>
    <w:rsid w:val="005068FB"/>
    <w:rsid w:val="00506F9F"/>
    <w:rsid w:val="0050751C"/>
    <w:rsid w:val="00507BFC"/>
    <w:rsid w:val="00510291"/>
    <w:rsid w:val="00510D58"/>
    <w:rsid w:val="00511182"/>
    <w:rsid w:val="005113B6"/>
    <w:rsid w:val="00511599"/>
    <w:rsid w:val="00511681"/>
    <w:rsid w:val="00511C10"/>
    <w:rsid w:val="00511C4A"/>
    <w:rsid w:val="00511F73"/>
    <w:rsid w:val="00511FDD"/>
    <w:rsid w:val="00512A3F"/>
    <w:rsid w:val="005133D3"/>
    <w:rsid w:val="0051385D"/>
    <w:rsid w:val="00513A1C"/>
    <w:rsid w:val="00513F74"/>
    <w:rsid w:val="0051452D"/>
    <w:rsid w:val="00514720"/>
    <w:rsid w:val="00514D4D"/>
    <w:rsid w:val="00514DA3"/>
    <w:rsid w:val="00514EBF"/>
    <w:rsid w:val="00515189"/>
    <w:rsid w:val="005156F5"/>
    <w:rsid w:val="005156F7"/>
    <w:rsid w:val="0051582C"/>
    <w:rsid w:val="005159BA"/>
    <w:rsid w:val="00515EC0"/>
    <w:rsid w:val="0051605A"/>
    <w:rsid w:val="005160D4"/>
    <w:rsid w:val="00516819"/>
    <w:rsid w:val="00516B25"/>
    <w:rsid w:val="00516B30"/>
    <w:rsid w:val="005171B6"/>
    <w:rsid w:val="00517CB1"/>
    <w:rsid w:val="005200AC"/>
    <w:rsid w:val="005200EF"/>
    <w:rsid w:val="005202CB"/>
    <w:rsid w:val="005203A0"/>
    <w:rsid w:val="0052096F"/>
    <w:rsid w:val="00520A0E"/>
    <w:rsid w:val="00521673"/>
    <w:rsid w:val="00521C3F"/>
    <w:rsid w:val="005221A2"/>
    <w:rsid w:val="00522373"/>
    <w:rsid w:val="00522D36"/>
    <w:rsid w:val="00523519"/>
    <w:rsid w:val="005235C4"/>
    <w:rsid w:val="00523A9C"/>
    <w:rsid w:val="00523AF2"/>
    <w:rsid w:val="00523CCE"/>
    <w:rsid w:val="00523D1A"/>
    <w:rsid w:val="005244B5"/>
    <w:rsid w:val="005245B9"/>
    <w:rsid w:val="00524B7F"/>
    <w:rsid w:val="005253D1"/>
    <w:rsid w:val="00525722"/>
    <w:rsid w:val="00525B89"/>
    <w:rsid w:val="00525C40"/>
    <w:rsid w:val="00525E74"/>
    <w:rsid w:val="005266AC"/>
    <w:rsid w:val="00526765"/>
    <w:rsid w:val="00526BE9"/>
    <w:rsid w:val="00526E00"/>
    <w:rsid w:val="00526E88"/>
    <w:rsid w:val="00527301"/>
    <w:rsid w:val="00527B15"/>
    <w:rsid w:val="005303D3"/>
    <w:rsid w:val="00530784"/>
    <w:rsid w:val="005307EE"/>
    <w:rsid w:val="00530ACE"/>
    <w:rsid w:val="00531297"/>
    <w:rsid w:val="005313E5"/>
    <w:rsid w:val="00531C2A"/>
    <w:rsid w:val="0053234B"/>
    <w:rsid w:val="005323A8"/>
    <w:rsid w:val="005326DA"/>
    <w:rsid w:val="0053286A"/>
    <w:rsid w:val="00532C36"/>
    <w:rsid w:val="00532EA1"/>
    <w:rsid w:val="0053349C"/>
    <w:rsid w:val="00533514"/>
    <w:rsid w:val="00533AC3"/>
    <w:rsid w:val="005347B6"/>
    <w:rsid w:val="00534DDA"/>
    <w:rsid w:val="00534FD2"/>
    <w:rsid w:val="0053551A"/>
    <w:rsid w:val="00535719"/>
    <w:rsid w:val="00535A12"/>
    <w:rsid w:val="00535BDF"/>
    <w:rsid w:val="00535F6C"/>
    <w:rsid w:val="00536D72"/>
    <w:rsid w:val="00536DB3"/>
    <w:rsid w:val="0053781C"/>
    <w:rsid w:val="00537E78"/>
    <w:rsid w:val="00537FE4"/>
    <w:rsid w:val="00540085"/>
    <w:rsid w:val="005404E3"/>
    <w:rsid w:val="00540563"/>
    <w:rsid w:val="0054072B"/>
    <w:rsid w:val="00540765"/>
    <w:rsid w:val="0054090F"/>
    <w:rsid w:val="00540D07"/>
    <w:rsid w:val="00540D1C"/>
    <w:rsid w:val="0054130A"/>
    <w:rsid w:val="00541685"/>
    <w:rsid w:val="0054171F"/>
    <w:rsid w:val="00541C71"/>
    <w:rsid w:val="00541CCA"/>
    <w:rsid w:val="005422BF"/>
    <w:rsid w:val="00542659"/>
    <w:rsid w:val="00542EE9"/>
    <w:rsid w:val="00542FD6"/>
    <w:rsid w:val="005431DF"/>
    <w:rsid w:val="0054337E"/>
    <w:rsid w:val="00543BFB"/>
    <w:rsid w:val="005446C6"/>
    <w:rsid w:val="005449D3"/>
    <w:rsid w:val="005449E0"/>
    <w:rsid w:val="00544AAF"/>
    <w:rsid w:val="00544C9B"/>
    <w:rsid w:val="00544D2C"/>
    <w:rsid w:val="00545D42"/>
    <w:rsid w:val="005460A2"/>
    <w:rsid w:val="0054684D"/>
    <w:rsid w:val="0054695D"/>
    <w:rsid w:val="00546D19"/>
    <w:rsid w:val="00546F4F"/>
    <w:rsid w:val="00547074"/>
    <w:rsid w:val="00547454"/>
    <w:rsid w:val="00547597"/>
    <w:rsid w:val="00547729"/>
    <w:rsid w:val="00547773"/>
    <w:rsid w:val="005478D3"/>
    <w:rsid w:val="00547C84"/>
    <w:rsid w:val="00550B6F"/>
    <w:rsid w:val="0055123B"/>
    <w:rsid w:val="0055180C"/>
    <w:rsid w:val="0055191A"/>
    <w:rsid w:val="00551B8F"/>
    <w:rsid w:val="0055216D"/>
    <w:rsid w:val="00552316"/>
    <w:rsid w:val="00552D0A"/>
    <w:rsid w:val="00552D73"/>
    <w:rsid w:val="005530D5"/>
    <w:rsid w:val="005531EF"/>
    <w:rsid w:val="0055336C"/>
    <w:rsid w:val="00553949"/>
    <w:rsid w:val="00553E84"/>
    <w:rsid w:val="00553E87"/>
    <w:rsid w:val="0055413C"/>
    <w:rsid w:val="00554392"/>
    <w:rsid w:val="0055477A"/>
    <w:rsid w:val="00554C16"/>
    <w:rsid w:val="005550A8"/>
    <w:rsid w:val="00555379"/>
    <w:rsid w:val="0055563A"/>
    <w:rsid w:val="00555B94"/>
    <w:rsid w:val="00555D43"/>
    <w:rsid w:val="00555FF0"/>
    <w:rsid w:val="0055694C"/>
    <w:rsid w:val="005574AF"/>
    <w:rsid w:val="0055769E"/>
    <w:rsid w:val="00557755"/>
    <w:rsid w:val="005579E2"/>
    <w:rsid w:val="00557D19"/>
    <w:rsid w:val="00557D5B"/>
    <w:rsid w:val="00557DE1"/>
    <w:rsid w:val="00557FDC"/>
    <w:rsid w:val="00560636"/>
    <w:rsid w:val="00560A03"/>
    <w:rsid w:val="00560FE7"/>
    <w:rsid w:val="005612AD"/>
    <w:rsid w:val="00561B34"/>
    <w:rsid w:val="00561D62"/>
    <w:rsid w:val="00561F9B"/>
    <w:rsid w:val="005620BF"/>
    <w:rsid w:val="0056220B"/>
    <w:rsid w:val="0056257D"/>
    <w:rsid w:val="00562614"/>
    <w:rsid w:val="005627F2"/>
    <w:rsid w:val="005628B2"/>
    <w:rsid w:val="00562AB3"/>
    <w:rsid w:val="00562B5F"/>
    <w:rsid w:val="00562B6F"/>
    <w:rsid w:val="00562EBE"/>
    <w:rsid w:val="005632FC"/>
    <w:rsid w:val="0056350E"/>
    <w:rsid w:val="00563881"/>
    <w:rsid w:val="005640BD"/>
    <w:rsid w:val="005642D7"/>
    <w:rsid w:val="00564833"/>
    <w:rsid w:val="00564955"/>
    <w:rsid w:val="00564E79"/>
    <w:rsid w:val="00564F93"/>
    <w:rsid w:val="0056505D"/>
    <w:rsid w:val="005651B8"/>
    <w:rsid w:val="005652D5"/>
    <w:rsid w:val="0056573C"/>
    <w:rsid w:val="0056590E"/>
    <w:rsid w:val="005659A2"/>
    <w:rsid w:val="0056617C"/>
    <w:rsid w:val="0056632A"/>
    <w:rsid w:val="005668B9"/>
    <w:rsid w:val="00566900"/>
    <w:rsid w:val="005673BA"/>
    <w:rsid w:val="00567AAA"/>
    <w:rsid w:val="00567BF8"/>
    <w:rsid w:val="0057035F"/>
    <w:rsid w:val="0057059D"/>
    <w:rsid w:val="00570600"/>
    <w:rsid w:val="00570B5B"/>
    <w:rsid w:val="00570F31"/>
    <w:rsid w:val="00571047"/>
    <w:rsid w:val="005714CD"/>
    <w:rsid w:val="00571710"/>
    <w:rsid w:val="0057174D"/>
    <w:rsid w:val="00572185"/>
    <w:rsid w:val="005727D7"/>
    <w:rsid w:val="005729D0"/>
    <w:rsid w:val="00572C92"/>
    <w:rsid w:val="005757FE"/>
    <w:rsid w:val="00575CB3"/>
    <w:rsid w:val="00575E13"/>
    <w:rsid w:val="00575F8A"/>
    <w:rsid w:val="00576704"/>
    <w:rsid w:val="0057690B"/>
    <w:rsid w:val="00576A60"/>
    <w:rsid w:val="00576EF7"/>
    <w:rsid w:val="00576F31"/>
    <w:rsid w:val="00577188"/>
    <w:rsid w:val="00577987"/>
    <w:rsid w:val="00577A62"/>
    <w:rsid w:val="005807D5"/>
    <w:rsid w:val="00580929"/>
    <w:rsid w:val="0058156B"/>
    <w:rsid w:val="005817DE"/>
    <w:rsid w:val="00581B2A"/>
    <w:rsid w:val="005820A9"/>
    <w:rsid w:val="005822D9"/>
    <w:rsid w:val="00582B70"/>
    <w:rsid w:val="00582C49"/>
    <w:rsid w:val="00582E4A"/>
    <w:rsid w:val="00582E75"/>
    <w:rsid w:val="00583096"/>
    <w:rsid w:val="00583589"/>
    <w:rsid w:val="005835CD"/>
    <w:rsid w:val="00583B42"/>
    <w:rsid w:val="00584D5A"/>
    <w:rsid w:val="00584EA0"/>
    <w:rsid w:val="00584F57"/>
    <w:rsid w:val="00585B43"/>
    <w:rsid w:val="00585C5E"/>
    <w:rsid w:val="00585DEE"/>
    <w:rsid w:val="005862A3"/>
    <w:rsid w:val="005870EE"/>
    <w:rsid w:val="00587B0C"/>
    <w:rsid w:val="00587D86"/>
    <w:rsid w:val="005900A3"/>
    <w:rsid w:val="005903ED"/>
    <w:rsid w:val="00590651"/>
    <w:rsid w:val="00590686"/>
    <w:rsid w:val="005906AB"/>
    <w:rsid w:val="00590ACF"/>
    <w:rsid w:val="00590F61"/>
    <w:rsid w:val="005910BC"/>
    <w:rsid w:val="00591239"/>
    <w:rsid w:val="0059137B"/>
    <w:rsid w:val="005916ED"/>
    <w:rsid w:val="00591CC0"/>
    <w:rsid w:val="00591E9C"/>
    <w:rsid w:val="005927E5"/>
    <w:rsid w:val="0059298C"/>
    <w:rsid w:val="00592AAD"/>
    <w:rsid w:val="00593854"/>
    <w:rsid w:val="00593D8A"/>
    <w:rsid w:val="005948A4"/>
    <w:rsid w:val="00594B87"/>
    <w:rsid w:val="00594DC5"/>
    <w:rsid w:val="00594DDE"/>
    <w:rsid w:val="0059549E"/>
    <w:rsid w:val="005958DA"/>
    <w:rsid w:val="00595DBF"/>
    <w:rsid w:val="00595E6E"/>
    <w:rsid w:val="0059650F"/>
    <w:rsid w:val="00596735"/>
    <w:rsid w:val="00596909"/>
    <w:rsid w:val="00596B30"/>
    <w:rsid w:val="00596E4B"/>
    <w:rsid w:val="00596EF9"/>
    <w:rsid w:val="00597233"/>
    <w:rsid w:val="00597380"/>
    <w:rsid w:val="0059758F"/>
    <w:rsid w:val="00597AE8"/>
    <w:rsid w:val="00597CB1"/>
    <w:rsid w:val="00597DA4"/>
    <w:rsid w:val="005A00DF"/>
    <w:rsid w:val="005A064B"/>
    <w:rsid w:val="005A0C42"/>
    <w:rsid w:val="005A1795"/>
    <w:rsid w:val="005A17BE"/>
    <w:rsid w:val="005A1ABF"/>
    <w:rsid w:val="005A2239"/>
    <w:rsid w:val="005A22F8"/>
    <w:rsid w:val="005A25F6"/>
    <w:rsid w:val="005A2967"/>
    <w:rsid w:val="005A2C62"/>
    <w:rsid w:val="005A32AB"/>
    <w:rsid w:val="005A340A"/>
    <w:rsid w:val="005A3D31"/>
    <w:rsid w:val="005A4384"/>
    <w:rsid w:val="005A448A"/>
    <w:rsid w:val="005A4B1E"/>
    <w:rsid w:val="005A5699"/>
    <w:rsid w:val="005A59E1"/>
    <w:rsid w:val="005A5FE2"/>
    <w:rsid w:val="005A63C4"/>
    <w:rsid w:val="005A6739"/>
    <w:rsid w:val="005A67B2"/>
    <w:rsid w:val="005A6D9B"/>
    <w:rsid w:val="005A734D"/>
    <w:rsid w:val="005A7AEC"/>
    <w:rsid w:val="005A7D24"/>
    <w:rsid w:val="005B10C1"/>
    <w:rsid w:val="005B16CC"/>
    <w:rsid w:val="005B1B13"/>
    <w:rsid w:val="005B1E25"/>
    <w:rsid w:val="005B1EDA"/>
    <w:rsid w:val="005B1EF2"/>
    <w:rsid w:val="005B201A"/>
    <w:rsid w:val="005B223A"/>
    <w:rsid w:val="005B268B"/>
    <w:rsid w:val="005B280A"/>
    <w:rsid w:val="005B280F"/>
    <w:rsid w:val="005B288E"/>
    <w:rsid w:val="005B32D7"/>
    <w:rsid w:val="005B33D8"/>
    <w:rsid w:val="005B39CB"/>
    <w:rsid w:val="005B39E5"/>
    <w:rsid w:val="005B43C8"/>
    <w:rsid w:val="005B4C5D"/>
    <w:rsid w:val="005B4DB6"/>
    <w:rsid w:val="005B5205"/>
    <w:rsid w:val="005B55BD"/>
    <w:rsid w:val="005B58FF"/>
    <w:rsid w:val="005B5BB3"/>
    <w:rsid w:val="005B5E78"/>
    <w:rsid w:val="005B5EAD"/>
    <w:rsid w:val="005B5F36"/>
    <w:rsid w:val="005B607D"/>
    <w:rsid w:val="005B66DF"/>
    <w:rsid w:val="005B66F8"/>
    <w:rsid w:val="005B671D"/>
    <w:rsid w:val="005B6A2B"/>
    <w:rsid w:val="005B6C08"/>
    <w:rsid w:val="005B6C38"/>
    <w:rsid w:val="005B6E2C"/>
    <w:rsid w:val="005B6EA3"/>
    <w:rsid w:val="005B7226"/>
    <w:rsid w:val="005B7AB6"/>
    <w:rsid w:val="005B7AF2"/>
    <w:rsid w:val="005B7D3A"/>
    <w:rsid w:val="005C125F"/>
    <w:rsid w:val="005C1CE9"/>
    <w:rsid w:val="005C1CEC"/>
    <w:rsid w:val="005C1FC4"/>
    <w:rsid w:val="005C21D6"/>
    <w:rsid w:val="005C258D"/>
    <w:rsid w:val="005C2652"/>
    <w:rsid w:val="005C2673"/>
    <w:rsid w:val="005C2727"/>
    <w:rsid w:val="005C288B"/>
    <w:rsid w:val="005C28B8"/>
    <w:rsid w:val="005C28DA"/>
    <w:rsid w:val="005C3671"/>
    <w:rsid w:val="005C3EFC"/>
    <w:rsid w:val="005C3FEC"/>
    <w:rsid w:val="005C4068"/>
    <w:rsid w:val="005C44F2"/>
    <w:rsid w:val="005C458A"/>
    <w:rsid w:val="005C4E28"/>
    <w:rsid w:val="005C5552"/>
    <w:rsid w:val="005C56BF"/>
    <w:rsid w:val="005C5869"/>
    <w:rsid w:val="005C5EF2"/>
    <w:rsid w:val="005C6472"/>
    <w:rsid w:val="005C681A"/>
    <w:rsid w:val="005C6C94"/>
    <w:rsid w:val="005C73EF"/>
    <w:rsid w:val="005C7871"/>
    <w:rsid w:val="005C7C49"/>
    <w:rsid w:val="005C7CE8"/>
    <w:rsid w:val="005C7DD1"/>
    <w:rsid w:val="005D064F"/>
    <w:rsid w:val="005D0730"/>
    <w:rsid w:val="005D0901"/>
    <w:rsid w:val="005D0926"/>
    <w:rsid w:val="005D11C8"/>
    <w:rsid w:val="005D1689"/>
    <w:rsid w:val="005D196C"/>
    <w:rsid w:val="005D1A0D"/>
    <w:rsid w:val="005D2175"/>
    <w:rsid w:val="005D239A"/>
    <w:rsid w:val="005D266B"/>
    <w:rsid w:val="005D26A8"/>
    <w:rsid w:val="005D2F06"/>
    <w:rsid w:val="005D3016"/>
    <w:rsid w:val="005D31AF"/>
    <w:rsid w:val="005D3269"/>
    <w:rsid w:val="005D3496"/>
    <w:rsid w:val="005D3645"/>
    <w:rsid w:val="005D3862"/>
    <w:rsid w:val="005D48D0"/>
    <w:rsid w:val="005D48E4"/>
    <w:rsid w:val="005D4F67"/>
    <w:rsid w:val="005D521E"/>
    <w:rsid w:val="005D54F8"/>
    <w:rsid w:val="005D56DF"/>
    <w:rsid w:val="005D579F"/>
    <w:rsid w:val="005D57D6"/>
    <w:rsid w:val="005D588B"/>
    <w:rsid w:val="005D5C08"/>
    <w:rsid w:val="005D5D2F"/>
    <w:rsid w:val="005D6424"/>
    <w:rsid w:val="005D6A2C"/>
    <w:rsid w:val="005D737B"/>
    <w:rsid w:val="005D79C2"/>
    <w:rsid w:val="005E05A9"/>
    <w:rsid w:val="005E11A0"/>
    <w:rsid w:val="005E1465"/>
    <w:rsid w:val="005E1752"/>
    <w:rsid w:val="005E20A4"/>
    <w:rsid w:val="005E21A5"/>
    <w:rsid w:val="005E26D7"/>
    <w:rsid w:val="005E2D29"/>
    <w:rsid w:val="005E365B"/>
    <w:rsid w:val="005E3B1E"/>
    <w:rsid w:val="005E3BD7"/>
    <w:rsid w:val="005E3E2E"/>
    <w:rsid w:val="005E3F22"/>
    <w:rsid w:val="005E40E0"/>
    <w:rsid w:val="005E41B8"/>
    <w:rsid w:val="005E4368"/>
    <w:rsid w:val="005E4372"/>
    <w:rsid w:val="005E5243"/>
    <w:rsid w:val="005E5724"/>
    <w:rsid w:val="005E5FF5"/>
    <w:rsid w:val="005E6220"/>
    <w:rsid w:val="005E666C"/>
    <w:rsid w:val="005E68CC"/>
    <w:rsid w:val="005E6E8A"/>
    <w:rsid w:val="005E77EC"/>
    <w:rsid w:val="005E7B79"/>
    <w:rsid w:val="005E7C2D"/>
    <w:rsid w:val="005E7CFB"/>
    <w:rsid w:val="005E7E13"/>
    <w:rsid w:val="005F009D"/>
    <w:rsid w:val="005F02F3"/>
    <w:rsid w:val="005F038B"/>
    <w:rsid w:val="005F057D"/>
    <w:rsid w:val="005F05E4"/>
    <w:rsid w:val="005F1070"/>
    <w:rsid w:val="005F1195"/>
    <w:rsid w:val="005F134E"/>
    <w:rsid w:val="005F18DB"/>
    <w:rsid w:val="005F1C40"/>
    <w:rsid w:val="005F1FA2"/>
    <w:rsid w:val="005F2455"/>
    <w:rsid w:val="005F3AF2"/>
    <w:rsid w:val="005F3C05"/>
    <w:rsid w:val="005F3C43"/>
    <w:rsid w:val="005F3D33"/>
    <w:rsid w:val="005F3E03"/>
    <w:rsid w:val="005F425D"/>
    <w:rsid w:val="005F479A"/>
    <w:rsid w:val="005F4F70"/>
    <w:rsid w:val="005F4FBB"/>
    <w:rsid w:val="005F5287"/>
    <w:rsid w:val="005F5622"/>
    <w:rsid w:val="005F5701"/>
    <w:rsid w:val="005F5BF3"/>
    <w:rsid w:val="005F5E15"/>
    <w:rsid w:val="005F60D7"/>
    <w:rsid w:val="005F612E"/>
    <w:rsid w:val="005F6245"/>
    <w:rsid w:val="005F6500"/>
    <w:rsid w:val="005F6BFE"/>
    <w:rsid w:val="005F6C6B"/>
    <w:rsid w:val="005F6F11"/>
    <w:rsid w:val="005F7139"/>
    <w:rsid w:val="005F7337"/>
    <w:rsid w:val="005F7753"/>
    <w:rsid w:val="005F794D"/>
    <w:rsid w:val="005F79EA"/>
    <w:rsid w:val="005F7BA6"/>
    <w:rsid w:val="005F7DB1"/>
    <w:rsid w:val="00600341"/>
    <w:rsid w:val="006008C6"/>
    <w:rsid w:val="00600B2E"/>
    <w:rsid w:val="00601799"/>
    <w:rsid w:val="00601B0B"/>
    <w:rsid w:val="00601C23"/>
    <w:rsid w:val="00601DB1"/>
    <w:rsid w:val="00601DB4"/>
    <w:rsid w:val="00601ED6"/>
    <w:rsid w:val="00602731"/>
    <w:rsid w:val="00602975"/>
    <w:rsid w:val="00602976"/>
    <w:rsid w:val="00602A9B"/>
    <w:rsid w:val="00602C56"/>
    <w:rsid w:val="00602ECB"/>
    <w:rsid w:val="00603C76"/>
    <w:rsid w:val="00603D7A"/>
    <w:rsid w:val="00603FD9"/>
    <w:rsid w:val="0060460C"/>
    <w:rsid w:val="00604846"/>
    <w:rsid w:val="0060488F"/>
    <w:rsid w:val="00604B98"/>
    <w:rsid w:val="00604EFB"/>
    <w:rsid w:val="006056C2"/>
    <w:rsid w:val="00605CEC"/>
    <w:rsid w:val="00606738"/>
    <w:rsid w:val="00606919"/>
    <w:rsid w:val="00606A88"/>
    <w:rsid w:val="00606E5B"/>
    <w:rsid w:val="00606EAC"/>
    <w:rsid w:val="00607582"/>
    <w:rsid w:val="00607841"/>
    <w:rsid w:val="00607D1C"/>
    <w:rsid w:val="006109ED"/>
    <w:rsid w:val="00610BB4"/>
    <w:rsid w:val="00611082"/>
    <w:rsid w:val="006117F1"/>
    <w:rsid w:val="00611B87"/>
    <w:rsid w:val="00611DBA"/>
    <w:rsid w:val="00612220"/>
    <w:rsid w:val="00612286"/>
    <w:rsid w:val="00612F37"/>
    <w:rsid w:val="00613124"/>
    <w:rsid w:val="006131C8"/>
    <w:rsid w:val="0061359D"/>
    <w:rsid w:val="0061360C"/>
    <w:rsid w:val="0061361A"/>
    <w:rsid w:val="00613937"/>
    <w:rsid w:val="006140E9"/>
    <w:rsid w:val="006141C0"/>
    <w:rsid w:val="006141C5"/>
    <w:rsid w:val="0061459C"/>
    <w:rsid w:val="006146E3"/>
    <w:rsid w:val="0061475F"/>
    <w:rsid w:val="00614A01"/>
    <w:rsid w:val="00614C3C"/>
    <w:rsid w:val="0061554C"/>
    <w:rsid w:val="0061578A"/>
    <w:rsid w:val="00615AFB"/>
    <w:rsid w:val="00615B04"/>
    <w:rsid w:val="00615BCB"/>
    <w:rsid w:val="00615E27"/>
    <w:rsid w:val="00615EF9"/>
    <w:rsid w:val="006161CF"/>
    <w:rsid w:val="006169A6"/>
    <w:rsid w:val="006169CC"/>
    <w:rsid w:val="006169D9"/>
    <w:rsid w:val="006171F9"/>
    <w:rsid w:val="00617572"/>
    <w:rsid w:val="00617639"/>
    <w:rsid w:val="0061779D"/>
    <w:rsid w:val="00617801"/>
    <w:rsid w:val="00617942"/>
    <w:rsid w:val="00617EE4"/>
    <w:rsid w:val="00620479"/>
    <w:rsid w:val="006205C3"/>
    <w:rsid w:val="00620B84"/>
    <w:rsid w:val="00621EE3"/>
    <w:rsid w:val="006223DE"/>
    <w:rsid w:val="006224B5"/>
    <w:rsid w:val="006224E8"/>
    <w:rsid w:val="0062297F"/>
    <w:rsid w:val="00622990"/>
    <w:rsid w:val="00622C99"/>
    <w:rsid w:val="00623647"/>
    <w:rsid w:val="006239D8"/>
    <w:rsid w:val="006239F9"/>
    <w:rsid w:val="00624169"/>
    <w:rsid w:val="006242BD"/>
    <w:rsid w:val="006248E7"/>
    <w:rsid w:val="00624DD4"/>
    <w:rsid w:val="00624EC3"/>
    <w:rsid w:val="006251BA"/>
    <w:rsid w:val="0062553D"/>
    <w:rsid w:val="006255E8"/>
    <w:rsid w:val="006257B6"/>
    <w:rsid w:val="00625CA6"/>
    <w:rsid w:val="00625EEA"/>
    <w:rsid w:val="00626052"/>
    <w:rsid w:val="0062627A"/>
    <w:rsid w:val="00626421"/>
    <w:rsid w:val="0062660D"/>
    <w:rsid w:val="00626A60"/>
    <w:rsid w:val="00626B16"/>
    <w:rsid w:val="00626CBB"/>
    <w:rsid w:val="00626D69"/>
    <w:rsid w:val="00626F60"/>
    <w:rsid w:val="00627109"/>
    <w:rsid w:val="0062716B"/>
    <w:rsid w:val="00627596"/>
    <w:rsid w:val="00627604"/>
    <w:rsid w:val="00627627"/>
    <w:rsid w:val="00627DC9"/>
    <w:rsid w:val="00630018"/>
    <w:rsid w:val="006302FD"/>
    <w:rsid w:val="006304D0"/>
    <w:rsid w:val="006305BA"/>
    <w:rsid w:val="00630E1B"/>
    <w:rsid w:val="00630FAF"/>
    <w:rsid w:val="00631140"/>
    <w:rsid w:val="006311D7"/>
    <w:rsid w:val="006314AE"/>
    <w:rsid w:val="006314D9"/>
    <w:rsid w:val="00631769"/>
    <w:rsid w:val="006318F5"/>
    <w:rsid w:val="006320FB"/>
    <w:rsid w:val="0063243E"/>
    <w:rsid w:val="006329FA"/>
    <w:rsid w:val="00632A28"/>
    <w:rsid w:val="00632E73"/>
    <w:rsid w:val="00633D0A"/>
    <w:rsid w:val="00633F0F"/>
    <w:rsid w:val="00634737"/>
    <w:rsid w:val="0063490A"/>
    <w:rsid w:val="00634A7A"/>
    <w:rsid w:val="00634DA4"/>
    <w:rsid w:val="0063514E"/>
    <w:rsid w:val="00635186"/>
    <w:rsid w:val="00635701"/>
    <w:rsid w:val="006359C3"/>
    <w:rsid w:val="00635F0A"/>
    <w:rsid w:val="00635F93"/>
    <w:rsid w:val="006360AD"/>
    <w:rsid w:val="006364DC"/>
    <w:rsid w:val="006369EE"/>
    <w:rsid w:val="00636B73"/>
    <w:rsid w:val="0063725F"/>
    <w:rsid w:val="006375E5"/>
    <w:rsid w:val="00637935"/>
    <w:rsid w:val="00637D08"/>
    <w:rsid w:val="00637EFE"/>
    <w:rsid w:val="00640B43"/>
    <w:rsid w:val="006413F8"/>
    <w:rsid w:val="00641706"/>
    <w:rsid w:val="006417A7"/>
    <w:rsid w:val="00641E54"/>
    <w:rsid w:val="00642016"/>
    <w:rsid w:val="00642395"/>
    <w:rsid w:val="00642C25"/>
    <w:rsid w:val="00642EA5"/>
    <w:rsid w:val="00642F1E"/>
    <w:rsid w:val="00643DB9"/>
    <w:rsid w:val="00643F23"/>
    <w:rsid w:val="00644499"/>
    <w:rsid w:val="006444D2"/>
    <w:rsid w:val="00644674"/>
    <w:rsid w:val="006446CB"/>
    <w:rsid w:val="006447A4"/>
    <w:rsid w:val="00644BD0"/>
    <w:rsid w:val="0064546E"/>
    <w:rsid w:val="006456D0"/>
    <w:rsid w:val="00645C96"/>
    <w:rsid w:val="00645CAD"/>
    <w:rsid w:val="00645E1B"/>
    <w:rsid w:val="00645E1D"/>
    <w:rsid w:val="00646025"/>
    <w:rsid w:val="0064623F"/>
    <w:rsid w:val="00646614"/>
    <w:rsid w:val="00646905"/>
    <w:rsid w:val="00646EA8"/>
    <w:rsid w:val="00647859"/>
    <w:rsid w:val="00647BB9"/>
    <w:rsid w:val="00647DFE"/>
    <w:rsid w:val="00647E09"/>
    <w:rsid w:val="00650C25"/>
    <w:rsid w:val="00650ED2"/>
    <w:rsid w:val="00651935"/>
    <w:rsid w:val="006519D7"/>
    <w:rsid w:val="00651C56"/>
    <w:rsid w:val="006522BD"/>
    <w:rsid w:val="00652355"/>
    <w:rsid w:val="0065272B"/>
    <w:rsid w:val="00652BDD"/>
    <w:rsid w:val="00652C04"/>
    <w:rsid w:val="00652F01"/>
    <w:rsid w:val="00652FDB"/>
    <w:rsid w:val="00653336"/>
    <w:rsid w:val="00653905"/>
    <w:rsid w:val="006548D8"/>
    <w:rsid w:val="0065527C"/>
    <w:rsid w:val="00655702"/>
    <w:rsid w:val="00655765"/>
    <w:rsid w:val="006558C1"/>
    <w:rsid w:val="00655975"/>
    <w:rsid w:val="00655BD7"/>
    <w:rsid w:val="006561D6"/>
    <w:rsid w:val="00656431"/>
    <w:rsid w:val="0065669D"/>
    <w:rsid w:val="0065669F"/>
    <w:rsid w:val="0065699F"/>
    <w:rsid w:val="006569FA"/>
    <w:rsid w:val="00656CA8"/>
    <w:rsid w:val="00657061"/>
    <w:rsid w:val="006570D3"/>
    <w:rsid w:val="006571A8"/>
    <w:rsid w:val="00657546"/>
    <w:rsid w:val="00657E59"/>
    <w:rsid w:val="0066002A"/>
    <w:rsid w:val="006600BD"/>
    <w:rsid w:val="00660171"/>
    <w:rsid w:val="00660451"/>
    <w:rsid w:val="00660724"/>
    <w:rsid w:val="0066126B"/>
    <w:rsid w:val="00661402"/>
    <w:rsid w:val="00661584"/>
    <w:rsid w:val="006618A3"/>
    <w:rsid w:val="0066191F"/>
    <w:rsid w:val="00661DC8"/>
    <w:rsid w:val="00661DD5"/>
    <w:rsid w:val="0066202A"/>
    <w:rsid w:val="00662590"/>
    <w:rsid w:val="00662C19"/>
    <w:rsid w:val="00662D80"/>
    <w:rsid w:val="00663347"/>
    <w:rsid w:val="00663A75"/>
    <w:rsid w:val="00663BCF"/>
    <w:rsid w:val="0066432F"/>
    <w:rsid w:val="00664512"/>
    <w:rsid w:val="0066465F"/>
    <w:rsid w:val="006646D4"/>
    <w:rsid w:val="0066475D"/>
    <w:rsid w:val="00664F2F"/>
    <w:rsid w:val="00665139"/>
    <w:rsid w:val="00665A2F"/>
    <w:rsid w:val="00665F19"/>
    <w:rsid w:val="00665FB8"/>
    <w:rsid w:val="006661A2"/>
    <w:rsid w:val="00666B25"/>
    <w:rsid w:val="006671E0"/>
    <w:rsid w:val="0066731A"/>
    <w:rsid w:val="006673BE"/>
    <w:rsid w:val="006673CC"/>
    <w:rsid w:val="00667931"/>
    <w:rsid w:val="00667B60"/>
    <w:rsid w:val="00667C22"/>
    <w:rsid w:val="00667CB0"/>
    <w:rsid w:val="006703E6"/>
    <w:rsid w:val="00670565"/>
    <w:rsid w:val="00670808"/>
    <w:rsid w:val="00670AB8"/>
    <w:rsid w:val="00670D2D"/>
    <w:rsid w:val="00670E4E"/>
    <w:rsid w:val="00671662"/>
    <w:rsid w:val="00672687"/>
    <w:rsid w:val="0067278A"/>
    <w:rsid w:val="0067289F"/>
    <w:rsid w:val="00672AA1"/>
    <w:rsid w:val="00672C49"/>
    <w:rsid w:val="006735F1"/>
    <w:rsid w:val="006738BD"/>
    <w:rsid w:val="00673AEB"/>
    <w:rsid w:val="00674083"/>
    <w:rsid w:val="00674213"/>
    <w:rsid w:val="006745A6"/>
    <w:rsid w:val="00674944"/>
    <w:rsid w:val="00674A8C"/>
    <w:rsid w:val="00674CCE"/>
    <w:rsid w:val="00675409"/>
    <w:rsid w:val="0067555F"/>
    <w:rsid w:val="00675560"/>
    <w:rsid w:val="006755BC"/>
    <w:rsid w:val="00675657"/>
    <w:rsid w:val="00675804"/>
    <w:rsid w:val="00675A28"/>
    <w:rsid w:val="00675A84"/>
    <w:rsid w:val="00675C5F"/>
    <w:rsid w:val="0067629E"/>
    <w:rsid w:val="0067651F"/>
    <w:rsid w:val="00676785"/>
    <w:rsid w:val="00676930"/>
    <w:rsid w:val="00676BE6"/>
    <w:rsid w:val="00677171"/>
    <w:rsid w:val="00677212"/>
    <w:rsid w:val="006773C0"/>
    <w:rsid w:val="006773E4"/>
    <w:rsid w:val="006775A8"/>
    <w:rsid w:val="006776CA"/>
    <w:rsid w:val="00677CE7"/>
    <w:rsid w:val="00677F0F"/>
    <w:rsid w:val="0068047C"/>
    <w:rsid w:val="0068097A"/>
    <w:rsid w:val="006810F6"/>
    <w:rsid w:val="00681278"/>
    <w:rsid w:val="006814A5"/>
    <w:rsid w:val="00681734"/>
    <w:rsid w:val="006817CC"/>
    <w:rsid w:val="006821C1"/>
    <w:rsid w:val="0068220C"/>
    <w:rsid w:val="006823A1"/>
    <w:rsid w:val="0068256A"/>
    <w:rsid w:val="006827E8"/>
    <w:rsid w:val="0068281B"/>
    <w:rsid w:val="0068284F"/>
    <w:rsid w:val="006828BD"/>
    <w:rsid w:val="00682A68"/>
    <w:rsid w:val="00682EB7"/>
    <w:rsid w:val="00682EEE"/>
    <w:rsid w:val="00683076"/>
    <w:rsid w:val="0068316D"/>
    <w:rsid w:val="00683322"/>
    <w:rsid w:val="00683408"/>
    <w:rsid w:val="006834CE"/>
    <w:rsid w:val="006836F0"/>
    <w:rsid w:val="00683D26"/>
    <w:rsid w:val="00684097"/>
    <w:rsid w:val="006841C8"/>
    <w:rsid w:val="00684E63"/>
    <w:rsid w:val="006853D8"/>
    <w:rsid w:val="0068540A"/>
    <w:rsid w:val="006855FD"/>
    <w:rsid w:val="00685DFA"/>
    <w:rsid w:val="00685F6C"/>
    <w:rsid w:val="00685FEC"/>
    <w:rsid w:val="00686211"/>
    <w:rsid w:val="0068637D"/>
    <w:rsid w:val="006863EB"/>
    <w:rsid w:val="00686BDA"/>
    <w:rsid w:val="00686C40"/>
    <w:rsid w:val="00686FD0"/>
    <w:rsid w:val="00687292"/>
    <w:rsid w:val="00687632"/>
    <w:rsid w:val="00687CFF"/>
    <w:rsid w:val="00687FD7"/>
    <w:rsid w:val="006900F5"/>
    <w:rsid w:val="00690BB4"/>
    <w:rsid w:val="00690BC3"/>
    <w:rsid w:val="00690CB3"/>
    <w:rsid w:val="006915CC"/>
    <w:rsid w:val="0069168A"/>
    <w:rsid w:val="00691C3B"/>
    <w:rsid w:val="00691EE9"/>
    <w:rsid w:val="006921AD"/>
    <w:rsid w:val="00692DE3"/>
    <w:rsid w:val="00693445"/>
    <w:rsid w:val="0069374E"/>
    <w:rsid w:val="00693891"/>
    <w:rsid w:val="00693EF8"/>
    <w:rsid w:val="00693FAE"/>
    <w:rsid w:val="00694000"/>
    <w:rsid w:val="006944CC"/>
    <w:rsid w:val="00694576"/>
    <w:rsid w:val="00694832"/>
    <w:rsid w:val="00695835"/>
    <w:rsid w:val="00695A00"/>
    <w:rsid w:val="00695A16"/>
    <w:rsid w:val="00695CA5"/>
    <w:rsid w:val="00696205"/>
    <w:rsid w:val="00697116"/>
    <w:rsid w:val="00697380"/>
    <w:rsid w:val="006974F4"/>
    <w:rsid w:val="00697980"/>
    <w:rsid w:val="00697B3B"/>
    <w:rsid w:val="00697B75"/>
    <w:rsid w:val="00697C8F"/>
    <w:rsid w:val="006A01BE"/>
    <w:rsid w:val="006A020C"/>
    <w:rsid w:val="006A0386"/>
    <w:rsid w:val="006A0588"/>
    <w:rsid w:val="006A06FA"/>
    <w:rsid w:val="006A0731"/>
    <w:rsid w:val="006A0874"/>
    <w:rsid w:val="006A088E"/>
    <w:rsid w:val="006A0919"/>
    <w:rsid w:val="006A0D67"/>
    <w:rsid w:val="006A102A"/>
    <w:rsid w:val="006A13F7"/>
    <w:rsid w:val="006A18DF"/>
    <w:rsid w:val="006A1B7F"/>
    <w:rsid w:val="006A2028"/>
    <w:rsid w:val="006A26B5"/>
    <w:rsid w:val="006A26C4"/>
    <w:rsid w:val="006A2D55"/>
    <w:rsid w:val="006A2D8B"/>
    <w:rsid w:val="006A2EBD"/>
    <w:rsid w:val="006A31ED"/>
    <w:rsid w:val="006A36D3"/>
    <w:rsid w:val="006A3747"/>
    <w:rsid w:val="006A377B"/>
    <w:rsid w:val="006A3834"/>
    <w:rsid w:val="006A3C29"/>
    <w:rsid w:val="006A3E45"/>
    <w:rsid w:val="006A46BD"/>
    <w:rsid w:val="006A4897"/>
    <w:rsid w:val="006A4BA6"/>
    <w:rsid w:val="006A5284"/>
    <w:rsid w:val="006A5A4B"/>
    <w:rsid w:val="006A5AE7"/>
    <w:rsid w:val="006A5B56"/>
    <w:rsid w:val="006A5C4E"/>
    <w:rsid w:val="006A5CB4"/>
    <w:rsid w:val="006A5D38"/>
    <w:rsid w:val="006A5FBB"/>
    <w:rsid w:val="006A60DA"/>
    <w:rsid w:val="006A6128"/>
    <w:rsid w:val="006A66AA"/>
    <w:rsid w:val="006A69EB"/>
    <w:rsid w:val="006A6C07"/>
    <w:rsid w:val="006A6CCE"/>
    <w:rsid w:val="006A6DFD"/>
    <w:rsid w:val="006A6F3B"/>
    <w:rsid w:val="006A71F7"/>
    <w:rsid w:val="006A742E"/>
    <w:rsid w:val="006A7468"/>
    <w:rsid w:val="006A769D"/>
    <w:rsid w:val="006A7BC9"/>
    <w:rsid w:val="006A7EB3"/>
    <w:rsid w:val="006B016B"/>
    <w:rsid w:val="006B06E9"/>
    <w:rsid w:val="006B0B3B"/>
    <w:rsid w:val="006B1A13"/>
    <w:rsid w:val="006B26BE"/>
    <w:rsid w:val="006B2813"/>
    <w:rsid w:val="006B2889"/>
    <w:rsid w:val="006B28B2"/>
    <w:rsid w:val="006B2912"/>
    <w:rsid w:val="006B2D75"/>
    <w:rsid w:val="006B3088"/>
    <w:rsid w:val="006B32A8"/>
    <w:rsid w:val="006B34D2"/>
    <w:rsid w:val="006B35D2"/>
    <w:rsid w:val="006B3AE0"/>
    <w:rsid w:val="006B3B36"/>
    <w:rsid w:val="006B3BF0"/>
    <w:rsid w:val="006B3DD6"/>
    <w:rsid w:val="006B3F7B"/>
    <w:rsid w:val="006B4123"/>
    <w:rsid w:val="006B42B0"/>
    <w:rsid w:val="006B47D1"/>
    <w:rsid w:val="006B48DD"/>
    <w:rsid w:val="006B4C3E"/>
    <w:rsid w:val="006B4D5C"/>
    <w:rsid w:val="006B5233"/>
    <w:rsid w:val="006B59A8"/>
    <w:rsid w:val="006B5C90"/>
    <w:rsid w:val="006B5CEE"/>
    <w:rsid w:val="006B60AC"/>
    <w:rsid w:val="006B6562"/>
    <w:rsid w:val="006B6627"/>
    <w:rsid w:val="006B6A36"/>
    <w:rsid w:val="006B6B14"/>
    <w:rsid w:val="006B6C98"/>
    <w:rsid w:val="006B6D81"/>
    <w:rsid w:val="006B714C"/>
    <w:rsid w:val="006B72FA"/>
    <w:rsid w:val="006B7A13"/>
    <w:rsid w:val="006B7F65"/>
    <w:rsid w:val="006C042B"/>
    <w:rsid w:val="006C0EF0"/>
    <w:rsid w:val="006C0FD1"/>
    <w:rsid w:val="006C16FE"/>
    <w:rsid w:val="006C1880"/>
    <w:rsid w:val="006C1EBE"/>
    <w:rsid w:val="006C1F91"/>
    <w:rsid w:val="006C256E"/>
    <w:rsid w:val="006C2643"/>
    <w:rsid w:val="006C2664"/>
    <w:rsid w:val="006C271E"/>
    <w:rsid w:val="006C29BD"/>
    <w:rsid w:val="006C2A2C"/>
    <w:rsid w:val="006C2D40"/>
    <w:rsid w:val="006C349D"/>
    <w:rsid w:val="006C3667"/>
    <w:rsid w:val="006C3BB9"/>
    <w:rsid w:val="006C3D4A"/>
    <w:rsid w:val="006C4107"/>
    <w:rsid w:val="006C41EF"/>
    <w:rsid w:val="006C4348"/>
    <w:rsid w:val="006C4612"/>
    <w:rsid w:val="006C477B"/>
    <w:rsid w:val="006C5223"/>
    <w:rsid w:val="006C64D9"/>
    <w:rsid w:val="006C6AFF"/>
    <w:rsid w:val="006C718A"/>
    <w:rsid w:val="006C76D4"/>
    <w:rsid w:val="006C7C56"/>
    <w:rsid w:val="006D001D"/>
    <w:rsid w:val="006D0876"/>
    <w:rsid w:val="006D089E"/>
    <w:rsid w:val="006D08B7"/>
    <w:rsid w:val="006D09A5"/>
    <w:rsid w:val="006D09A9"/>
    <w:rsid w:val="006D1103"/>
    <w:rsid w:val="006D11EE"/>
    <w:rsid w:val="006D12D1"/>
    <w:rsid w:val="006D17FC"/>
    <w:rsid w:val="006D1F4D"/>
    <w:rsid w:val="006D2263"/>
    <w:rsid w:val="006D22D3"/>
    <w:rsid w:val="006D24EA"/>
    <w:rsid w:val="006D261C"/>
    <w:rsid w:val="006D28C8"/>
    <w:rsid w:val="006D2FDA"/>
    <w:rsid w:val="006D35EA"/>
    <w:rsid w:val="006D49D4"/>
    <w:rsid w:val="006D4E41"/>
    <w:rsid w:val="006D4EBA"/>
    <w:rsid w:val="006D4F68"/>
    <w:rsid w:val="006D538E"/>
    <w:rsid w:val="006D5620"/>
    <w:rsid w:val="006D599C"/>
    <w:rsid w:val="006D5EE3"/>
    <w:rsid w:val="006D6F02"/>
    <w:rsid w:val="006D6FAD"/>
    <w:rsid w:val="006D71D5"/>
    <w:rsid w:val="006D78BE"/>
    <w:rsid w:val="006E01DF"/>
    <w:rsid w:val="006E03C0"/>
    <w:rsid w:val="006E070B"/>
    <w:rsid w:val="006E0768"/>
    <w:rsid w:val="006E0778"/>
    <w:rsid w:val="006E0CF6"/>
    <w:rsid w:val="006E0D57"/>
    <w:rsid w:val="006E0E80"/>
    <w:rsid w:val="006E1344"/>
    <w:rsid w:val="006E15CE"/>
    <w:rsid w:val="006E1642"/>
    <w:rsid w:val="006E188C"/>
    <w:rsid w:val="006E189E"/>
    <w:rsid w:val="006E1D71"/>
    <w:rsid w:val="006E1E1F"/>
    <w:rsid w:val="006E2231"/>
    <w:rsid w:val="006E2473"/>
    <w:rsid w:val="006E29C1"/>
    <w:rsid w:val="006E2A60"/>
    <w:rsid w:val="006E37F8"/>
    <w:rsid w:val="006E461F"/>
    <w:rsid w:val="006E46FB"/>
    <w:rsid w:val="006E519E"/>
    <w:rsid w:val="006E52B4"/>
    <w:rsid w:val="006E5761"/>
    <w:rsid w:val="006E613E"/>
    <w:rsid w:val="006E61F0"/>
    <w:rsid w:val="006E6331"/>
    <w:rsid w:val="006E686D"/>
    <w:rsid w:val="006E6B68"/>
    <w:rsid w:val="006E73CB"/>
    <w:rsid w:val="006E765E"/>
    <w:rsid w:val="006E7A6B"/>
    <w:rsid w:val="006E7B34"/>
    <w:rsid w:val="006E7B3A"/>
    <w:rsid w:val="006F066E"/>
    <w:rsid w:val="006F075F"/>
    <w:rsid w:val="006F09E5"/>
    <w:rsid w:val="006F0A74"/>
    <w:rsid w:val="006F0ADE"/>
    <w:rsid w:val="006F154B"/>
    <w:rsid w:val="006F16A3"/>
    <w:rsid w:val="006F17E6"/>
    <w:rsid w:val="006F1EC1"/>
    <w:rsid w:val="006F1EC5"/>
    <w:rsid w:val="006F1F3B"/>
    <w:rsid w:val="006F2138"/>
    <w:rsid w:val="006F2243"/>
    <w:rsid w:val="006F27A0"/>
    <w:rsid w:val="006F2876"/>
    <w:rsid w:val="006F2B08"/>
    <w:rsid w:val="006F2D2C"/>
    <w:rsid w:val="006F32E2"/>
    <w:rsid w:val="006F3456"/>
    <w:rsid w:val="006F3B22"/>
    <w:rsid w:val="006F420D"/>
    <w:rsid w:val="006F4330"/>
    <w:rsid w:val="006F471E"/>
    <w:rsid w:val="006F4C37"/>
    <w:rsid w:val="006F4F99"/>
    <w:rsid w:val="006F5114"/>
    <w:rsid w:val="006F538B"/>
    <w:rsid w:val="006F55BB"/>
    <w:rsid w:val="006F57FC"/>
    <w:rsid w:val="006F626A"/>
    <w:rsid w:val="006F65CB"/>
    <w:rsid w:val="006F6C58"/>
    <w:rsid w:val="006F6D24"/>
    <w:rsid w:val="006F7772"/>
    <w:rsid w:val="006F7792"/>
    <w:rsid w:val="006F7ABF"/>
    <w:rsid w:val="0070084C"/>
    <w:rsid w:val="0070099B"/>
    <w:rsid w:val="00700BEB"/>
    <w:rsid w:val="00700E29"/>
    <w:rsid w:val="0070136D"/>
    <w:rsid w:val="0070141B"/>
    <w:rsid w:val="00702804"/>
    <w:rsid w:val="00702F6B"/>
    <w:rsid w:val="00702FFD"/>
    <w:rsid w:val="00703024"/>
    <w:rsid w:val="00703481"/>
    <w:rsid w:val="00703839"/>
    <w:rsid w:val="007039A8"/>
    <w:rsid w:val="00703A00"/>
    <w:rsid w:val="00703BEF"/>
    <w:rsid w:val="00704337"/>
    <w:rsid w:val="0070463D"/>
    <w:rsid w:val="00704BDF"/>
    <w:rsid w:val="00704FF4"/>
    <w:rsid w:val="00705084"/>
    <w:rsid w:val="0070510A"/>
    <w:rsid w:val="00705112"/>
    <w:rsid w:val="0070534C"/>
    <w:rsid w:val="007053F7"/>
    <w:rsid w:val="00705AE8"/>
    <w:rsid w:val="00705BA0"/>
    <w:rsid w:val="007061E4"/>
    <w:rsid w:val="007064F1"/>
    <w:rsid w:val="007069F5"/>
    <w:rsid w:val="007069FF"/>
    <w:rsid w:val="00706C66"/>
    <w:rsid w:val="00706D8F"/>
    <w:rsid w:val="0070748C"/>
    <w:rsid w:val="00707A53"/>
    <w:rsid w:val="00707C38"/>
    <w:rsid w:val="00710294"/>
    <w:rsid w:val="00710AFA"/>
    <w:rsid w:val="00710CEB"/>
    <w:rsid w:val="00711151"/>
    <w:rsid w:val="0071118C"/>
    <w:rsid w:val="0071148E"/>
    <w:rsid w:val="00711AE4"/>
    <w:rsid w:val="00711C43"/>
    <w:rsid w:val="00711C7F"/>
    <w:rsid w:val="00711D23"/>
    <w:rsid w:val="00711E4E"/>
    <w:rsid w:val="00711EDB"/>
    <w:rsid w:val="00712147"/>
    <w:rsid w:val="007121B9"/>
    <w:rsid w:val="007124D0"/>
    <w:rsid w:val="00712ADF"/>
    <w:rsid w:val="00712C10"/>
    <w:rsid w:val="00712E14"/>
    <w:rsid w:val="00713068"/>
    <w:rsid w:val="0071311F"/>
    <w:rsid w:val="0071328E"/>
    <w:rsid w:val="007132A5"/>
    <w:rsid w:val="0071337D"/>
    <w:rsid w:val="00713553"/>
    <w:rsid w:val="00713DB8"/>
    <w:rsid w:val="007143E2"/>
    <w:rsid w:val="0071453A"/>
    <w:rsid w:val="007147B0"/>
    <w:rsid w:val="007149AC"/>
    <w:rsid w:val="007153A2"/>
    <w:rsid w:val="00715548"/>
    <w:rsid w:val="00715906"/>
    <w:rsid w:val="00715B93"/>
    <w:rsid w:val="00716256"/>
    <w:rsid w:val="00716445"/>
    <w:rsid w:val="007164EF"/>
    <w:rsid w:val="0071663D"/>
    <w:rsid w:val="00716834"/>
    <w:rsid w:val="00716B41"/>
    <w:rsid w:val="0071714E"/>
    <w:rsid w:val="00717541"/>
    <w:rsid w:val="00717780"/>
    <w:rsid w:val="007204EA"/>
    <w:rsid w:val="007205B6"/>
    <w:rsid w:val="00720BE5"/>
    <w:rsid w:val="00721159"/>
    <w:rsid w:val="007213F2"/>
    <w:rsid w:val="007215CE"/>
    <w:rsid w:val="00721A46"/>
    <w:rsid w:val="00721D03"/>
    <w:rsid w:val="00721DA9"/>
    <w:rsid w:val="007220CF"/>
    <w:rsid w:val="0072242A"/>
    <w:rsid w:val="00722554"/>
    <w:rsid w:val="0072259F"/>
    <w:rsid w:val="007228D7"/>
    <w:rsid w:val="0072327F"/>
    <w:rsid w:val="0072335E"/>
    <w:rsid w:val="007233A2"/>
    <w:rsid w:val="00723472"/>
    <w:rsid w:val="007236B8"/>
    <w:rsid w:val="0072385F"/>
    <w:rsid w:val="00723D64"/>
    <w:rsid w:val="00723FA6"/>
    <w:rsid w:val="00724317"/>
    <w:rsid w:val="00724AA9"/>
    <w:rsid w:val="00724AD8"/>
    <w:rsid w:val="00724C0E"/>
    <w:rsid w:val="00724C60"/>
    <w:rsid w:val="007252DB"/>
    <w:rsid w:val="00725BCA"/>
    <w:rsid w:val="007265E9"/>
    <w:rsid w:val="00726767"/>
    <w:rsid w:val="00727022"/>
    <w:rsid w:val="00727183"/>
    <w:rsid w:val="00727533"/>
    <w:rsid w:val="007277D0"/>
    <w:rsid w:val="00727C07"/>
    <w:rsid w:val="00727C43"/>
    <w:rsid w:val="0073002D"/>
    <w:rsid w:val="00730450"/>
    <w:rsid w:val="00730807"/>
    <w:rsid w:val="00730952"/>
    <w:rsid w:val="00730A40"/>
    <w:rsid w:val="00730A83"/>
    <w:rsid w:val="00730C66"/>
    <w:rsid w:val="00730E4B"/>
    <w:rsid w:val="00730F01"/>
    <w:rsid w:val="0073157F"/>
    <w:rsid w:val="0073179E"/>
    <w:rsid w:val="00731A53"/>
    <w:rsid w:val="00731BD7"/>
    <w:rsid w:val="00732292"/>
    <w:rsid w:val="00732CB3"/>
    <w:rsid w:val="00732E20"/>
    <w:rsid w:val="007331D1"/>
    <w:rsid w:val="007332AA"/>
    <w:rsid w:val="007335CD"/>
    <w:rsid w:val="00733FBC"/>
    <w:rsid w:val="00734844"/>
    <w:rsid w:val="00734C5A"/>
    <w:rsid w:val="00734E1F"/>
    <w:rsid w:val="00734F6B"/>
    <w:rsid w:val="00734F80"/>
    <w:rsid w:val="00735018"/>
    <w:rsid w:val="007359EB"/>
    <w:rsid w:val="00735AC3"/>
    <w:rsid w:val="00735C74"/>
    <w:rsid w:val="00735CDF"/>
    <w:rsid w:val="00735FC2"/>
    <w:rsid w:val="00736019"/>
    <w:rsid w:val="00736279"/>
    <w:rsid w:val="00736B2E"/>
    <w:rsid w:val="00736F6A"/>
    <w:rsid w:val="00737D5D"/>
    <w:rsid w:val="00740715"/>
    <w:rsid w:val="007407E9"/>
    <w:rsid w:val="007408EA"/>
    <w:rsid w:val="00740A35"/>
    <w:rsid w:val="00740CBF"/>
    <w:rsid w:val="00740EB7"/>
    <w:rsid w:val="0074146B"/>
    <w:rsid w:val="00741766"/>
    <w:rsid w:val="007417ED"/>
    <w:rsid w:val="00741DDE"/>
    <w:rsid w:val="00741EBA"/>
    <w:rsid w:val="0074233A"/>
    <w:rsid w:val="0074251A"/>
    <w:rsid w:val="00742896"/>
    <w:rsid w:val="00742A76"/>
    <w:rsid w:val="00742B9C"/>
    <w:rsid w:val="00742F1E"/>
    <w:rsid w:val="007434CE"/>
    <w:rsid w:val="007437A3"/>
    <w:rsid w:val="00744219"/>
    <w:rsid w:val="00744717"/>
    <w:rsid w:val="00744837"/>
    <w:rsid w:val="00744843"/>
    <w:rsid w:val="00744952"/>
    <w:rsid w:val="00744BA5"/>
    <w:rsid w:val="00745285"/>
    <w:rsid w:val="007452F3"/>
    <w:rsid w:val="00745798"/>
    <w:rsid w:val="00745819"/>
    <w:rsid w:val="00746008"/>
    <w:rsid w:val="007463BA"/>
    <w:rsid w:val="007463E3"/>
    <w:rsid w:val="00746B7F"/>
    <w:rsid w:val="00747026"/>
    <w:rsid w:val="00747BFF"/>
    <w:rsid w:val="00747F6A"/>
    <w:rsid w:val="007500D6"/>
    <w:rsid w:val="00750329"/>
    <w:rsid w:val="00750601"/>
    <w:rsid w:val="0075070D"/>
    <w:rsid w:val="0075072A"/>
    <w:rsid w:val="007507A9"/>
    <w:rsid w:val="007507E3"/>
    <w:rsid w:val="00750AA8"/>
    <w:rsid w:val="00750BA4"/>
    <w:rsid w:val="00750C47"/>
    <w:rsid w:val="0075110B"/>
    <w:rsid w:val="00751211"/>
    <w:rsid w:val="00751269"/>
    <w:rsid w:val="0075145A"/>
    <w:rsid w:val="00751659"/>
    <w:rsid w:val="007516F5"/>
    <w:rsid w:val="007517A3"/>
    <w:rsid w:val="007517B4"/>
    <w:rsid w:val="00751904"/>
    <w:rsid w:val="00751C47"/>
    <w:rsid w:val="00751FA9"/>
    <w:rsid w:val="0075241A"/>
    <w:rsid w:val="00752C91"/>
    <w:rsid w:val="00752D61"/>
    <w:rsid w:val="00752EC8"/>
    <w:rsid w:val="00753025"/>
    <w:rsid w:val="007530A2"/>
    <w:rsid w:val="00753134"/>
    <w:rsid w:val="00753915"/>
    <w:rsid w:val="007539B2"/>
    <w:rsid w:val="00753CDA"/>
    <w:rsid w:val="007542BB"/>
    <w:rsid w:val="0075455E"/>
    <w:rsid w:val="00755068"/>
    <w:rsid w:val="0075577D"/>
    <w:rsid w:val="00755DF5"/>
    <w:rsid w:val="007563D6"/>
    <w:rsid w:val="00756F4A"/>
    <w:rsid w:val="00757402"/>
    <w:rsid w:val="007575BE"/>
    <w:rsid w:val="0075768A"/>
    <w:rsid w:val="00757B96"/>
    <w:rsid w:val="00760096"/>
    <w:rsid w:val="0076026B"/>
    <w:rsid w:val="0076052C"/>
    <w:rsid w:val="007605EC"/>
    <w:rsid w:val="007607FA"/>
    <w:rsid w:val="00760C8B"/>
    <w:rsid w:val="00760D89"/>
    <w:rsid w:val="00760ECD"/>
    <w:rsid w:val="00761007"/>
    <w:rsid w:val="0076152F"/>
    <w:rsid w:val="007617C9"/>
    <w:rsid w:val="00761A53"/>
    <w:rsid w:val="00761A7C"/>
    <w:rsid w:val="00762081"/>
    <w:rsid w:val="007636D3"/>
    <w:rsid w:val="00763F12"/>
    <w:rsid w:val="0076403E"/>
    <w:rsid w:val="007643EF"/>
    <w:rsid w:val="00764517"/>
    <w:rsid w:val="00764681"/>
    <w:rsid w:val="00764CA4"/>
    <w:rsid w:val="00765146"/>
    <w:rsid w:val="007653E4"/>
    <w:rsid w:val="00765413"/>
    <w:rsid w:val="00766198"/>
    <w:rsid w:val="0076631B"/>
    <w:rsid w:val="00766AF7"/>
    <w:rsid w:val="00766DFF"/>
    <w:rsid w:val="00766F58"/>
    <w:rsid w:val="00767104"/>
    <w:rsid w:val="00767140"/>
    <w:rsid w:val="007671CD"/>
    <w:rsid w:val="00767687"/>
    <w:rsid w:val="007679CE"/>
    <w:rsid w:val="00767BB9"/>
    <w:rsid w:val="00767E84"/>
    <w:rsid w:val="00770308"/>
    <w:rsid w:val="007705E4"/>
    <w:rsid w:val="0077060C"/>
    <w:rsid w:val="0077118A"/>
    <w:rsid w:val="00771211"/>
    <w:rsid w:val="0077145E"/>
    <w:rsid w:val="007714FA"/>
    <w:rsid w:val="007718D7"/>
    <w:rsid w:val="0077211D"/>
    <w:rsid w:val="007721F6"/>
    <w:rsid w:val="007725C4"/>
    <w:rsid w:val="0077262F"/>
    <w:rsid w:val="00772A84"/>
    <w:rsid w:val="00772B8A"/>
    <w:rsid w:val="00773278"/>
    <w:rsid w:val="007736AA"/>
    <w:rsid w:val="00773816"/>
    <w:rsid w:val="00773E6F"/>
    <w:rsid w:val="00774047"/>
    <w:rsid w:val="00774132"/>
    <w:rsid w:val="007742E1"/>
    <w:rsid w:val="00774787"/>
    <w:rsid w:val="00774DC0"/>
    <w:rsid w:val="00774FB5"/>
    <w:rsid w:val="00775A91"/>
    <w:rsid w:val="00775C09"/>
    <w:rsid w:val="0077649E"/>
    <w:rsid w:val="00776FB4"/>
    <w:rsid w:val="00777C0E"/>
    <w:rsid w:val="00777CD6"/>
    <w:rsid w:val="00777FD2"/>
    <w:rsid w:val="00777FDD"/>
    <w:rsid w:val="00780933"/>
    <w:rsid w:val="00780BC4"/>
    <w:rsid w:val="0078149F"/>
    <w:rsid w:val="00781770"/>
    <w:rsid w:val="00781784"/>
    <w:rsid w:val="00781966"/>
    <w:rsid w:val="00781B42"/>
    <w:rsid w:val="007820B2"/>
    <w:rsid w:val="00782287"/>
    <w:rsid w:val="007823E4"/>
    <w:rsid w:val="00782454"/>
    <w:rsid w:val="007826F6"/>
    <w:rsid w:val="00782C3D"/>
    <w:rsid w:val="00782D60"/>
    <w:rsid w:val="00783349"/>
    <w:rsid w:val="00783604"/>
    <w:rsid w:val="0078369E"/>
    <w:rsid w:val="00783783"/>
    <w:rsid w:val="00783908"/>
    <w:rsid w:val="00783C03"/>
    <w:rsid w:val="00783DAA"/>
    <w:rsid w:val="00783FF6"/>
    <w:rsid w:val="007847FE"/>
    <w:rsid w:val="0078484E"/>
    <w:rsid w:val="00784852"/>
    <w:rsid w:val="00784AA6"/>
    <w:rsid w:val="00784C00"/>
    <w:rsid w:val="00784C4E"/>
    <w:rsid w:val="00784CBD"/>
    <w:rsid w:val="00785273"/>
    <w:rsid w:val="00785444"/>
    <w:rsid w:val="00785921"/>
    <w:rsid w:val="00785CD6"/>
    <w:rsid w:val="00785DE0"/>
    <w:rsid w:val="00786126"/>
    <w:rsid w:val="007862B6"/>
    <w:rsid w:val="00790017"/>
    <w:rsid w:val="0079031C"/>
    <w:rsid w:val="007905B5"/>
    <w:rsid w:val="007906F5"/>
    <w:rsid w:val="00790888"/>
    <w:rsid w:val="007908A9"/>
    <w:rsid w:val="007908FD"/>
    <w:rsid w:val="00790B41"/>
    <w:rsid w:val="00790E09"/>
    <w:rsid w:val="00790F9B"/>
    <w:rsid w:val="00791004"/>
    <w:rsid w:val="007918BE"/>
    <w:rsid w:val="007918EC"/>
    <w:rsid w:val="00791EE6"/>
    <w:rsid w:val="007927A9"/>
    <w:rsid w:val="00792E88"/>
    <w:rsid w:val="0079308E"/>
    <w:rsid w:val="00793171"/>
    <w:rsid w:val="007937FF"/>
    <w:rsid w:val="00793C45"/>
    <w:rsid w:val="00793EFC"/>
    <w:rsid w:val="00793F61"/>
    <w:rsid w:val="007941C4"/>
    <w:rsid w:val="0079428E"/>
    <w:rsid w:val="00794463"/>
    <w:rsid w:val="007944B0"/>
    <w:rsid w:val="007944BB"/>
    <w:rsid w:val="0079453C"/>
    <w:rsid w:val="00794668"/>
    <w:rsid w:val="00794A87"/>
    <w:rsid w:val="00794CEB"/>
    <w:rsid w:val="00794E5D"/>
    <w:rsid w:val="00795660"/>
    <w:rsid w:val="00795A2E"/>
    <w:rsid w:val="00795B7F"/>
    <w:rsid w:val="00795EBF"/>
    <w:rsid w:val="00795FF2"/>
    <w:rsid w:val="0079684A"/>
    <w:rsid w:val="00796B69"/>
    <w:rsid w:val="00796C53"/>
    <w:rsid w:val="00797247"/>
    <w:rsid w:val="007974DF"/>
    <w:rsid w:val="00797E41"/>
    <w:rsid w:val="007A04AE"/>
    <w:rsid w:val="007A092F"/>
    <w:rsid w:val="007A0B6B"/>
    <w:rsid w:val="007A0BB6"/>
    <w:rsid w:val="007A1455"/>
    <w:rsid w:val="007A149C"/>
    <w:rsid w:val="007A253F"/>
    <w:rsid w:val="007A270E"/>
    <w:rsid w:val="007A2D87"/>
    <w:rsid w:val="007A3285"/>
    <w:rsid w:val="007A3535"/>
    <w:rsid w:val="007A39C1"/>
    <w:rsid w:val="007A39DB"/>
    <w:rsid w:val="007A3A39"/>
    <w:rsid w:val="007A3CE0"/>
    <w:rsid w:val="007A3F52"/>
    <w:rsid w:val="007A40E7"/>
    <w:rsid w:val="007A41B5"/>
    <w:rsid w:val="007A42D2"/>
    <w:rsid w:val="007A430A"/>
    <w:rsid w:val="007A4418"/>
    <w:rsid w:val="007A4D2E"/>
    <w:rsid w:val="007A5248"/>
    <w:rsid w:val="007A56E0"/>
    <w:rsid w:val="007A5C87"/>
    <w:rsid w:val="007A5D9A"/>
    <w:rsid w:val="007A623A"/>
    <w:rsid w:val="007A6608"/>
    <w:rsid w:val="007A6929"/>
    <w:rsid w:val="007A6EEB"/>
    <w:rsid w:val="007A70BD"/>
    <w:rsid w:val="007A7157"/>
    <w:rsid w:val="007A74B8"/>
    <w:rsid w:val="007A76B6"/>
    <w:rsid w:val="007B055C"/>
    <w:rsid w:val="007B0A89"/>
    <w:rsid w:val="007B0CEC"/>
    <w:rsid w:val="007B0E48"/>
    <w:rsid w:val="007B18DD"/>
    <w:rsid w:val="007B2436"/>
    <w:rsid w:val="007B29FA"/>
    <w:rsid w:val="007B2B28"/>
    <w:rsid w:val="007B30EB"/>
    <w:rsid w:val="007B338F"/>
    <w:rsid w:val="007B3907"/>
    <w:rsid w:val="007B3D3C"/>
    <w:rsid w:val="007B4CE4"/>
    <w:rsid w:val="007B4DED"/>
    <w:rsid w:val="007B4E24"/>
    <w:rsid w:val="007B4EF6"/>
    <w:rsid w:val="007B50F9"/>
    <w:rsid w:val="007B5450"/>
    <w:rsid w:val="007B55EA"/>
    <w:rsid w:val="007B5A04"/>
    <w:rsid w:val="007B5D43"/>
    <w:rsid w:val="007B624E"/>
    <w:rsid w:val="007B6869"/>
    <w:rsid w:val="007B6A27"/>
    <w:rsid w:val="007B72C4"/>
    <w:rsid w:val="007B7345"/>
    <w:rsid w:val="007B753B"/>
    <w:rsid w:val="007B755C"/>
    <w:rsid w:val="007B7652"/>
    <w:rsid w:val="007B7ABA"/>
    <w:rsid w:val="007B7B8C"/>
    <w:rsid w:val="007C0178"/>
    <w:rsid w:val="007C0550"/>
    <w:rsid w:val="007C0D31"/>
    <w:rsid w:val="007C0F11"/>
    <w:rsid w:val="007C0F57"/>
    <w:rsid w:val="007C1253"/>
    <w:rsid w:val="007C1640"/>
    <w:rsid w:val="007C185F"/>
    <w:rsid w:val="007C1BD3"/>
    <w:rsid w:val="007C1DFF"/>
    <w:rsid w:val="007C1FA3"/>
    <w:rsid w:val="007C2F16"/>
    <w:rsid w:val="007C2F33"/>
    <w:rsid w:val="007C3211"/>
    <w:rsid w:val="007C32EC"/>
    <w:rsid w:val="007C3544"/>
    <w:rsid w:val="007C376E"/>
    <w:rsid w:val="007C384F"/>
    <w:rsid w:val="007C38BF"/>
    <w:rsid w:val="007C3B17"/>
    <w:rsid w:val="007C3CBC"/>
    <w:rsid w:val="007C3CDF"/>
    <w:rsid w:val="007C4111"/>
    <w:rsid w:val="007C411C"/>
    <w:rsid w:val="007C4597"/>
    <w:rsid w:val="007C4D92"/>
    <w:rsid w:val="007C4DE3"/>
    <w:rsid w:val="007C4E23"/>
    <w:rsid w:val="007C4F00"/>
    <w:rsid w:val="007C523D"/>
    <w:rsid w:val="007C52D3"/>
    <w:rsid w:val="007C52E3"/>
    <w:rsid w:val="007C533E"/>
    <w:rsid w:val="007C5742"/>
    <w:rsid w:val="007C5BF1"/>
    <w:rsid w:val="007C6111"/>
    <w:rsid w:val="007C6257"/>
    <w:rsid w:val="007C6511"/>
    <w:rsid w:val="007C6989"/>
    <w:rsid w:val="007C6A81"/>
    <w:rsid w:val="007C6E8C"/>
    <w:rsid w:val="007C76D1"/>
    <w:rsid w:val="007C799A"/>
    <w:rsid w:val="007C7A55"/>
    <w:rsid w:val="007C7EFA"/>
    <w:rsid w:val="007C7F12"/>
    <w:rsid w:val="007D02EF"/>
    <w:rsid w:val="007D06F0"/>
    <w:rsid w:val="007D0B54"/>
    <w:rsid w:val="007D0F8E"/>
    <w:rsid w:val="007D109F"/>
    <w:rsid w:val="007D10EE"/>
    <w:rsid w:val="007D133A"/>
    <w:rsid w:val="007D1465"/>
    <w:rsid w:val="007D155A"/>
    <w:rsid w:val="007D177C"/>
    <w:rsid w:val="007D1DE9"/>
    <w:rsid w:val="007D23A0"/>
    <w:rsid w:val="007D2BC3"/>
    <w:rsid w:val="007D2E21"/>
    <w:rsid w:val="007D303D"/>
    <w:rsid w:val="007D3293"/>
    <w:rsid w:val="007D3AED"/>
    <w:rsid w:val="007D4028"/>
    <w:rsid w:val="007D43F1"/>
    <w:rsid w:val="007D49E2"/>
    <w:rsid w:val="007D4F63"/>
    <w:rsid w:val="007D5125"/>
    <w:rsid w:val="007D5131"/>
    <w:rsid w:val="007D5398"/>
    <w:rsid w:val="007D5A5E"/>
    <w:rsid w:val="007D5BDD"/>
    <w:rsid w:val="007D5E84"/>
    <w:rsid w:val="007D5EED"/>
    <w:rsid w:val="007D629A"/>
    <w:rsid w:val="007D6DDF"/>
    <w:rsid w:val="007D722D"/>
    <w:rsid w:val="007D77C1"/>
    <w:rsid w:val="007D78FE"/>
    <w:rsid w:val="007D7A31"/>
    <w:rsid w:val="007D7B11"/>
    <w:rsid w:val="007D7BA5"/>
    <w:rsid w:val="007D7BDA"/>
    <w:rsid w:val="007D7E86"/>
    <w:rsid w:val="007E03FB"/>
    <w:rsid w:val="007E045B"/>
    <w:rsid w:val="007E074E"/>
    <w:rsid w:val="007E0846"/>
    <w:rsid w:val="007E0896"/>
    <w:rsid w:val="007E09F2"/>
    <w:rsid w:val="007E0AE4"/>
    <w:rsid w:val="007E0D1D"/>
    <w:rsid w:val="007E0DEE"/>
    <w:rsid w:val="007E12D3"/>
    <w:rsid w:val="007E169E"/>
    <w:rsid w:val="007E2353"/>
    <w:rsid w:val="007E261B"/>
    <w:rsid w:val="007E2B38"/>
    <w:rsid w:val="007E2C55"/>
    <w:rsid w:val="007E3090"/>
    <w:rsid w:val="007E3309"/>
    <w:rsid w:val="007E3491"/>
    <w:rsid w:val="007E3BC9"/>
    <w:rsid w:val="007E40D8"/>
    <w:rsid w:val="007E4165"/>
    <w:rsid w:val="007E452B"/>
    <w:rsid w:val="007E4606"/>
    <w:rsid w:val="007E4D70"/>
    <w:rsid w:val="007E4DD7"/>
    <w:rsid w:val="007E4E71"/>
    <w:rsid w:val="007E5141"/>
    <w:rsid w:val="007E51FB"/>
    <w:rsid w:val="007E530A"/>
    <w:rsid w:val="007E563A"/>
    <w:rsid w:val="007E5847"/>
    <w:rsid w:val="007E5D9C"/>
    <w:rsid w:val="007E5E33"/>
    <w:rsid w:val="007E5F72"/>
    <w:rsid w:val="007E6089"/>
    <w:rsid w:val="007E700B"/>
    <w:rsid w:val="007E735A"/>
    <w:rsid w:val="007E7504"/>
    <w:rsid w:val="007E76F4"/>
    <w:rsid w:val="007E7746"/>
    <w:rsid w:val="007E7777"/>
    <w:rsid w:val="007F0143"/>
    <w:rsid w:val="007F08A2"/>
    <w:rsid w:val="007F0C63"/>
    <w:rsid w:val="007F1168"/>
    <w:rsid w:val="007F1322"/>
    <w:rsid w:val="007F2173"/>
    <w:rsid w:val="007F2508"/>
    <w:rsid w:val="007F2EC5"/>
    <w:rsid w:val="007F2EEB"/>
    <w:rsid w:val="007F368C"/>
    <w:rsid w:val="007F3E4F"/>
    <w:rsid w:val="007F43DF"/>
    <w:rsid w:val="007F4B2F"/>
    <w:rsid w:val="007F5461"/>
    <w:rsid w:val="007F552D"/>
    <w:rsid w:val="007F594B"/>
    <w:rsid w:val="007F5BB0"/>
    <w:rsid w:val="007F5FF7"/>
    <w:rsid w:val="007F6793"/>
    <w:rsid w:val="007F6AF4"/>
    <w:rsid w:val="007F6C90"/>
    <w:rsid w:val="007F7593"/>
    <w:rsid w:val="007F7645"/>
    <w:rsid w:val="007F77BE"/>
    <w:rsid w:val="007F7835"/>
    <w:rsid w:val="007F787F"/>
    <w:rsid w:val="007F7C38"/>
    <w:rsid w:val="00800107"/>
    <w:rsid w:val="008001F3"/>
    <w:rsid w:val="00800718"/>
    <w:rsid w:val="008010AC"/>
    <w:rsid w:val="008015F3"/>
    <w:rsid w:val="008016AB"/>
    <w:rsid w:val="00801999"/>
    <w:rsid w:val="00801A95"/>
    <w:rsid w:val="00801BC8"/>
    <w:rsid w:val="00801F80"/>
    <w:rsid w:val="008020D6"/>
    <w:rsid w:val="008023DB"/>
    <w:rsid w:val="0080284E"/>
    <w:rsid w:val="0080287D"/>
    <w:rsid w:val="00802A89"/>
    <w:rsid w:val="00802ABB"/>
    <w:rsid w:val="0080310F"/>
    <w:rsid w:val="00803A0F"/>
    <w:rsid w:val="00803B8E"/>
    <w:rsid w:val="00803C83"/>
    <w:rsid w:val="0080459C"/>
    <w:rsid w:val="00804951"/>
    <w:rsid w:val="00804B42"/>
    <w:rsid w:val="00804D7E"/>
    <w:rsid w:val="008052C9"/>
    <w:rsid w:val="00805D98"/>
    <w:rsid w:val="00806328"/>
    <w:rsid w:val="00806335"/>
    <w:rsid w:val="008065D6"/>
    <w:rsid w:val="008065D9"/>
    <w:rsid w:val="0080675B"/>
    <w:rsid w:val="00806840"/>
    <w:rsid w:val="00806C05"/>
    <w:rsid w:val="00806F1E"/>
    <w:rsid w:val="00807758"/>
    <w:rsid w:val="008079C3"/>
    <w:rsid w:val="00807A5E"/>
    <w:rsid w:val="00807B7E"/>
    <w:rsid w:val="00807C41"/>
    <w:rsid w:val="00810452"/>
    <w:rsid w:val="0081047D"/>
    <w:rsid w:val="0081065A"/>
    <w:rsid w:val="0081095E"/>
    <w:rsid w:val="00810A3D"/>
    <w:rsid w:val="00810DAF"/>
    <w:rsid w:val="00810EF7"/>
    <w:rsid w:val="008110AC"/>
    <w:rsid w:val="008114A9"/>
    <w:rsid w:val="0081182D"/>
    <w:rsid w:val="0081196C"/>
    <w:rsid w:val="00811A17"/>
    <w:rsid w:val="00811C7D"/>
    <w:rsid w:val="00811EB2"/>
    <w:rsid w:val="0081211E"/>
    <w:rsid w:val="008123B5"/>
    <w:rsid w:val="008123FB"/>
    <w:rsid w:val="00812B81"/>
    <w:rsid w:val="00812C58"/>
    <w:rsid w:val="0081337C"/>
    <w:rsid w:val="008134A0"/>
    <w:rsid w:val="008137C7"/>
    <w:rsid w:val="00813902"/>
    <w:rsid w:val="00813953"/>
    <w:rsid w:val="00813B67"/>
    <w:rsid w:val="00813FF3"/>
    <w:rsid w:val="0081417E"/>
    <w:rsid w:val="008145B1"/>
    <w:rsid w:val="0081460F"/>
    <w:rsid w:val="008148E4"/>
    <w:rsid w:val="00814D3F"/>
    <w:rsid w:val="008151E4"/>
    <w:rsid w:val="008154B8"/>
    <w:rsid w:val="008156D3"/>
    <w:rsid w:val="008157D9"/>
    <w:rsid w:val="00815BB0"/>
    <w:rsid w:val="00815CCE"/>
    <w:rsid w:val="00815D82"/>
    <w:rsid w:val="008167B4"/>
    <w:rsid w:val="00816BBD"/>
    <w:rsid w:val="00816C45"/>
    <w:rsid w:val="00817158"/>
    <w:rsid w:val="0081717E"/>
    <w:rsid w:val="00817A88"/>
    <w:rsid w:val="00820689"/>
    <w:rsid w:val="008206AB"/>
    <w:rsid w:val="008207FE"/>
    <w:rsid w:val="00820B5B"/>
    <w:rsid w:val="00821208"/>
    <w:rsid w:val="00821298"/>
    <w:rsid w:val="00821353"/>
    <w:rsid w:val="008216A8"/>
    <w:rsid w:val="00821D9B"/>
    <w:rsid w:val="00822A80"/>
    <w:rsid w:val="00822D01"/>
    <w:rsid w:val="00822F7C"/>
    <w:rsid w:val="00823003"/>
    <w:rsid w:val="00823177"/>
    <w:rsid w:val="008232D8"/>
    <w:rsid w:val="00823357"/>
    <w:rsid w:val="00823ED4"/>
    <w:rsid w:val="008249FD"/>
    <w:rsid w:val="00824B5F"/>
    <w:rsid w:val="0082509B"/>
    <w:rsid w:val="00825C5E"/>
    <w:rsid w:val="00825D90"/>
    <w:rsid w:val="00825F00"/>
    <w:rsid w:val="008262DB"/>
    <w:rsid w:val="008262EA"/>
    <w:rsid w:val="008266FA"/>
    <w:rsid w:val="00826C0B"/>
    <w:rsid w:val="00826D29"/>
    <w:rsid w:val="00826FD7"/>
    <w:rsid w:val="00827156"/>
    <w:rsid w:val="00827CD3"/>
    <w:rsid w:val="00827E73"/>
    <w:rsid w:val="00830339"/>
    <w:rsid w:val="00830342"/>
    <w:rsid w:val="00830422"/>
    <w:rsid w:val="008308CD"/>
    <w:rsid w:val="008312EC"/>
    <w:rsid w:val="0083188C"/>
    <w:rsid w:val="00831A88"/>
    <w:rsid w:val="00831AE0"/>
    <w:rsid w:val="00831D9D"/>
    <w:rsid w:val="0083260F"/>
    <w:rsid w:val="0083281A"/>
    <w:rsid w:val="00832936"/>
    <w:rsid w:val="00832DDA"/>
    <w:rsid w:val="008331CD"/>
    <w:rsid w:val="0083321F"/>
    <w:rsid w:val="00833443"/>
    <w:rsid w:val="0083377A"/>
    <w:rsid w:val="008338B2"/>
    <w:rsid w:val="00834739"/>
    <w:rsid w:val="0083476E"/>
    <w:rsid w:val="00834A2C"/>
    <w:rsid w:val="00834CA7"/>
    <w:rsid w:val="00834E1F"/>
    <w:rsid w:val="008356E7"/>
    <w:rsid w:val="00835A2E"/>
    <w:rsid w:val="00835B45"/>
    <w:rsid w:val="00835DBA"/>
    <w:rsid w:val="008360C5"/>
    <w:rsid w:val="00836268"/>
    <w:rsid w:val="008362A9"/>
    <w:rsid w:val="00836531"/>
    <w:rsid w:val="0083671F"/>
    <w:rsid w:val="00836768"/>
    <w:rsid w:val="008368C7"/>
    <w:rsid w:val="00836B55"/>
    <w:rsid w:val="00836E31"/>
    <w:rsid w:val="00837D79"/>
    <w:rsid w:val="00837DD1"/>
    <w:rsid w:val="00837E2B"/>
    <w:rsid w:val="00837F7E"/>
    <w:rsid w:val="00840B18"/>
    <w:rsid w:val="00840DB5"/>
    <w:rsid w:val="00840DB9"/>
    <w:rsid w:val="00841562"/>
    <w:rsid w:val="008419A7"/>
    <w:rsid w:val="00841FD4"/>
    <w:rsid w:val="0084201A"/>
    <w:rsid w:val="008420F3"/>
    <w:rsid w:val="008423CC"/>
    <w:rsid w:val="0084252A"/>
    <w:rsid w:val="0084270D"/>
    <w:rsid w:val="00842AB6"/>
    <w:rsid w:val="00842F7B"/>
    <w:rsid w:val="00843210"/>
    <w:rsid w:val="008437A8"/>
    <w:rsid w:val="008438F5"/>
    <w:rsid w:val="00844119"/>
    <w:rsid w:val="0084561C"/>
    <w:rsid w:val="00845743"/>
    <w:rsid w:val="008459C6"/>
    <w:rsid w:val="00845CB9"/>
    <w:rsid w:val="0084611A"/>
    <w:rsid w:val="00846374"/>
    <w:rsid w:val="008465A6"/>
    <w:rsid w:val="008469F7"/>
    <w:rsid w:val="00846BEC"/>
    <w:rsid w:val="00847164"/>
    <w:rsid w:val="00847439"/>
    <w:rsid w:val="00847966"/>
    <w:rsid w:val="008479F7"/>
    <w:rsid w:val="00847CE7"/>
    <w:rsid w:val="00847D7A"/>
    <w:rsid w:val="00847F4C"/>
    <w:rsid w:val="00850015"/>
    <w:rsid w:val="008502D4"/>
    <w:rsid w:val="0085068F"/>
    <w:rsid w:val="0085086A"/>
    <w:rsid w:val="00850B06"/>
    <w:rsid w:val="00850C70"/>
    <w:rsid w:val="00850E35"/>
    <w:rsid w:val="00850F8F"/>
    <w:rsid w:val="008513DE"/>
    <w:rsid w:val="008514DD"/>
    <w:rsid w:val="00851712"/>
    <w:rsid w:val="00851C74"/>
    <w:rsid w:val="00851CEA"/>
    <w:rsid w:val="00851DD1"/>
    <w:rsid w:val="00852A2B"/>
    <w:rsid w:val="00852AD4"/>
    <w:rsid w:val="00852B43"/>
    <w:rsid w:val="00852D34"/>
    <w:rsid w:val="00852FFC"/>
    <w:rsid w:val="008537B2"/>
    <w:rsid w:val="00853903"/>
    <w:rsid w:val="00853FAF"/>
    <w:rsid w:val="0085405B"/>
    <w:rsid w:val="00854663"/>
    <w:rsid w:val="00854BA9"/>
    <w:rsid w:val="00855061"/>
    <w:rsid w:val="008551D7"/>
    <w:rsid w:val="008556A2"/>
    <w:rsid w:val="008559B6"/>
    <w:rsid w:val="00855BA0"/>
    <w:rsid w:val="00855D9C"/>
    <w:rsid w:val="008561FB"/>
    <w:rsid w:val="008565AB"/>
    <w:rsid w:val="00856657"/>
    <w:rsid w:val="00856B09"/>
    <w:rsid w:val="00856BDA"/>
    <w:rsid w:val="008574DA"/>
    <w:rsid w:val="00860435"/>
    <w:rsid w:val="008604BC"/>
    <w:rsid w:val="0086058A"/>
    <w:rsid w:val="00860654"/>
    <w:rsid w:val="00860715"/>
    <w:rsid w:val="008608CC"/>
    <w:rsid w:val="00860D74"/>
    <w:rsid w:val="0086125C"/>
    <w:rsid w:val="00862440"/>
    <w:rsid w:val="008624A6"/>
    <w:rsid w:val="00862A1B"/>
    <w:rsid w:val="00862C79"/>
    <w:rsid w:val="00862DFC"/>
    <w:rsid w:val="0086310D"/>
    <w:rsid w:val="00863118"/>
    <w:rsid w:val="0086311C"/>
    <w:rsid w:val="00863361"/>
    <w:rsid w:val="0086367E"/>
    <w:rsid w:val="008639A9"/>
    <w:rsid w:val="00863BDB"/>
    <w:rsid w:val="00863E89"/>
    <w:rsid w:val="00863ECF"/>
    <w:rsid w:val="00863F0E"/>
    <w:rsid w:val="00864121"/>
    <w:rsid w:val="00864170"/>
    <w:rsid w:val="0086452D"/>
    <w:rsid w:val="0086454E"/>
    <w:rsid w:val="0086490E"/>
    <w:rsid w:val="00864ACE"/>
    <w:rsid w:val="00864E79"/>
    <w:rsid w:val="00865394"/>
    <w:rsid w:val="008653D6"/>
    <w:rsid w:val="0086560D"/>
    <w:rsid w:val="00865DBE"/>
    <w:rsid w:val="00865E05"/>
    <w:rsid w:val="00866097"/>
    <w:rsid w:val="008666F1"/>
    <w:rsid w:val="00866939"/>
    <w:rsid w:val="00866A51"/>
    <w:rsid w:val="00866A77"/>
    <w:rsid w:val="00866CD5"/>
    <w:rsid w:val="00867780"/>
    <w:rsid w:val="0086798B"/>
    <w:rsid w:val="008679E1"/>
    <w:rsid w:val="00867A78"/>
    <w:rsid w:val="00867CC9"/>
    <w:rsid w:val="00867FC9"/>
    <w:rsid w:val="0087041E"/>
    <w:rsid w:val="00870684"/>
    <w:rsid w:val="008711A6"/>
    <w:rsid w:val="008713D5"/>
    <w:rsid w:val="00871A9A"/>
    <w:rsid w:val="00871EB7"/>
    <w:rsid w:val="00872231"/>
    <w:rsid w:val="008723CC"/>
    <w:rsid w:val="008724D6"/>
    <w:rsid w:val="008727D6"/>
    <w:rsid w:val="00872B6B"/>
    <w:rsid w:val="00873416"/>
    <w:rsid w:val="0087352F"/>
    <w:rsid w:val="00873799"/>
    <w:rsid w:val="0087386A"/>
    <w:rsid w:val="00873873"/>
    <w:rsid w:val="00873900"/>
    <w:rsid w:val="0087450C"/>
    <w:rsid w:val="0087489B"/>
    <w:rsid w:val="00874A10"/>
    <w:rsid w:val="00874EA8"/>
    <w:rsid w:val="00875614"/>
    <w:rsid w:val="008758BE"/>
    <w:rsid w:val="00875ED2"/>
    <w:rsid w:val="008764D8"/>
    <w:rsid w:val="0087652A"/>
    <w:rsid w:val="008768BC"/>
    <w:rsid w:val="008770CD"/>
    <w:rsid w:val="008777E3"/>
    <w:rsid w:val="00877A65"/>
    <w:rsid w:val="00877BFD"/>
    <w:rsid w:val="00877DBF"/>
    <w:rsid w:val="008800F8"/>
    <w:rsid w:val="00880AA5"/>
    <w:rsid w:val="00880C47"/>
    <w:rsid w:val="00880F34"/>
    <w:rsid w:val="0088108C"/>
    <w:rsid w:val="00881789"/>
    <w:rsid w:val="008819D1"/>
    <w:rsid w:val="008823B8"/>
    <w:rsid w:val="00882565"/>
    <w:rsid w:val="00882761"/>
    <w:rsid w:val="00882A3D"/>
    <w:rsid w:val="00882AC6"/>
    <w:rsid w:val="00882AFF"/>
    <w:rsid w:val="00882F84"/>
    <w:rsid w:val="008832BC"/>
    <w:rsid w:val="00883615"/>
    <w:rsid w:val="00883AFE"/>
    <w:rsid w:val="00883C04"/>
    <w:rsid w:val="00883CA8"/>
    <w:rsid w:val="0088401D"/>
    <w:rsid w:val="00884103"/>
    <w:rsid w:val="008842BD"/>
    <w:rsid w:val="0088449A"/>
    <w:rsid w:val="008844AD"/>
    <w:rsid w:val="008849DE"/>
    <w:rsid w:val="00884DFB"/>
    <w:rsid w:val="00885855"/>
    <w:rsid w:val="008858A0"/>
    <w:rsid w:val="0088599A"/>
    <w:rsid w:val="00885B0E"/>
    <w:rsid w:val="00886155"/>
    <w:rsid w:val="0088628C"/>
    <w:rsid w:val="0088648F"/>
    <w:rsid w:val="0088691F"/>
    <w:rsid w:val="00886AAC"/>
    <w:rsid w:val="00886B32"/>
    <w:rsid w:val="00886C17"/>
    <w:rsid w:val="00886E13"/>
    <w:rsid w:val="008874BB"/>
    <w:rsid w:val="00887B89"/>
    <w:rsid w:val="00890203"/>
    <w:rsid w:val="00890887"/>
    <w:rsid w:val="00890FF9"/>
    <w:rsid w:val="0089121E"/>
    <w:rsid w:val="008913E5"/>
    <w:rsid w:val="00891439"/>
    <w:rsid w:val="00891CFC"/>
    <w:rsid w:val="00891DC6"/>
    <w:rsid w:val="0089241C"/>
    <w:rsid w:val="00892E2B"/>
    <w:rsid w:val="0089327A"/>
    <w:rsid w:val="00893E68"/>
    <w:rsid w:val="00894011"/>
    <w:rsid w:val="008943F6"/>
    <w:rsid w:val="00894476"/>
    <w:rsid w:val="008947D0"/>
    <w:rsid w:val="00894EE0"/>
    <w:rsid w:val="00894F62"/>
    <w:rsid w:val="00895467"/>
    <w:rsid w:val="008959D9"/>
    <w:rsid w:val="00895DF9"/>
    <w:rsid w:val="008966E5"/>
    <w:rsid w:val="0089673F"/>
    <w:rsid w:val="0089682B"/>
    <w:rsid w:val="00896D1F"/>
    <w:rsid w:val="00896D67"/>
    <w:rsid w:val="00897B0B"/>
    <w:rsid w:val="008A077B"/>
    <w:rsid w:val="008A0CDB"/>
    <w:rsid w:val="008A0D01"/>
    <w:rsid w:val="008A12D3"/>
    <w:rsid w:val="008A145D"/>
    <w:rsid w:val="008A1C04"/>
    <w:rsid w:val="008A229A"/>
    <w:rsid w:val="008A22B9"/>
    <w:rsid w:val="008A22F4"/>
    <w:rsid w:val="008A2567"/>
    <w:rsid w:val="008A2CA4"/>
    <w:rsid w:val="008A310A"/>
    <w:rsid w:val="008A3AF4"/>
    <w:rsid w:val="008A3CB4"/>
    <w:rsid w:val="008A4030"/>
    <w:rsid w:val="008A40B8"/>
    <w:rsid w:val="008A4367"/>
    <w:rsid w:val="008A4434"/>
    <w:rsid w:val="008A4460"/>
    <w:rsid w:val="008A45AF"/>
    <w:rsid w:val="008A529E"/>
    <w:rsid w:val="008A55AB"/>
    <w:rsid w:val="008A578F"/>
    <w:rsid w:val="008A58B5"/>
    <w:rsid w:val="008A5BE3"/>
    <w:rsid w:val="008A5C4B"/>
    <w:rsid w:val="008A5D3E"/>
    <w:rsid w:val="008A6265"/>
    <w:rsid w:val="008A63B7"/>
    <w:rsid w:val="008A6825"/>
    <w:rsid w:val="008A69D1"/>
    <w:rsid w:val="008A6B3C"/>
    <w:rsid w:val="008A6C0D"/>
    <w:rsid w:val="008A6CCA"/>
    <w:rsid w:val="008A6F66"/>
    <w:rsid w:val="008A6F7B"/>
    <w:rsid w:val="008A70A5"/>
    <w:rsid w:val="008A70AA"/>
    <w:rsid w:val="008B0017"/>
    <w:rsid w:val="008B0159"/>
    <w:rsid w:val="008B0198"/>
    <w:rsid w:val="008B01B8"/>
    <w:rsid w:val="008B057B"/>
    <w:rsid w:val="008B08AC"/>
    <w:rsid w:val="008B0C1F"/>
    <w:rsid w:val="008B0C41"/>
    <w:rsid w:val="008B0E1C"/>
    <w:rsid w:val="008B0F9E"/>
    <w:rsid w:val="008B100A"/>
    <w:rsid w:val="008B1139"/>
    <w:rsid w:val="008B120E"/>
    <w:rsid w:val="008B134E"/>
    <w:rsid w:val="008B1AB5"/>
    <w:rsid w:val="008B1DA0"/>
    <w:rsid w:val="008B2513"/>
    <w:rsid w:val="008B2C44"/>
    <w:rsid w:val="008B306B"/>
    <w:rsid w:val="008B311F"/>
    <w:rsid w:val="008B33DD"/>
    <w:rsid w:val="008B351A"/>
    <w:rsid w:val="008B3E23"/>
    <w:rsid w:val="008B44EB"/>
    <w:rsid w:val="008B472B"/>
    <w:rsid w:val="008B47C4"/>
    <w:rsid w:val="008B4F66"/>
    <w:rsid w:val="008B5454"/>
    <w:rsid w:val="008B5CEB"/>
    <w:rsid w:val="008B5E2B"/>
    <w:rsid w:val="008B5F92"/>
    <w:rsid w:val="008B63C3"/>
    <w:rsid w:val="008B6642"/>
    <w:rsid w:val="008B67B4"/>
    <w:rsid w:val="008B6899"/>
    <w:rsid w:val="008B716C"/>
    <w:rsid w:val="008B734E"/>
    <w:rsid w:val="008B73A3"/>
    <w:rsid w:val="008B7802"/>
    <w:rsid w:val="008B7ABE"/>
    <w:rsid w:val="008B7CC8"/>
    <w:rsid w:val="008B7D23"/>
    <w:rsid w:val="008C032E"/>
    <w:rsid w:val="008C09D8"/>
    <w:rsid w:val="008C0D25"/>
    <w:rsid w:val="008C107F"/>
    <w:rsid w:val="008C117D"/>
    <w:rsid w:val="008C18F7"/>
    <w:rsid w:val="008C1D61"/>
    <w:rsid w:val="008C2065"/>
    <w:rsid w:val="008C2909"/>
    <w:rsid w:val="008C29C0"/>
    <w:rsid w:val="008C2DDC"/>
    <w:rsid w:val="008C3AC9"/>
    <w:rsid w:val="008C3D7F"/>
    <w:rsid w:val="008C40AA"/>
    <w:rsid w:val="008C47D8"/>
    <w:rsid w:val="008C4D06"/>
    <w:rsid w:val="008C5186"/>
    <w:rsid w:val="008C5254"/>
    <w:rsid w:val="008C5432"/>
    <w:rsid w:val="008C577F"/>
    <w:rsid w:val="008C58E9"/>
    <w:rsid w:val="008C5935"/>
    <w:rsid w:val="008C5994"/>
    <w:rsid w:val="008C5BAF"/>
    <w:rsid w:val="008C5CD0"/>
    <w:rsid w:val="008C6050"/>
    <w:rsid w:val="008C65FF"/>
    <w:rsid w:val="008C6F12"/>
    <w:rsid w:val="008C7360"/>
    <w:rsid w:val="008C74B9"/>
    <w:rsid w:val="008C74E3"/>
    <w:rsid w:val="008D027C"/>
    <w:rsid w:val="008D02B9"/>
    <w:rsid w:val="008D0643"/>
    <w:rsid w:val="008D0ADA"/>
    <w:rsid w:val="008D0E66"/>
    <w:rsid w:val="008D10C0"/>
    <w:rsid w:val="008D140A"/>
    <w:rsid w:val="008D159F"/>
    <w:rsid w:val="008D16CB"/>
    <w:rsid w:val="008D180B"/>
    <w:rsid w:val="008D1989"/>
    <w:rsid w:val="008D1CB6"/>
    <w:rsid w:val="008D1E8E"/>
    <w:rsid w:val="008D23C5"/>
    <w:rsid w:val="008D2CCA"/>
    <w:rsid w:val="008D3008"/>
    <w:rsid w:val="008D3146"/>
    <w:rsid w:val="008D3264"/>
    <w:rsid w:val="008D36FC"/>
    <w:rsid w:val="008D4271"/>
    <w:rsid w:val="008D44B4"/>
    <w:rsid w:val="008D46AC"/>
    <w:rsid w:val="008D479E"/>
    <w:rsid w:val="008D4EF1"/>
    <w:rsid w:val="008D541C"/>
    <w:rsid w:val="008D56E7"/>
    <w:rsid w:val="008D56FC"/>
    <w:rsid w:val="008D6E9F"/>
    <w:rsid w:val="008D7038"/>
    <w:rsid w:val="008D71D0"/>
    <w:rsid w:val="008D73AF"/>
    <w:rsid w:val="008D73D5"/>
    <w:rsid w:val="008D7E3D"/>
    <w:rsid w:val="008D7EFF"/>
    <w:rsid w:val="008E02E5"/>
    <w:rsid w:val="008E0614"/>
    <w:rsid w:val="008E0749"/>
    <w:rsid w:val="008E0834"/>
    <w:rsid w:val="008E0B7B"/>
    <w:rsid w:val="008E0CD5"/>
    <w:rsid w:val="008E1236"/>
    <w:rsid w:val="008E1401"/>
    <w:rsid w:val="008E1599"/>
    <w:rsid w:val="008E1CE2"/>
    <w:rsid w:val="008E216F"/>
    <w:rsid w:val="008E25EB"/>
    <w:rsid w:val="008E289F"/>
    <w:rsid w:val="008E2C62"/>
    <w:rsid w:val="008E2DB2"/>
    <w:rsid w:val="008E342E"/>
    <w:rsid w:val="008E3449"/>
    <w:rsid w:val="008E37EC"/>
    <w:rsid w:val="008E3B10"/>
    <w:rsid w:val="008E3C52"/>
    <w:rsid w:val="008E4202"/>
    <w:rsid w:val="008E4211"/>
    <w:rsid w:val="008E4F9B"/>
    <w:rsid w:val="008E59CF"/>
    <w:rsid w:val="008E59DC"/>
    <w:rsid w:val="008E5B4F"/>
    <w:rsid w:val="008E5CD6"/>
    <w:rsid w:val="008E5E95"/>
    <w:rsid w:val="008E6205"/>
    <w:rsid w:val="008E6606"/>
    <w:rsid w:val="008E69E2"/>
    <w:rsid w:val="008E6B63"/>
    <w:rsid w:val="008E6C0E"/>
    <w:rsid w:val="008E6D82"/>
    <w:rsid w:val="008E6E65"/>
    <w:rsid w:val="008E6FCF"/>
    <w:rsid w:val="008E6FD1"/>
    <w:rsid w:val="008E7353"/>
    <w:rsid w:val="008E73E3"/>
    <w:rsid w:val="008E7468"/>
    <w:rsid w:val="008E788A"/>
    <w:rsid w:val="008E7A45"/>
    <w:rsid w:val="008E7FF1"/>
    <w:rsid w:val="008F0023"/>
    <w:rsid w:val="008F0276"/>
    <w:rsid w:val="008F059D"/>
    <w:rsid w:val="008F09CC"/>
    <w:rsid w:val="008F0BED"/>
    <w:rsid w:val="008F0C12"/>
    <w:rsid w:val="008F0C83"/>
    <w:rsid w:val="008F0D63"/>
    <w:rsid w:val="008F106F"/>
    <w:rsid w:val="008F1193"/>
    <w:rsid w:val="008F1371"/>
    <w:rsid w:val="008F15C8"/>
    <w:rsid w:val="008F160B"/>
    <w:rsid w:val="008F171E"/>
    <w:rsid w:val="008F17AF"/>
    <w:rsid w:val="008F1897"/>
    <w:rsid w:val="008F1C1D"/>
    <w:rsid w:val="008F242D"/>
    <w:rsid w:val="008F2CFF"/>
    <w:rsid w:val="008F2D0E"/>
    <w:rsid w:val="008F3121"/>
    <w:rsid w:val="008F3246"/>
    <w:rsid w:val="008F35AA"/>
    <w:rsid w:val="008F3820"/>
    <w:rsid w:val="008F3D4E"/>
    <w:rsid w:val="008F3DB3"/>
    <w:rsid w:val="008F3DE2"/>
    <w:rsid w:val="008F4746"/>
    <w:rsid w:val="008F4B59"/>
    <w:rsid w:val="008F4E1E"/>
    <w:rsid w:val="008F54C0"/>
    <w:rsid w:val="008F58EB"/>
    <w:rsid w:val="008F66F8"/>
    <w:rsid w:val="008F6916"/>
    <w:rsid w:val="008F6999"/>
    <w:rsid w:val="008F77F0"/>
    <w:rsid w:val="008F7816"/>
    <w:rsid w:val="008F7F40"/>
    <w:rsid w:val="008F7F88"/>
    <w:rsid w:val="00900449"/>
    <w:rsid w:val="00900B39"/>
    <w:rsid w:val="00900E91"/>
    <w:rsid w:val="00900F0A"/>
    <w:rsid w:val="00901784"/>
    <w:rsid w:val="00901D83"/>
    <w:rsid w:val="00901E97"/>
    <w:rsid w:val="0090214E"/>
    <w:rsid w:val="009022CB"/>
    <w:rsid w:val="009027E6"/>
    <w:rsid w:val="00902995"/>
    <w:rsid w:val="00902B58"/>
    <w:rsid w:val="00902B9C"/>
    <w:rsid w:val="00902C33"/>
    <w:rsid w:val="00902F0D"/>
    <w:rsid w:val="0090308A"/>
    <w:rsid w:val="00903682"/>
    <w:rsid w:val="0090385E"/>
    <w:rsid w:val="00903DCE"/>
    <w:rsid w:val="00903EC1"/>
    <w:rsid w:val="0090431D"/>
    <w:rsid w:val="009043D2"/>
    <w:rsid w:val="009044F2"/>
    <w:rsid w:val="00904580"/>
    <w:rsid w:val="00904FD5"/>
    <w:rsid w:val="009050AA"/>
    <w:rsid w:val="00905310"/>
    <w:rsid w:val="00905510"/>
    <w:rsid w:val="0090565B"/>
    <w:rsid w:val="009057EA"/>
    <w:rsid w:val="00905E95"/>
    <w:rsid w:val="009063BF"/>
    <w:rsid w:val="00906669"/>
    <w:rsid w:val="009068CB"/>
    <w:rsid w:val="00906BAE"/>
    <w:rsid w:val="00906CFA"/>
    <w:rsid w:val="00907076"/>
    <w:rsid w:val="0090747A"/>
    <w:rsid w:val="00907579"/>
    <w:rsid w:val="009075CD"/>
    <w:rsid w:val="0090761A"/>
    <w:rsid w:val="009078E7"/>
    <w:rsid w:val="00907C30"/>
    <w:rsid w:val="00907D34"/>
    <w:rsid w:val="00907D5D"/>
    <w:rsid w:val="00907D6E"/>
    <w:rsid w:val="009105C4"/>
    <w:rsid w:val="009106D2"/>
    <w:rsid w:val="00910B1B"/>
    <w:rsid w:val="00910B43"/>
    <w:rsid w:val="00910F26"/>
    <w:rsid w:val="0091166B"/>
    <w:rsid w:val="0091184D"/>
    <w:rsid w:val="00911A63"/>
    <w:rsid w:val="00911B63"/>
    <w:rsid w:val="00911D67"/>
    <w:rsid w:val="009120A9"/>
    <w:rsid w:val="009121B9"/>
    <w:rsid w:val="00912340"/>
    <w:rsid w:val="009125F7"/>
    <w:rsid w:val="00912F18"/>
    <w:rsid w:val="00912F27"/>
    <w:rsid w:val="00913115"/>
    <w:rsid w:val="0091329B"/>
    <w:rsid w:val="009137DB"/>
    <w:rsid w:val="00913AEE"/>
    <w:rsid w:val="00913DDF"/>
    <w:rsid w:val="00913E15"/>
    <w:rsid w:val="00914C75"/>
    <w:rsid w:val="0091503D"/>
    <w:rsid w:val="009155C6"/>
    <w:rsid w:val="00915858"/>
    <w:rsid w:val="009158AD"/>
    <w:rsid w:val="00916459"/>
    <w:rsid w:val="0091653B"/>
    <w:rsid w:val="00916895"/>
    <w:rsid w:val="009169B1"/>
    <w:rsid w:val="00916BB0"/>
    <w:rsid w:val="00916FA4"/>
    <w:rsid w:val="0091709A"/>
    <w:rsid w:val="0091725B"/>
    <w:rsid w:val="00917345"/>
    <w:rsid w:val="009173E8"/>
    <w:rsid w:val="00917455"/>
    <w:rsid w:val="00917940"/>
    <w:rsid w:val="00917B01"/>
    <w:rsid w:val="00917B88"/>
    <w:rsid w:val="00917D91"/>
    <w:rsid w:val="00920030"/>
    <w:rsid w:val="0092004B"/>
    <w:rsid w:val="00920205"/>
    <w:rsid w:val="009202F7"/>
    <w:rsid w:val="00920914"/>
    <w:rsid w:val="00920C4A"/>
    <w:rsid w:val="00920CAA"/>
    <w:rsid w:val="00920E90"/>
    <w:rsid w:val="0092110D"/>
    <w:rsid w:val="009212C0"/>
    <w:rsid w:val="0092138F"/>
    <w:rsid w:val="0092147C"/>
    <w:rsid w:val="009217BC"/>
    <w:rsid w:val="00921AB7"/>
    <w:rsid w:val="00922148"/>
    <w:rsid w:val="009225B4"/>
    <w:rsid w:val="00922701"/>
    <w:rsid w:val="009227B9"/>
    <w:rsid w:val="00922CCC"/>
    <w:rsid w:val="00922D37"/>
    <w:rsid w:val="00922E24"/>
    <w:rsid w:val="00922E51"/>
    <w:rsid w:val="00922F68"/>
    <w:rsid w:val="00923025"/>
    <w:rsid w:val="00923586"/>
    <w:rsid w:val="00923680"/>
    <w:rsid w:val="009236ED"/>
    <w:rsid w:val="00923AB1"/>
    <w:rsid w:val="00923EF8"/>
    <w:rsid w:val="00924847"/>
    <w:rsid w:val="009249CF"/>
    <w:rsid w:val="00924AA1"/>
    <w:rsid w:val="00924F0A"/>
    <w:rsid w:val="009250A1"/>
    <w:rsid w:val="0092551D"/>
    <w:rsid w:val="00925EEE"/>
    <w:rsid w:val="00925FA8"/>
    <w:rsid w:val="0092606E"/>
    <w:rsid w:val="009261F0"/>
    <w:rsid w:val="009262E2"/>
    <w:rsid w:val="0092736D"/>
    <w:rsid w:val="00927438"/>
    <w:rsid w:val="009274E6"/>
    <w:rsid w:val="00927660"/>
    <w:rsid w:val="0093006C"/>
    <w:rsid w:val="00930785"/>
    <w:rsid w:val="0093085F"/>
    <w:rsid w:val="00930AB0"/>
    <w:rsid w:val="00931317"/>
    <w:rsid w:val="0093181C"/>
    <w:rsid w:val="009318C3"/>
    <w:rsid w:val="009318C9"/>
    <w:rsid w:val="00931DC0"/>
    <w:rsid w:val="00932086"/>
    <w:rsid w:val="00932498"/>
    <w:rsid w:val="009325CF"/>
    <w:rsid w:val="00932682"/>
    <w:rsid w:val="00932874"/>
    <w:rsid w:val="0093294D"/>
    <w:rsid w:val="00933512"/>
    <w:rsid w:val="00933663"/>
    <w:rsid w:val="00933C12"/>
    <w:rsid w:val="00933D52"/>
    <w:rsid w:val="00933DA7"/>
    <w:rsid w:val="00934E50"/>
    <w:rsid w:val="00934FD9"/>
    <w:rsid w:val="009350FE"/>
    <w:rsid w:val="009356A1"/>
    <w:rsid w:val="00935780"/>
    <w:rsid w:val="009363FF"/>
    <w:rsid w:val="0093648D"/>
    <w:rsid w:val="00936A12"/>
    <w:rsid w:val="00936B4F"/>
    <w:rsid w:val="00936C8B"/>
    <w:rsid w:val="00936C9A"/>
    <w:rsid w:val="00936CD8"/>
    <w:rsid w:val="00936E2A"/>
    <w:rsid w:val="00936E52"/>
    <w:rsid w:val="0093744C"/>
    <w:rsid w:val="00937656"/>
    <w:rsid w:val="00937711"/>
    <w:rsid w:val="00937D4B"/>
    <w:rsid w:val="00937E66"/>
    <w:rsid w:val="00940177"/>
    <w:rsid w:val="009404CA"/>
    <w:rsid w:val="0094058B"/>
    <w:rsid w:val="00941C8D"/>
    <w:rsid w:val="00941EE6"/>
    <w:rsid w:val="00942062"/>
    <w:rsid w:val="00942222"/>
    <w:rsid w:val="00942272"/>
    <w:rsid w:val="00942450"/>
    <w:rsid w:val="00942A64"/>
    <w:rsid w:val="00942D02"/>
    <w:rsid w:val="00942D98"/>
    <w:rsid w:val="00942FBE"/>
    <w:rsid w:val="009431BA"/>
    <w:rsid w:val="009433CE"/>
    <w:rsid w:val="0094352B"/>
    <w:rsid w:val="009435F3"/>
    <w:rsid w:val="009437B0"/>
    <w:rsid w:val="009438D2"/>
    <w:rsid w:val="009441BF"/>
    <w:rsid w:val="009442B0"/>
    <w:rsid w:val="0094449E"/>
    <w:rsid w:val="009448DB"/>
    <w:rsid w:val="009448F6"/>
    <w:rsid w:val="009449A1"/>
    <w:rsid w:val="00944A04"/>
    <w:rsid w:val="00944FF1"/>
    <w:rsid w:val="0094527D"/>
    <w:rsid w:val="00945617"/>
    <w:rsid w:val="00945706"/>
    <w:rsid w:val="00945BC6"/>
    <w:rsid w:val="00945E3E"/>
    <w:rsid w:val="00946362"/>
    <w:rsid w:val="009463D4"/>
    <w:rsid w:val="0094641E"/>
    <w:rsid w:val="00946428"/>
    <w:rsid w:val="009464F5"/>
    <w:rsid w:val="009467D7"/>
    <w:rsid w:val="00946A0E"/>
    <w:rsid w:val="00946A9F"/>
    <w:rsid w:val="00947210"/>
    <w:rsid w:val="009472AF"/>
    <w:rsid w:val="00947371"/>
    <w:rsid w:val="00947658"/>
    <w:rsid w:val="00947673"/>
    <w:rsid w:val="0095003F"/>
    <w:rsid w:val="0095023D"/>
    <w:rsid w:val="00950242"/>
    <w:rsid w:val="009502C3"/>
    <w:rsid w:val="00950439"/>
    <w:rsid w:val="0095052D"/>
    <w:rsid w:val="00950981"/>
    <w:rsid w:val="00950B6D"/>
    <w:rsid w:val="00950FC3"/>
    <w:rsid w:val="00951640"/>
    <w:rsid w:val="00951694"/>
    <w:rsid w:val="0095175A"/>
    <w:rsid w:val="00951C4A"/>
    <w:rsid w:val="00952225"/>
    <w:rsid w:val="00952467"/>
    <w:rsid w:val="00952AEE"/>
    <w:rsid w:val="00952F8D"/>
    <w:rsid w:val="009531A5"/>
    <w:rsid w:val="00953298"/>
    <w:rsid w:val="0095371F"/>
    <w:rsid w:val="009537C9"/>
    <w:rsid w:val="0095467C"/>
    <w:rsid w:val="0095559A"/>
    <w:rsid w:val="00955893"/>
    <w:rsid w:val="009559BA"/>
    <w:rsid w:val="00955A86"/>
    <w:rsid w:val="00955B3B"/>
    <w:rsid w:val="00956420"/>
    <w:rsid w:val="00956488"/>
    <w:rsid w:val="009573B1"/>
    <w:rsid w:val="00957464"/>
    <w:rsid w:val="00957C8C"/>
    <w:rsid w:val="00957D4E"/>
    <w:rsid w:val="00960ACD"/>
    <w:rsid w:val="00960E73"/>
    <w:rsid w:val="00960FE8"/>
    <w:rsid w:val="00961066"/>
    <w:rsid w:val="00961616"/>
    <w:rsid w:val="0096166E"/>
    <w:rsid w:val="00961780"/>
    <w:rsid w:val="009617B6"/>
    <w:rsid w:val="009624E6"/>
    <w:rsid w:val="00962691"/>
    <w:rsid w:val="009626CA"/>
    <w:rsid w:val="00962BC4"/>
    <w:rsid w:val="009632BF"/>
    <w:rsid w:val="00963368"/>
    <w:rsid w:val="0096359C"/>
    <w:rsid w:val="00963783"/>
    <w:rsid w:val="009637B5"/>
    <w:rsid w:val="00963E87"/>
    <w:rsid w:val="0096424C"/>
    <w:rsid w:val="0096485F"/>
    <w:rsid w:val="0096487B"/>
    <w:rsid w:val="00965231"/>
    <w:rsid w:val="009652E2"/>
    <w:rsid w:val="009653A1"/>
    <w:rsid w:val="00965AA4"/>
    <w:rsid w:val="00965C0C"/>
    <w:rsid w:val="00965C70"/>
    <w:rsid w:val="009660D1"/>
    <w:rsid w:val="009662B1"/>
    <w:rsid w:val="0096694B"/>
    <w:rsid w:val="0096713C"/>
    <w:rsid w:val="00967C96"/>
    <w:rsid w:val="00967CC6"/>
    <w:rsid w:val="00967EE4"/>
    <w:rsid w:val="009700A3"/>
    <w:rsid w:val="00970103"/>
    <w:rsid w:val="00970482"/>
    <w:rsid w:val="009708E4"/>
    <w:rsid w:val="00971399"/>
    <w:rsid w:val="009715F3"/>
    <w:rsid w:val="00971641"/>
    <w:rsid w:val="00971F24"/>
    <w:rsid w:val="0097201A"/>
    <w:rsid w:val="00972452"/>
    <w:rsid w:val="00972863"/>
    <w:rsid w:val="00972EB8"/>
    <w:rsid w:val="0097307A"/>
    <w:rsid w:val="00973132"/>
    <w:rsid w:val="009733F1"/>
    <w:rsid w:val="009735B7"/>
    <w:rsid w:val="009738E0"/>
    <w:rsid w:val="00973A56"/>
    <w:rsid w:val="00973F9E"/>
    <w:rsid w:val="0097485F"/>
    <w:rsid w:val="00974886"/>
    <w:rsid w:val="009749E0"/>
    <w:rsid w:val="00974A46"/>
    <w:rsid w:val="00974CBC"/>
    <w:rsid w:val="00974EF9"/>
    <w:rsid w:val="00974F75"/>
    <w:rsid w:val="00974FA0"/>
    <w:rsid w:val="00975082"/>
    <w:rsid w:val="00975D89"/>
    <w:rsid w:val="00975FB4"/>
    <w:rsid w:val="00976182"/>
    <w:rsid w:val="009768D6"/>
    <w:rsid w:val="00976D9F"/>
    <w:rsid w:val="00976E41"/>
    <w:rsid w:val="009770F7"/>
    <w:rsid w:val="0097765A"/>
    <w:rsid w:val="00977F66"/>
    <w:rsid w:val="00977FD9"/>
    <w:rsid w:val="00980487"/>
    <w:rsid w:val="009807B4"/>
    <w:rsid w:val="009807EF"/>
    <w:rsid w:val="00980A15"/>
    <w:rsid w:val="00981266"/>
    <w:rsid w:val="0098194D"/>
    <w:rsid w:val="00981F75"/>
    <w:rsid w:val="00982686"/>
    <w:rsid w:val="00982853"/>
    <w:rsid w:val="00982970"/>
    <w:rsid w:val="0098297B"/>
    <w:rsid w:val="00982A5F"/>
    <w:rsid w:val="00982DAA"/>
    <w:rsid w:val="00982EB3"/>
    <w:rsid w:val="0098302C"/>
    <w:rsid w:val="00983618"/>
    <w:rsid w:val="00983624"/>
    <w:rsid w:val="009836DA"/>
    <w:rsid w:val="00984102"/>
    <w:rsid w:val="00984C3A"/>
    <w:rsid w:val="0098556A"/>
    <w:rsid w:val="00985A86"/>
    <w:rsid w:val="00985D6F"/>
    <w:rsid w:val="009864FC"/>
    <w:rsid w:val="00986E55"/>
    <w:rsid w:val="009872BE"/>
    <w:rsid w:val="0098769B"/>
    <w:rsid w:val="009878AB"/>
    <w:rsid w:val="00987A71"/>
    <w:rsid w:val="00987C80"/>
    <w:rsid w:val="00987DEC"/>
    <w:rsid w:val="00990296"/>
    <w:rsid w:val="00990657"/>
    <w:rsid w:val="00990B78"/>
    <w:rsid w:val="00990D24"/>
    <w:rsid w:val="00990E0D"/>
    <w:rsid w:val="009910B0"/>
    <w:rsid w:val="009910E0"/>
    <w:rsid w:val="009912A6"/>
    <w:rsid w:val="00991851"/>
    <w:rsid w:val="009919A1"/>
    <w:rsid w:val="009921DB"/>
    <w:rsid w:val="00992217"/>
    <w:rsid w:val="009922E2"/>
    <w:rsid w:val="00992573"/>
    <w:rsid w:val="00992691"/>
    <w:rsid w:val="00992DEE"/>
    <w:rsid w:val="00992F3E"/>
    <w:rsid w:val="00993281"/>
    <w:rsid w:val="00993321"/>
    <w:rsid w:val="0099372A"/>
    <w:rsid w:val="009937D8"/>
    <w:rsid w:val="00993A26"/>
    <w:rsid w:val="00993A53"/>
    <w:rsid w:val="00993DE9"/>
    <w:rsid w:val="00994375"/>
    <w:rsid w:val="009949A6"/>
    <w:rsid w:val="00994F3B"/>
    <w:rsid w:val="00995318"/>
    <w:rsid w:val="00995425"/>
    <w:rsid w:val="009955D7"/>
    <w:rsid w:val="009956CC"/>
    <w:rsid w:val="0099575E"/>
    <w:rsid w:val="0099592F"/>
    <w:rsid w:val="00995ADF"/>
    <w:rsid w:val="009962EF"/>
    <w:rsid w:val="0099676E"/>
    <w:rsid w:val="00996845"/>
    <w:rsid w:val="00996E0D"/>
    <w:rsid w:val="00997349"/>
    <w:rsid w:val="009A02F6"/>
    <w:rsid w:val="009A0758"/>
    <w:rsid w:val="009A1040"/>
    <w:rsid w:val="009A1450"/>
    <w:rsid w:val="009A1774"/>
    <w:rsid w:val="009A1D06"/>
    <w:rsid w:val="009A229F"/>
    <w:rsid w:val="009A2410"/>
    <w:rsid w:val="009A266E"/>
    <w:rsid w:val="009A2A26"/>
    <w:rsid w:val="009A2CCD"/>
    <w:rsid w:val="009A2D04"/>
    <w:rsid w:val="009A2EC0"/>
    <w:rsid w:val="009A3023"/>
    <w:rsid w:val="009A30A6"/>
    <w:rsid w:val="009A3294"/>
    <w:rsid w:val="009A3409"/>
    <w:rsid w:val="009A37B2"/>
    <w:rsid w:val="009A411B"/>
    <w:rsid w:val="009A4BC1"/>
    <w:rsid w:val="009A4ECA"/>
    <w:rsid w:val="009A4F65"/>
    <w:rsid w:val="009A545C"/>
    <w:rsid w:val="009A54F1"/>
    <w:rsid w:val="009A591D"/>
    <w:rsid w:val="009A5A20"/>
    <w:rsid w:val="009A6139"/>
    <w:rsid w:val="009A6C10"/>
    <w:rsid w:val="009A6E76"/>
    <w:rsid w:val="009A769C"/>
    <w:rsid w:val="009A79D8"/>
    <w:rsid w:val="009A7CA0"/>
    <w:rsid w:val="009B038A"/>
    <w:rsid w:val="009B04BA"/>
    <w:rsid w:val="009B08F3"/>
    <w:rsid w:val="009B15E6"/>
    <w:rsid w:val="009B169C"/>
    <w:rsid w:val="009B17C0"/>
    <w:rsid w:val="009B184B"/>
    <w:rsid w:val="009B2260"/>
    <w:rsid w:val="009B2694"/>
    <w:rsid w:val="009B29F8"/>
    <w:rsid w:val="009B2CFB"/>
    <w:rsid w:val="009B308B"/>
    <w:rsid w:val="009B30C7"/>
    <w:rsid w:val="009B342F"/>
    <w:rsid w:val="009B3545"/>
    <w:rsid w:val="009B36E6"/>
    <w:rsid w:val="009B3EC2"/>
    <w:rsid w:val="009B3F75"/>
    <w:rsid w:val="009B4197"/>
    <w:rsid w:val="009B4D9A"/>
    <w:rsid w:val="009B56C2"/>
    <w:rsid w:val="009B5DDB"/>
    <w:rsid w:val="009B6189"/>
    <w:rsid w:val="009B6459"/>
    <w:rsid w:val="009B67DD"/>
    <w:rsid w:val="009B68B0"/>
    <w:rsid w:val="009B6C37"/>
    <w:rsid w:val="009B7197"/>
    <w:rsid w:val="009B775C"/>
    <w:rsid w:val="009B785A"/>
    <w:rsid w:val="009B78AB"/>
    <w:rsid w:val="009B7D75"/>
    <w:rsid w:val="009B7F8E"/>
    <w:rsid w:val="009C01F3"/>
    <w:rsid w:val="009C0A31"/>
    <w:rsid w:val="009C0A8D"/>
    <w:rsid w:val="009C0B2F"/>
    <w:rsid w:val="009C0C99"/>
    <w:rsid w:val="009C0FD4"/>
    <w:rsid w:val="009C11EE"/>
    <w:rsid w:val="009C14ED"/>
    <w:rsid w:val="009C1893"/>
    <w:rsid w:val="009C2150"/>
    <w:rsid w:val="009C23A9"/>
    <w:rsid w:val="009C2AA4"/>
    <w:rsid w:val="009C2E7F"/>
    <w:rsid w:val="009C3115"/>
    <w:rsid w:val="009C3361"/>
    <w:rsid w:val="009C3593"/>
    <w:rsid w:val="009C37E8"/>
    <w:rsid w:val="009C3999"/>
    <w:rsid w:val="009C3BE1"/>
    <w:rsid w:val="009C46D1"/>
    <w:rsid w:val="009C48D2"/>
    <w:rsid w:val="009C4906"/>
    <w:rsid w:val="009C4958"/>
    <w:rsid w:val="009C5518"/>
    <w:rsid w:val="009C597D"/>
    <w:rsid w:val="009C5AA7"/>
    <w:rsid w:val="009C5C29"/>
    <w:rsid w:val="009C5FB1"/>
    <w:rsid w:val="009C60BB"/>
    <w:rsid w:val="009C630C"/>
    <w:rsid w:val="009C6D5F"/>
    <w:rsid w:val="009C6D85"/>
    <w:rsid w:val="009C775E"/>
    <w:rsid w:val="009C7DAD"/>
    <w:rsid w:val="009D06B4"/>
    <w:rsid w:val="009D0C12"/>
    <w:rsid w:val="009D0D5A"/>
    <w:rsid w:val="009D1637"/>
    <w:rsid w:val="009D17DA"/>
    <w:rsid w:val="009D1D65"/>
    <w:rsid w:val="009D20C9"/>
    <w:rsid w:val="009D2120"/>
    <w:rsid w:val="009D213B"/>
    <w:rsid w:val="009D2562"/>
    <w:rsid w:val="009D28BF"/>
    <w:rsid w:val="009D3936"/>
    <w:rsid w:val="009D4126"/>
    <w:rsid w:val="009D49FA"/>
    <w:rsid w:val="009D4B9B"/>
    <w:rsid w:val="009D4D79"/>
    <w:rsid w:val="009D4D80"/>
    <w:rsid w:val="009D5236"/>
    <w:rsid w:val="009D54E3"/>
    <w:rsid w:val="009D5B60"/>
    <w:rsid w:val="009D5F57"/>
    <w:rsid w:val="009D61FD"/>
    <w:rsid w:val="009D61FF"/>
    <w:rsid w:val="009D6698"/>
    <w:rsid w:val="009D6721"/>
    <w:rsid w:val="009D67F3"/>
    <w:rsid w:val="009D6C38"/>
    <w:rsid w:val="009D6E5A"/>
    <w:rsid w:val="009D7124"/>
    <w:rsid w:val="009D755A"/>
    <w:rsid w:val="009D76A1"/>
    <w:rsid w:val="009D79C4"/>
    <w:rsid w:val="009D7DEB"/>
    <w:rsid w:val="009D7E01"/>
    <w:rsid w:val="009D7E6C"/>
    <w:rsid w:val="009E037A"/>
    <w:rsid w:val="009E1347"/>
    <w:rsid w:val="009E1425"/>
    <w:rsid w:val="009E1743"/>
    <w:rsid w:val="009E1C5A"/>
    <w:rsid w:val="009E1DC4"/>
    <w:rsid w:val="009E1DFA"/>
    <w:rsid w:val="009E1EBA"/>
    <w:rsid w:val="009E20EE"/>
    <w:rsid w:val="009E250A"/>
    <w:rsid w:val="009E2595"/>
    <w:rsid w:val="009E2909"/>
    <w:rsid w:val="009E2B2D"/>
    <w:rsid w:val="009E3282"/>
    <w:rsid w:val="009E335D"/>
    <w:rsid w:val="009E37B4"/>
    <w:rsid w:val="009E3916"/>
    <w:rsid w:val="009E3A05"/>
    <w:rsid w:val="009E3B0E"/>
    <w:rsid w:val="009E411E"/>
    <w:rsid w:val="009E4257"/>
    <w:rsid w:val="009E45BA"/>
    <w:rsid w:val="009E4D74"/>
    <w:rsid w:val="009E520E"/>
    <w:rsid w:val="009E52AE"/>
    <w:rsid w:val="009E5E19"/>
    <w:rsid w:val="009E5E3D"/>
    <w:rsid w:val="009E6106"/>
    <w:rsid w:val="009E61E7"/>
    <w:rsid w:val="009E69FC"/>
    <w:rsid w:val="009E6A91"/>
    <w:rsid w:val="009E7403"/>
    <w:rsid w:val="009E740E"/>
    <w:rsid w:val="009E7478"/>
    <w:rsid w:val="009E7AD0"/>
    <w:rsid w:val="009E7D48"/>
    <w:rsid w:val="009F0342"/>
    <w:rsid w:val="009F048B"/>
    <w:rsid w:val="009F055F"/>
    <w:rsid w:val="009F0588"/>
    <w:rsid w:val="009F05B1"/>
    <w:rsid w:val="009F0896"/>
    <w:rsid w:val="009F0E71"/>
    <w:rsid w:val="009F10C2"/>
    <w:rsid w:val="009F1132"/>
    <w:rsid w:val="009F1590"/>
    <w:rsid w:val="009F17CB"/>
    <w:rsid w:val="009F1886"/>
    <w:rsid w:val="009F1BE3"/>
    <w:rsid w:val="009F2181"/>
    <w:rsid w:val="009F2834"/>
    <w:rsid w:val="009F2841"/>
    <w:rsid w:val="009F30C3"/>
    <w:rsid w:val="009F30CE"/>
    <w:rsid w:val="009F3416"/>
    <w:rsid w:val="009F3FFF"/>
    <w:rsid w:val="009F4068"/>
    <w:rsid w:val="009F408F"/>
    <w:rsid w:val="009F4BEA"/>
    <w:rsid w:val="009F4CB3"/>
    <w:rsid w:val="009F4E34"/>
    <w:rsid w:val="009F512A"/>
    <w:rsid w:val="009F523B"/>
    <w:rsid w:val="009F5569"/>
    <w:rsid w:val="009F55CD"/>
    <w:rsid w:val="009F57B5"/>
    <w:rsid w:val="009F59A1"/>
    <w:rsid w:val="009F5EE5"/>
    <w:rsid w:val="009F5F09"/>
    <w:rsid w:val="009F61E1"/>
    <w:rsid w:val="009F621B"/>
    <w:rsid w:val="009F6357"/>
    <w:rsid w:val="009F65D9"/>
    <w:rsid w:val="009F6F2F"/>
    <w:rsid w:val="009F719E"/>
    <w:rsid w:val="009F71C2"/>
    <w:rsid w:val="009F7413"/>
    <w:rsid w:val="009F7944"/>
    <w:rsid w:val="009F798F"/>
    <w:rsid w:val="009F7B9C"/>
    <w:rsid w:val="009F7CEE"/>
    <w:rsid w:val="00A00639"/>
    <w:rsid w:val="00A00D0F"/>
    <w:rsid w:val="00A00D37"/>
    <w:rsid w:val="00A00D84"/>
    <w:rsid w:val="00A0157A"/>
    <w:rsid w:val="00A0226F"/>
    <w:rsid w:val="00A02705"/>
    <w:rsid w:val="00A02724"/>
    <w:rsid w:val="00A02B2E"/>
    <w:rsid w:val="00A02F5E"/>
    <w:rsid w:val="00A033C7"/>
    <w:rsid w:val="00A0343B"/>
    <w:rsid w:val="00A0354F"/>
    <w:rsid w:val="00A0359D"/>
    <w:rsid w:val="00A038A1"/>
    <w:rsid w:val="00A03A27"/>
    <w:rsid w:val="00A04380"/>
    <w:rsid w:val="00A04485"/>
    <w:rsid w:val="00A048F4"/>
    <w:rsid w:val="00A04F61"/>
    <w:rsid w:val="00A05205"/>
    <w:rsid w:val="00A05853"/>
    <w:rsid w:val="00A05BAC"/>
    <w:rsid w:val="00A05F7F"/>
    <w:rsid w:val="00A07170"/>
    <w:rsid w:val="00A07328"/>
    <w:rsid w:val="00A10655"/>
    <w:rsid w:val="00A108E4"/>
    <w:rsid w:val="00A10990"/>
    <w:rsid w:val="00A10A97"/>
    <w:rsid w:val="00A10B11"/>
    <w:rsid w:val="00A1104C"/>
    <w:rsid w:val="00A11166"/>
    <w:rsid w:val="00A112BA"/>
    <w:rsid w:val="00A11380"/>
    <w:rsid w:val="00A114A5"/>
    <w:rsid w:val="00A11ADB"/>
    <w:rsid w:val="00A128AE"/>
    <w:rsid w:val="00A12B6C"/>
    <w:rsid w:val="00A12D39"/>
    <w:rsid w:val="00A12E10"/>
    <w:rsid w:val="00A1321F"/>
    <w:rsid w:val="00A1338B"/>
    <w:rsid w:val="00A134C8"/>
    <w:rsid w:val="00A13AC9"/>
    <w:rsid w:val="00A13B14"/>
    <w:rsid w:val="00A13E2B"/>
    <w:rsid w:val="00A142A5"/>
    <w:rsid w:val="00A143A7"/>
    <w:rsid w:val="00A14B2D"/>
    <w:rsid w:val="00A14D52"/>
    <w:rsid w:val="00A14FB6"/>
    <w:rsid w:val="00A151D4"/>
    <w:rsid w:val="00A15238"/>
    <w:rsid w:val="00A15321"/>
    <w:rsid w:val="00A1581B"/>
    <w:rsid w:val="00A15828"/>
    <w:rsid w:val="00A15A4F"/>
    <w:rsid w:val="00A15C28"/>
    <w:rsid w:val="00A15E24"/>
    <w:rsid w:val="00A15F55"/>
    <w:rsid w:val="00A16026"/>
    <w:rsid w:val="00A1603C"/>
    <w:rsid w:val="00A1615F"/>
    <w:rsid w:val="00A1645D"/>
    <w:rsid w:val="00A166E7"/>
    <w:rsid w:val="00A168C3"/>
    <w:rsid w:val="00A169B0"/>
    <w:rsid w:val="00A1732B"/>
    <w:rsid w:val="00A1741B"/>
    <w:rsid w:val="00A177AB"/>
    <w:rsid w:val="00A17C72"/>
    <w:rsid w:val="00A17E32"/>
    <w:rsid w:val="00A17FD6"/>
    <w:rsid w:val="00A2009D"/>
    <w:rsid w:val="00A203F8"/>
    <w:rsid w:val="00A20A09"/>
    <w:rsid w:val="00A20B50"/>
    <w:rsid w:val="00A20C50"/>
    <w:rsid w:val="00A20CAD"/>
    <w:rsid w:val="00A215C1"/>
    <w:rsid w:val="00A21A2E"/>
    <w:rsid w:val="00A220CF"/>
    <w:rsid w:val="00A22565"/>
    <w:rsid w:val="00A228B2"/>
    <w:rsid w:val="00A2386B"/>
    <w:rsid w:val="00A23BE2"/>
    <w:rsid w:val="00A23E4C"/>
    <w:rsid w:val="00A23FEE"/>
    <w:rsid w:val="00A2496D"/>
    <w:rsid w:val="00A24B32"/>
    <w:rsid w:val="00A24FDD"/>
    <w:rsid w:val="00A25D4E"/>
    <w:rsid w:val="00A26169"/>
    <w:rsid w:val="00A261B6"/>
    <w:rsid w:val="00A26245"/>
    <w:rsid w:val="00A26471"/>
    <w:rsid w:val="00A26AC9"/>
    <w:rsid w:val="00A26FD1"/>
    <w:rsid w:val="00A27004"/>
    <w:rsid w:val="00A271C1"/>
    <w:rsid w:val="00A27543"/>
    <w:rsid w:val="00A27E46"/>
    <w:rsid w:val="00A27F9D"/>
    <w:rsid w:val="00A30464"/>
    <w:rsid w:val="00A31147"/>
    <w:rsid w:val="00A319A4"/>
    <w:rsid w:val="00A319EC"/>
    <w:rsid w:val="00A31A21"/>
    <w:rsid w:val="00A31DFA"/>
    <w:rsid w:val="00A32592"/>
    <w:rsid w:val="00A32808"/>
    <w:rsid w:val="00A332BB"/>
    <w:rsid w:val="00A333A4"/>
    <w:rsid w:val="00A33422"/>
    <w:rsid w:val="00A33C80"/>
    <w:rsid w:val="00A33FF9"/>
    <w:rsid w:val="00A34C44"/>
    <w:rsid w:val="00A3518D"/>
    <w:rsid w:val="00A35955"/>
    <w:rsid w:val="00A35D69"/>
    <w:rsid w:val="00A35E55"/>
    <w:rsid w:val="00A35EEB"/>
    <w:rsid w:val="00A35FF7"/>
    <w:rsid w:val="00A36160"/>
    <w:rsid w:val="00A36650"/>
    <w:rsid w:val="00A367E2"/>
    <w:rsid w:val="00A36876"/>
    <w:rsid w:val="00A3796D"/>
    <w:rsid w:val="00A40092"/>
    <w:rsid w:val="00A402BA"/>
    <w:rsid w:val="00A406D3"/>
    <w:rsid w:val="00A407BE"/>
    <w:rsid w:val="00A4095E"/>
    <w:rsid w:val="00A40A82"/>
    <w:rsid w:val="00A41043"/>
    <w:rsid w:val="00A4117E"/>
    <w:rsid w:val="00A4120F"/>
    <w:rsid w:val="00A415BD"/>
    <w:rsid w:val="00A4172D"/>
    <w:rsid w:val="00A4173E"/>
    <w:rsid w:val="00A41BF9"/>
    <w:rsid w:val="00A42182"/>
    <w:rsid w:val="00A42323"/>
    <w:rsid w:val="00A42351"/>
    <w:rsid w:val="00A42BDE"/>
    <w:rsid w:val="00A42C2D"/>
    <w:rsid w:val="00A42F1E"/>
    <w:rsid w:val="00A432FC"/>
    <w:rsid w:val="00A433A9"/>
    <w:rsid w:val="00A43677"/>
    <w:rsid w:val="00A43711"/>
    <w:rsid w:val="00A43A13"/>
    <w:rsid w:val="00A43CC4"/>
    <w:rsid w:val="00A43CFB"/>
    <w:rsid w:val="00A43D71"/>
    <w:rsid w:val="00A44152"/>
    <w:rsid w:val="00A441B5"/>
    <w:rsid w:val="00A445D4"/>
    <w:rsid w:val="00A446DD"/>
    <w:rsid w:val="00A44B94"/>
    <w:rsid w:val="00A44C5F"/>
    <w:rsid w:val="00A44FA3"/>
    <w:rsid w:val="00A44FC6"/>
    <w:rsid w:val="00A4520B"/>
    <w:rsid w:val="00A45288"/>
    <w:rsid w:val="00A45789"/>
    <w:rsid w:val="00A458DA"/>
    <w:rsid w:val="00A45AC4"/>
    <w:rsid w:val="00A461FF"/>
    <w:rsid w:val="00A46AD8"/>
    <w:rsid w:val="00A46C8F"/>
    <w:rsid w:val="00A46F23"/>
    <w:rsid w:val="00A47492"/>
    <w:rsid w:val="00A475A7"/>
    <w:rsid w:val="00A475A8"/>
    <w:rsid w:val="00A47E3F"/>
    <w:rsid w:val="00A47E67"/>
    <w:rsid w:val="00A47FA3"/>
    <w:rsid w:val="00A50223"/>
    <w:rsid w:val="00A50449"/>
    <w:rsid w:val="00A5060A"/>
    <w:rsid w:val="00A50B22"/>
    <w:rsid w:val="00A50D06"/>
    <w:rsid w:val="00A51D93"/>
    <w:rsid w:val="00A52418"/>
    <w:rsid w:val="00A52677"/>
    <w:rsid w:val="00A527DC"/>
    <w:rsid w:val="00A529CB"/>
    <w:rsid w:val="00A52AFE"/>
    <w:rsid w:val="00A52E46"/>
    <w:rsid w:val="00A53045"/>
    <w:rsid w:val="00A53070"/>
    <w:rsid w:val="00A530BA"/>
    <w:rsid w:val="00A538A4"/>
    <w:rsid w:val="00A53C5B"/>
    <w:rsid w:val="00A53F52"/>
    <w:rsid w:val="00A5402A"/>
    <w:rsid w:val="00A54830"/>
    <w:rsid w:val="00A54A59"/>
    <w:rsid w:val="00A54AB5"/>
    <w:rsid w:val="00A54BBF"/>
    <w:rsid w:val="00A54CD3"/>
    <w:rsid w:val="00A54E03"/>
    <w:rsid w:val="00A5509B"/>
    <w:rsid w:val="00A55641"/>
    <w:rsid w:val="00A55709"/>
    <w:rsid w:val="00A55EFE"/>
    <w:rsid w:val="00A55F06"/>
    <w:rsid w:val="00A56775"/>
    <w:rsid w:val="00A56800"/>
    <w:rsid w:val="00A56C01"/>
    <w:rsid w:val="00A56DCA"/>
    <w:rsid w:val="00A56FAF"/>
    <w:rsid w:val="00A57285"/>
    <w:rsid w:val="00A57C22"/>
    <w:rsid w:val="00A57D48"/>
    <w:rsid w:val="00A57DC4"/>
    <w:rsid w:val="00A603F7"/>
    <w:rsid w:val="00A60573"/>
    <w:rsid w:val="00A60673"/>
    <w:rsid w:val="00A60CB0"/>
    <w:rsid w:val="00A60D10"/>
    <w:rsid w:val="00A60DC7"/>
    <w:rsid w:val="00A60F22"/>
    <w:rsid w:val="00A6116E"/>
    <w:rsid w:val="00A61490"/>
    <w:rsid w:val="00A6166D"/>
    <w:rsid w:val="00A617FC"/>
    <w:rsid w:val="00A618C9"/>
    <w:rsid w:val="00A61B73"/>
    <w:rsid w:val="00A61C25"/>
    <w:rsid w:val="00A61D29"/>
    <w:rsid w:val="00A61EDB"/>
    <w:rsid w:val="00A61FAF"/>
    <w:rsid w:val="00A630AA"/>
    <w:rsid w:val="00A63625"/>
    <w:rsid w:val="00A63A6E"/>
    <w:rsid w:val="00A63B2D"/>
    <w:rsid w:val="00A63E2A"/>
    <w:rsid w:val="00A63F2E"/>
    <w:rsid w:val="00A646EE"/>
    <w:rsid w:val="00A64AC2"/>
    <w:rsid w:val="00A64CB7"/>
    <w:rsid w:val="00A655D8"/>
    <w:rsid w:val="00A65987"/>
    <w:rsid w:val="00A66C56"/>
    <w:rsid w:val="00A66DF3"/>
    <w:rsid w:val="00A66F35"/>
    <w:rsid w:val="00A6761A"/>
    <w:rsid w:val="00A6762E"/>
    <w:rsid w:val="00A67B4A"/>
    <w:rsid w:val="00A7024F"/>
    <w:rsid w:val="00A70297"/>
    <w:rsid w:val="00A7070F"/>
    <w:rsid w:val="00A70A60"/>
    <w:rsid w:val="00A70A7F"/>
    <w:rsid w:val="00A70B5D"/>
    <w:rsid w:val="00A70BC5"/>
    <w:rsid w:val="00A70E06"/>
    <w:rsid w:val="00A70FE3"/>
    <w:rsid w:val="00A710D9"/>
    <w:rsid w:val="00A714C4"/>
    <w:rsid w:val="00A7168B"/>
    <w:rsid w:val="00A716B7"/>
    <w:rsid w:val="00A7186B"/>
    <w:rsid w:val="00A71B52"/>
    <w:rsid w:val="00A7231B"/>
    <w:rsid w:val="00A7264F"/>
    <w:rsid w:val="00A72838"/>
    <w:rsid w:val="00A72A60"/>
    <w:rsid w:val="00A72E92"/>
    <w:rsid w:val="00A7314F"/>
    <w:rsid w:val="00A7362D"/>
    <w:rsid w:val="00A73684"/>
    <w:rsid w:val="00A738E8"/>
    <w:rsid w:val="00A73CAD"/>
    <w:rsid w:val="00A740A4"/>
    <w:rsid w:val="00A74735"/>
    <w:rsid w:val="00A74A73"/>
    <w:rsid w:val="00A74B01"/>
    <w:rsid w:val="00A74B0F"/>
    <w:rsid w:val="00A74D9A"/>
    <w:rsid w:val="00A74DA8"/>
    <w:rsid w:val="00A7509E"/>
    <w:rsid w:val="00A750D6"/>
    <w:rsid w:val="00A7525D"/>
    <w:rsid w:val="00A75CE5"/>
    <w:rsid w:val="00A76178"/>
    <w:rsid w:val="00A76473"/>
    <w:rsid w:val="00A76CCF"/>
    <w:rsid w:val="00A77186"/>
    <w:rsid w:val="00A775D1"/>
    <w:rsid w:val="00A775FD"/>
    <w:rsid w:val="00A77BBB"/>
    <w:rsid w:val="00A77D26"/>
    <w:rsid w:val="00A77EB5"/>
    <w:rsid w:val="00A77F67"/>
    <w:rsid w:val="00A807F7"/>
    <w:rsid w:val="00A80A5F"/>
    <w:rsid w:val="00A80CB3"/>
    <w:rsid w:val="00A81227"/>
    <w:rsid w:val="00A81492"/>
    <w:rsid w:val="00A8212B"/>
    <w:rsid w:val="00A82146"/>
    <w:rsid w:val="00A821A3"/>
    <w:rsid w:val="00A8239C"/>
    <w:rsid w:val="00A82750"/>
    <w:rsid w:val="00A8282F"/>
    <w:rsid w:val="00A82BB5"/>
    <w:rsid w:val="00A833C3"/>
    <w:rsid w:val="00A834C3"/>
    <w:rsid w:val="00A83A4B"/>
    <w:rsid w:val="00A83F15"/>
    <w:rsid w:val="00A84190"/>
    <w:rsid w:val="00A847F8"/>
    <w:rsid w:val="00A84ED8"/>
    <w:rsid w:val="00A8516E"/>
    <w:rsid w:val="00A85216"/>
    <w:rsid w:val="00A852C3"/>
    <w:rsid w:val="00A8554C"/>
    <w:rsid w:val="00A8557B"/>
    <w:rsid w:val="00A8563D"/>
    <w:rsid w:val="00A85980"/>
    <w:rsid w:val="00A85E83"/>
    <w:rsid w:val="00A8630C"/>
    <w:rsid w:val="00A867BC"/>
    <w:rsid w:val="00A8683A"/>
    <w:rsid w:val="00A86AAB"/>
    <w:rsid w:val="00A8723E"/>
    <w:rsid w:val="00A874D4"/>
    <w:rsid w:val="00A87E4D"/>
    <w:rsid w:val="00A87E5E"/>
    <w:rsid w:val="00A87E80"/>
    <w:rsid w:val="00A90450"/>
    <w:rsid w:val="00A904C2"/>
    <w:rsid w:val="00A904EE"/>
    <w:rsid w:val="00A90866"/>
    <w:rsid w:val="00A916A8"/>
    <w:rsid w:val="00A91FC9"/>
    <w:rsid w:val="00A92853"/>
    <w:rsid w:val="00A92EA7"/>
    <w:rsid w:val="00A92EDC"/>
    <w:rsid w:val="00A92F40"/>
    <w:rsid w:val="00A92F82"/>
    <w:rsid w:val="00A930B5"/>
    <w:rsid w:val="00A931B6"/>
    <w:rsid w:val="00A933E8"/>
    <w:rsid w:val="00A93B66"/>
    <w:rsid w:val="00A93CC5"/>
    <w:rsid w:val="00A93EB2"/>
    <w:rsid w:val="00A9423B"/>
    <w:rsid w:val="00A9429C"/>
    <w:rsid w:val="00A94471"/>
    <w:rsid w:val="00A9464C"/>
    <w:rsid w:val="00A94756"/>
    <w:rsid w:val="00A94EAF"/>
    <w:rsid w:val="00A95919"/>
    <w:rsid w:val="00A9599E"/>
    <w:rsid w:val="00A95BCC"/>
    <w:rsid w:val="00A9602B"/>
    <w:rsid w:val="00A9603A"/>
    <w:rsid w:val="00A96087"/>
    <w:rsid w:val="00A9636E"/>
    <w:rsid w:val="00A96589"/>
    <w:rsid w:val="00A966BD"/>
    <w:rsid w:val="00A968D8"/>
    <w:rsid w:val="00A968D9"/>
    <w:rsid w:val="00A9715E"/>
    <w:rsid w:val="00A979AF"/>
    <w:rsid w:val="00AA0115"/>
    <w:rsid w:val="00AA0366"/>
    <w:rsid w:val="00AA08BE"/>
    <w:rsid w:val="00AA08F7"/>
    <w:rsid w:val="00AA0C18"/>
    <w:rsid w:val="00AA0CBE"/>
    <w:rsid w:val="00AA0DCB"/>
    <w:rsid w:val="00AA0EEB"/>
    <w:rsid w:val="00AA1531"/>
    <w:rsid w:val="00AA16C2"/>
    <w:rsid w:val="00AA1E3A"/>
    <w:rsid w:val="00AA2521"/>
    <w:rsid w:val="00AA275A"/>
    <w:rsid w:val="00AA2808"/>
    <w:rsid w:val="00AA284F"/>
    <w:rsid w:val="00AA2DAC"/>
    <w:rsid w:val="00AA35B9"/>
    <w:rsid w:val="00AA3A67"/>
    <w:rsid w:val="00AA3AAE"/>
    <w:rsid w:val="00AA3BA0"/>
    <w:rsid w:val="00AA42A9"/>
    <w:rsid w:val="00AA43E8"/>
    <w:rsid w:val="00AA450A"/>
    <w:rsid w:val="00AA47C4"/>
    <w:rsid w:val="00AA4C9C"/>
    <w:rsid w:val="00AA4CB1"/>
    <w:rsid w:val="00AA4F6E"/>
    <w:rsid w:val="00AA500B"/>
    <w:rsid w:val="00AA57E5"/>
    <w:rsid w:val="00AA5D76"/>
    <w:rsid w:val="00AA623B"/>
    <w:rsid w:val="00AA6AD1"/>
    <w:rsid w:val="00AA6B20"/>
    <w:rsid w:val="00AA7161"/>
    <w:rsid w:val="00AA7575"/>
    <w:rsid w:val="00AA7C87"/>
    <w:rsid w:val="00AA7E9C"/>
    <w:rsid w:val="00AB0340"/>
    <w:rsid w:val="00AB0536"/>
    <w:rsid w:val="00AB05C3"/>
    <w:rsid w:val="00AB11E3"/>
    <w:rsid w:val="00AB1682"/>
    <w:rsid w:val="00AB1B64"/>
    <w:rsid w:val="00AB1C45"/>
    <w:rsid w:val="00AB2986"/>
    <w:rsid w:val="00AB2BDF"/>
    <w:rsid w:val="00AB31F7"/>
    <w:rsid w:val="00AB33FE"/>
    <w:rsid w:val="00AB357D"/>
    <w:rsid w:val="00AB3B0D"/>
    <w:rsid w:val="00AB3C55"/>
    <w:rsid w:val="00AB3C58"/>
    <w:rsid w:val="00AB3C62"/>
    <w:rsid w:val="00AB3D08"/>
    <w:rsid w:val="00AB3FC1"/>
    <w:rsid w:val="00AB4028"/>
    <w:rsid w:val="00AB4279"/>
    <w:rsid w:val="00AB4707"/>
    <w:rsid w:val="00AB514E"/>
    <w:rsid w:val="00AB519C"/>
    <w:rsid w:val="00AB520A"/>
    <w:rsid w:val="00AB541D"/>
    <w:rsid w:val="00AB54A8"/>
    <w:rsid w:val="00AB5521"/>
    <w:rsid w:val="00AB5631"/>
    <w:rsid w:val="00AB5C0C"/>
    <w:rsid w:val="00AB5DAE"/>
    <w:rsid w:val="00AB5EA6"/>
    <w:rsid w:val="00AB62B1"/>
    <w:rsid w:val="00AB6631"/>
    <w:rsid w:val="00AB6993"/>
    <w:rsid w:val="00AB6D05"/>
    <w:rsid w:val="00AB71AF"/>
    <w:rsid w:val="00AB7200"/>
    <w:rsid w:val="00AB7421"/>
    <w:rsid w:val="00AB7731"/>
    <w:rsid w:val="00AB7A1C"/>
    <w:rsid w:val="00AC0117"/>
    <w:rsid w:val="00AC02F7"/>
    <w:rsid w:val="00AC11A4"/>
    <w:rsid w:val="00AC120A"/>
    <w:rsid w:val="00AC185B"/>
    <w:rsid w:val="00AC1F73"/>
    <w:rsid w:val="00AC2374"/>
    <w:rsid w:val="00AC23BB"/>
    <w:rsid w:val="00AC26AE"/>
    <w:rsid w:val="00AC2C37"/>
    <w:rsid w:val="00AC2D1F"/>
    <w:rsid w:val="00AC2D3D"/>
    <w:rsid w:val="00AC2D75"/>
    <w:rsid w:val="00AC2E5C"/>
    <w:rsid w:val="00AC35E5"/>
    <w:rsid w:val="00AC3B7E"/>
    <w:rsid w:val="00AC3B87"/>
    <w:rsid w:val="00AC3FC4"/>
    <w:rsid w:val="00AC419A"/>
    <w:rsid w:val="00AC43F5"/>
    <w:rsid w:val="00AC46C7"/>
    <w:rsid w:val="00AC5414"/>
    <w:rsid w:val="00AC5554"/>
    <w:rsid w:val="00AC5CCC"/>
    <w:rsid w:val="00AC5D58"/>
    <w:rsid w:val="00AC6001"/>
    <w:rsid w:val="00AC630D"/>
    <w:rsid w:val="00AC6759"/>
    <w:rsid w:val="00AC678D"/>
    <w:rsid w:val="00AC6902"/>
    <w:rsid w:val="00AC73E8"/>
    <w:rsid w:val="00AC752E"/>
    <w:rsid w:val="00AC77DA"/>
    <w:rsid w:val="00AC7850"/>
    <w:rsid w:val="00AC7953"/>
    <w:rsid w:val="00AC7BD4"/>
    <w:rsid w:val="00AD0088"/>
    <w:rsid w:val="00AD0612"/>
    <w:rsid w:val="00AD08A1"/>
    <w:rsid w:val="00AD0984"/>
    <w:rsid w:val="00AD0AD6"/>
    <w:rsid w:val="00AD10D3"/>
    <w:rsid w:val="00AD10E0"/>
    <w:rsid w:val="00AD1657"/>
    <w:rsid w:val="00AD1ACA"/>
    <w:rsid w:val="00AD1AFA"/>
    <w:rsid w:val="00AD2907"/>
    <w:rsid w:val="00AD2FC8"/>
    <w:rsid w:val="00AD3055"/>
    <w:rsid w:val="00AD309B"/>
    <w:rsid w:val="00AD30AE"/>
    <w:rsid w:val="00AD312D"/>
    <w:rsid w:val="00AD31FB"/>
    <w:rsid w:val="00AD3406"/>
    <w:rsid w:val="00AD3AC8"/>
    <w:rsid w:val="00AD3AE1"/>
    <w:rsid w:val="00AD435D"/>
    <w:rsid w:val="00AD4399"/>
    <w:rsid w:val="00AD4489"/>
    <w:rsid w:val="00AD47A6"/>
    <w:rsid w:val="00AD4853"/>
    <w:rsid w:val="00AD4EF4"/>
    <w:rsid w:val="00AD518F"/>
    <w:rsid w:val="00AD53A9"/>
    <w:rsid w:val="00AD5703"/>
    <w:rsid w:val="00AD5AFC"/>
    <w:rsid w:val="00AD628C"/>
    <w:rsid w:val="00AD65B5"/>
    <w:rsid w:val="00AD6614"/>
    <w:rsid w:val="00AD66F1"/>
    <w:rsid w:val="00AD681C"/>
    <w:rsid w:val="00AD699D"/>
    <w:rsid w:val="00AD6AEE"/>
    <w:rsid w:val="00AD70DB"/>
    <w:rsid w:val="00AD7219"/>
    <w:rsid w:val="00AD7436"/>
    <w:rsid w:val="00AD79C5"/>
    <w:rsid w:val="00AD7A15"/>
    <w:rsid w:val="00AD7B13"/>
    <w:rsid w:val="00AD7BC3"/>
    <w:rsid w:val="00AE0468"/>
    <w:rsid w:val="00AE1177"/>
    <w:rsid w:val="00AE173E"/>
    <w:rsid w:val="00AE1846"/>
    <w:rsid w:val="00AE1B2F"/>
    <w:rsid w:val="00AE1F65"/>
    <w:rsid w:val="00AE2430"/>
    <w:rsid w:val="00AE25D9"/>
    <w:rsid w:val="00AE2702"/>
    <w:rsid w:val="00AE286A"/>
    <w:rsid w:val="00AE2968"/>
    <w:rsid w:val="00AE296A"/>
    <w:rsid w:val="00AE3954"/>
    <w:rsid w:val="00AE3E14"/>
    <w:rsid w:val="00AE4294"/>
    <w:rsid w:val="00AE46A4"/>
    <w:rsid w:val="00AE486D"/>
    <w:rsid w:val="00AE4B7F"/>
    <w:rsid w:val="00AE56A4"/>
    <w:rsid w:val="00AE5B76"/>
    <w:rsid w:val="00AE6064"/>
    <w:rsid w:val="00AE6E3D"/>
    <w:rsid w:val="00AE6F67"/>
    <w:rsid w:val="00AE72CD"/>
    <w:rsid w:val="00AE7A38"/>
    <w:rsid w:val="00AF01F7"/>
    <w:rsid w:val="00AF061A"/>
    <w:rsid w:val="00AF06E6"/>
    <w:rsid w:val="00AF0712"/>
    <w:rsid w:val="00AF086D"/>
    <w:rsid w:val="00AF09A0"/>
    <w:rsid w:val="00AF0A1E"/>
    <w:rsid w:val="00AF0A22"/>
    <w:rsid w:val="00AF0B1C"/>
    <w:rsid w:val="00AF102C"/>
    <w:rsid w:val="00AF11DB"/>
    <w:rsid w:val="00AF12F9"/>
    <w:rsid w:val="00AF151E"/>
    <w:rsid w:val="00AF1657"/>
    <w:rsid w:val="00AF1846"/>
    <w:rsid w:val="00AF1BC7"/>
    <w:rsid w:val="00AF248A"/>
    <w:rsid w:val="00AF2BED"/>
    <w:rsid w:val="00AF2C05"/>
    <w:rsid w:val="00AF2E4A"/>
    <w:rsid w:val="00AF35B0"/>
    <w:rsid w:val="00AF360D"/>
    <w:rsid w:val="00AF3EDE"/>
    <w:rsid w:val="00AF4DF6"/>
    <w:rsid w:val="00AF5229"/>
    <w:rsid w:val="00AF523C"/>
    <w:rsid w:val="00AF5477"/>
    <w:rsid w:val="00AF5E03"/>
    <w:rsid w:val="00AF5FE5"/>
    <w:rsid w:val="00AF6321"/>
    <w:rsid w:val="00AF633E"/>
    <w:rsid w:val="00AF659D"/>
    <w:rsid w:val="00AF6CB7"/>
    <w:rsid w:val="00AF6F92"/>
    <w:rsid w:val="00AF70E3"/>
    <w:rsid w:val="00AF735E"/>
    <w:rsid w:val="00AF74BF"/>
    <w:rsid w:val="00AF7582"/>
    <w:rsid w:val="00AF77B2"/>
    <w:rsid w:val="00AF7A5A"/>
    <w:rsid w:val="00AF7B76"/>
    <w:rsid w:val="00B0078D"/>
    <w:rsid w:val="00B011DE"/>
    <w:rsid w:val="00B0145C"/>
    <w:rsid w:val="00B016FE"/>
    <w:rsid w:val="00B0194A"/>
    <w:rsid w:val="00B01BEA"/>
    <w:rsid w:val="00B01C28"/>
    <w:rsid w:val="00B01D34"/>
    <w:rsid w:val="00B01F32"/>
    <w:rsid w:val="00B02693"/>
    <w:rsid w:val="00B026E0"/>
    <w:rsid w:val="00B03035"/>
    <w:rsid w:val="00B030A5"/>
    <w:rsid w:val="00B0323A"/>
    <w:rsid w:val="00B03892"/>
    <w:rsid w:val="00B03A21"/>
    <w:rsid w:val="00B03B25"/>
    <w:rsid w:val="00B04953"/>
    <w:rsid w:val="00B04ED3"/>
    <w:rsid w:val="00B05163"/>
    <w:rsid w:val="00B053A7"/>
    <w:rsid w:val="00B058C6"/>
    <w:rsid w:val="00B059E8"/>
    <w:rsid w:val="00B05CA1"/>
    <w:rsid w:val="00B0655B"/>
    <w:rsid w:val="00B06587"/>
    <w:rsid w:val="00B065F5"/>
    <w:rsid w:val="00B066DE"/>
    <w:rsid w:val="00B06898"/>
    <w:rsid w:val="00B07577"/>
    <w:rsid w:val="00B075B6"/>
    <w:rsid w:val="00B07658"/>
    <w:rsid w:val="00B0766B"/>
    <w:rsid w:val="00B07791"/>
    <w:rsid w:val="00B07A6C"/>
    <w:rsid w:val="00B107EA"/>
    <w:rsid w:val="00B10EB9"/>
    <w:rsid w:val="00B11002"/>
    <w:rsid w:val="00B1108B"/>
    <w:rsid w:val="00B110CD"/>
    <w:rsid w:val="00B112B5"/>
    <w:rsid w:val="00B11EFE"/>
    <w:rsid w:val="00B12B2B"/>
    <w:rsid w:val="00B12CB8"/>
    <w:rsid w:val="00B1317D"/>
    <w:rsid w:val="00B134AA"/>
    <w:rsid w:val="00B1355A"/>
    <w:rsid w:val="00B135C7"/>
    <w:rsid w:val="00B13605"/>
    <w:rsid w:val="00B13857"/>
    <w:rsid w:val="00B13B75"/>
    <w:rsid w:val="00B143F6"/>
    <w:rsid w:val="00B14C03"/>
    <w:rsid w:val="00B14DB5"/>
    <w:rsid w:val="00B14F33"/>
    <w:rsid w:val="00B15188"/>
    <w:rsid w:val="00B152CD"/>
    <w:rsid w:val="00B1534C"/>
    <w:rsid w:val="00B15781"/>
    <w:rsid w:val="00B15B4D"/>
    <w:rsid w:val="00B15CFF"/>
    <w:rsid w:val="00B15D12"/>
    <w:rsid w:val="00B15F2F"/>
    <w:rsid w:val="00B1617B"/>
    <w:rsid w:val="00B16490"/>
    <w:rsid w:val="00B16697"/>
    <w:rsid w:val="00B16B23"/>
    <w:rsid w:val="00B16F3F"/>
    <w:rsid w:val="00B170FD"/>
    <w:rsid w:val="00B17248"/>
    <w:rsid w:val="00B172FB"/>
    <w:rsid w:val="00B176B8"/>
    <w:rsid w:val="00B17C33"/>
    <w:rsid w:val="00B17D95"/>
    <w:rsid w:val="00B20321"/>
    <w:rsid w:val="00B20C6E"/>
    <w:rsid w:val="00B21166"/>
    <w:rsid w:val="00B215E5"/>
    <w:rsid w:val="00B21879"/>
    <w:rsid w:val="00B21916"/>
    <w:rsid w:val="00B21A65"/>
    <w:rsid w:val="00B21B51"/>
    <w:rsid w:val="00B21FD5"/>
    <w:rsid w:val="00B22498"/>
    <w:rsid w:val="00B229B5"/>
    <w:rsid w:val="00B22A4B"/>
    <w:rsid w:val="00B22BEE"/>
    <w:rsid w:val="00B23A29"/>
    <w:rsid w:val="00B23F48"/>
    <w:rsid w:val="00B245E3"/>
    <w:rsid w:val="00B2491D"/>
    <w:rsid w:val="00B24C31"/>
    <w:rsid w:val="00B2519C"/>
    <w:rsid w:val="00B2529B"/>
    <w:rsid w:val="00B25372"/>
    <w:rsid w:val="00B25752"/>
    <w:rsid w:val="00B25790"/>
    <w:rsid w:val="00B25B3E"/>
    <w:rsid w:val="00B25C06"/>
    <w:rsid w:val="00B25F71"/>
    <w:rsid w:val="00B260F8"/>
    <w:rsid w:val="00B262EF"/>
    <w:rsid w:val="00B263EA"/>
    <w:rsid w:val="00B2662B"/>
    <w:rsid w:val="00B26725"/>
    <w:rsid w:val="00B26971"/>
    <w:rsid w:val="00B26DAE"/>
    <w:rsid w:val="00B27177"/>
    <w:rsid w:val="00B2758E"/>
    <w:rsid w:val="00B27984"/>
    <w:rsid w:val="00B30117"/>
    <w:rsid w:val="00B304D6"/>
    <w:rsid w:val="00B3098B"/>
    <w:rsid w:val="00B30B8F"/>
    <w:rsid w:val="00B30D2F"/>
    <w:rsid w:val="00B31666"/>
    <w:rsid w:val="00B3191A"/>
    <w:rsid w:val="00B3195E"/>
    <w:rsid w:val="00B31A91"/>
    <w:rsid w:val="00B31C3E"/>
    <w:rsid w:val="00B31C81"/>
    <w:rsid w:val="00B31F67"/>
    <w:rsid w:val="00B3220B"/>
    <w:rsid w:val="00B325CA"/>
    <w:rsid w:val="00B32716"/>
    <w:rsid w:val="00B32803"/>
    <w:rsid w:val="00B3293C"/>
    <w:rsid w:val="00B32DB3"/>
    <w:rsid w:val="00B32E27"/>
    <w:rsid w:val="00B336F1"/>
    <w:rsid w:val="00B3396A"/>
    <w:rsid w:val="00B33DFF"/>
    <w:rsid w:val="00B3426E"/>
    <w:rsid w:val="00B34574"/>
    <w:rsid w:val="00B34642"/>
    <w:rsid w:val="00B34854"/>
    <w:rsid w:val="00B34885"/>
    <w:rsid w:val="00B349A6"/>
    <w:rsid w:val="00B349C9"/>
    <w:rsid w:val="00B34C92"/>
    <w:rsid w:val="00B34EF8"/>
    <w:rsid w:val="00B34F74"/>
    <w:rsid w:val="00B36536"/>
    <w:rsid w:val="00B3657E"/>
    <w:rsid w:val="00B36992"/>
    <w:rsid w:val="00B36F55"/>
    <w:rsid w:val="00B36F58"/>
    <w:rsid w:val="00B3793E"/>
    <w:rsid w:val="00B37C8B"/>
    <w:rsid w:val="00B37E11"/>
    <w:rsid w:val="00B40477"/>
    <w:rsid w:val="00B4057A"/>
    <w:rsid w:val="00B40799"/>
    <w:rsid w:val="00B40B78"/>
    <w:rsid w:val="00B40C70"/>
    <w:rsid w:val="00B41AD8"/>
    <w:rsid w:val="00B41B80"/>
    <w:rsid w:val="00B41D5A"/>
    <w:rsid w:val="00B425A1"/>
    <w:rsid w:val="00B42682"/>
    <w:rsid w:val="00B4286D"/>
    <w:rsid w:val="00B42D96"/>
    <w:rsid w:val="00B42ECB"/>
    <w:rsid w:val="00B431DE"/>
    <w:rsid w:val="00B432D8"/>
    <w:rsid w:val="00B433F6"/>
    <w:rsid w:val="00B43435"/>
    <w:rsid w:val="00B4346A"/>
    <w:rsid w:val="00B435C0"/>
    <w:rsid w:val="00B436AC"/>
    <w:rsid w:val="00B43BEE"/>
    <w:rsid w:val="00B442D4"/>
    <w:rsid w:val="00B44B44"/>
    <w:rsid w:val="00B450B6"/>
    <w:rsid w:val="00B45BA9"/>
    <w:rsid w:val="00B45DA2"/>
    <w:rsid w:val="00B45F17"/>
    <w:rsid w:val="00B46A5B"/>
    <w:rsid w:val="00B46AE6"/>
    <w:rsid w:val="00B47184"/>
    <w:rsid w:val="00B4746A"/>
    <w:rsid w:val="00B474FA"/>
    <w:rsid w:val="00B476C1"/>
    <w:rsid w:val="00B4777B"/>
    <w:rsid w:val="00B47A63"/>
    <w:rsid w:val="00B47BEF"/>
    <w:rsid w:val="00B47C89"/>
    <w:rsid w:val="00B47CF1"/>
    <w:rsid w:val="00B47DE1"/>
    <w:rsid w:val="00B507D2"/>
    <w:rsid w:val="00B50823"/>
    <w:rsid w:val="00B50B83"/>
    <w:rsid w:val="00B50B87"/>
    <w:rsid w:val="00B51894"/>
    <w:rsid w:val="00B519DF"/>
    <w:rsid w:val="00B51B66"/>
    <w:rsid w:val="00B52331"/>
    <w:rsid w:val="00B526F7"/>
    <w:rsid w:val="00B52771"/>
    <w:rsid w:val="00B52956"/>
    <w:rsid w:val="00B52DFC"/>
    <w:rsid w:val="00B53007"/>
    <w:rsid w:val="00B53271"/>
    <w:rsid w:val="00B53CA2"/>
    <w:rsid w:val="00B53E10"/>
    <w:rsid w:val="00B53E61"/>
    <w:rsid w:val="00B54008"/>
    <w:rsid w:val="00B549A3"/>
    <w:rsid w:val="00B55298"/>
    <w:rsid w:val="00B55881"/>
    <w:rsid w:val="00B55887"/>
    <w:rsid w:val="00B56132"/>
    <w:rsid w:val="00B56286"/>
    <w:rsid w:val="00B56602"/>
    <w:rsid w:val="00B56A71"/>
    <w:rsid w:val="00B56BF6"/>
    <w:rsid w:val="00B57509"/>
    <w:rsid w:val="00B5750C"/>
    <w:rsid w:val="00B575C1"/>
    <w:rsid w:val="00B57EDE"/>
    <w:rsid w:val="00B603F1"/>
    <w:rsid w:val="00B6097A"/>
    <w:rsid w:val="00B60A09"/>
    <w:rsid w:val="00B60BDA"/>
    <w:rsid w:val="00B60E6B"/>
    <w:rsid w:val="00B60F4D"/>
    <w:rsid w:val="00B6109C"/>
    <w:rsid w:val="00B6126E"/>
    <w:rsid w:val="00B614F9"/>
    <w:rsid w:val="00B616D2"/>
    <w:rsid w:val="00B61707"/>
    <w:rsid w:val="00B619EB"/>
    <w:rsid w:val="00B61C95"/>
    <w:rsid w:val="00B61E86"/>
    <w:rsid w:val="00B62002"/>
    <w:rsid w:val="00B6232F"/>
    <w:rsid w:val="00B6239A"/>
    <w:rsid w:val="00B627D8"/>
    <w:rsid w:val="00B628D1"/>
    <w:rsid w:val="00B63296"/>
    <w:rsid w:val="00B633E5"/>
    <w:rsid w:val="00B638FF"/>
    <w:rsid w:val="00B63BBD"/>
    <w:rsid w:val="00B640DB"/>
    <w:rsid w:val="00B64624"/>
    <w:rsid w:val="00B6484C"/>
    <w:rsid w:val="00B648F6"/>
    <w:rsid w:val="00B653D0"/>
    <w:rsid w:val="00B65722"/>
    <w:rsid w:val="00B65992"/>
    <w:rsid w:val="00B65C96"/>
    <w:rsid w:val="00B65E22"/>
    <w:rsid w:val="00B6639F"/>
    <w:rsid w:val="00B66650"/>
    <w:rsid w:val="00B667CF"/>
    <w:rsid w:val="00B66A2A"/>
    <w:rsid w:val="00B66A7A"/>
    <w:rsid w:val="00B67044"/>
    <w:rsid w:val="00B67077"/>
    <w:rsid w:val="00B671C0"/>
    <w:rsid w:val="00B67224"/>
    <w:rsid w:val="00B6727C"/>
    <w:rsid w:val="00B67417"/>
    <w:rsid w:val="00B678C0"/>
    <w:rsid w:val="00B67A49"/>
    <w:rsid w:val="00B67CA6"/>
    <w:rsid w:val="00B67CD1"/>
    <w:rsid w:val="00B700E1"/>
    <w:rsid w:val="00B701D9"/>
    <w:rsid w:val="00B70345"/>
    <w:rsid w:val="00B706DF"/>
    <w:rsid w:val="00B7073A"/>
    <w:rsid w:val="00B70B01"/>
    <w:rsid w:val="00B70F24"/>
    <w:rsid w:val="00B7124E"/>
    <w:rsid w:val="00B71433"/>
    <w:rsid w:val="00B71815"/>
    <w:rsid w:val="00B71E98"/>
    <w:rsid w:val="00B722E5"/>
    <w:rsid w:val="00B72766"/>
    <w:rsid w:val="00B72C59"/>
    <w:rsid w:val="00B73071"/>
    <w:rsid w:val="00B73204"/>
    <w:rsid w:val="00B73B33"/>
    <w:rsid w:val="00B73C3C"/>
    <w:rsid w:val="00B742DF"/>
    <w:rsid w:val="00B744EE"/>
    <w:rsid w:val="00B7453D"/>
    <w:rsid w:val="00B7497A"/>
    <w:rsid w:val="00B74AD9"/>
    <w:rsid w:val="00B74B3C"/>
    <w:rsid w:val="00B74BA8"/>
    <w:rsid w:val="00B74CF7"/>
    <w:rsid w:val="00B74D3C"/>
    <w:rsid w:val="00B750F3"/>
    <w:rsid w:val="00B752F7"/>
    <w:rsid w:val="00B756B7"/>
    <w:rsid w:val="00B75747"/>
    <w:rsid w:val="00B759D7"/>
    <w:rsid w:val="00B75A60"/>
    <w:rsid w:val="00B75ACA"/>
    <w:rsid w:val="00B75CFA"/>
    <w:rsid w:val="00B75EAD"/>
    <w:rsid w:val="00B76029"/>
    <w:rsid w:val="00B762FD"/>
    <w:rsid w:val="00B76375"/>
    <w:rsid w:val="00B763A1"/>
    <w:rsid w:val="00B767A7"/>
    <w:rsid w:val="00B76858"/>
    <w:rsid w:val="00B76AC6"/>
    <w:rsid w:val="00B770AB"/>
    <w:rsid w:val="00B774E3"/>
    <w:rsid w:val="00B775E4"/>
    <w:rsid w:val="00B776F2"/>
    <w:rsid w:val="00B777E2"/>
    <w:rsid w:val="00B778B7"/>
    <w:rsid w:val="00B77AC1"/>
    <w:rsid w:val="00B77CCB"/>
    <w:rsid w:val="00B77F3B"/>
    <w:rsid w:val="00B800D6"/>
    <w:rsid w:val="00B80542"/>
    <w:rsid w:val="00B806B1"/>
    <w:rsid w:val="00B80955"/>
    <w:rsid w:val="00B811BA"/>
    <w:rsid w:val="00B815A3"/>
    <w:rsid w:val="00B81DC1"/>
    <w:rsid w:val="00B81F3E"/>
    <w:rsid w:val="00B81F56"/>
    <w:rsid w:val="00B81FD0"/>
    <w:rsid w:val="00B82442"/>
    <w:rsid w:val="00B8367D"/>
    <w:rsid w:val="00B8378E"/>
    <w:rsid w:val="00B838E7"/>
    <w:rsid w:val="00B839CB"/>
    <w:rsid w:val="00B83B64"/>
    <w:rsid w:val="00B84356"/>
    <w:rsid w:val="00B845BC"/>
    <w:rsid w:val="00B84820"/>
    <w:rsid w:val="00B84C89"/>
    <w:rsid w:val="00B85BBB"/>
    <w:rsid w:val="00B85DCB"/>
    <w:rsid w:val="00B85F39"/>
    <w:rsid w:val="00B861BD"/>
    <w:rsid w:val="00B861D7"/>
    <w:rsid w:val="00B86637"/>
    <w:rsid w:val="00B86684"/>
    <w:rsid w:val="00B8674A"/>
    <w:rsid w:val="00B8681A"/>
    <w:rsid w:val="00B8789A"/>
    <w:rsid w:val="00B87A05"/>
    <w:rsid w:val="00B87AFB"/>
    <w:rsid w:val="00B87E63"/>
    <w:rsid w:val="00B90279"/>
    <w:rsid w:val="00B9031F"/>
    <w:rsid w:val="00B904CA"/>
    <w:rsid w:val="00B90769"/>
    <w:rsid w:val="00B909C7"/>
    <w:rsid w:val="00B90EA9"/>
    <w:rsid w:val="00B9104C"/>
    <w:rsid w:val="00B9108F"/>
    <w:rsid w:val="00B914D7"/>
    <w:rsid w:val="00B91814"/>
    <w:rsid w:val="00B91B86"/>
    <w:rsid w:val="00B91C25"/>
    <w:rsid w:val="00B91F2B"/>
    <w:rsid w:val="00B92063"/>
    <w:rsid w:val="00B92419"/>
    <w:rsid w:val="00B92854"/>
    <w:rsid w:val="00B9322C"/>
    <w:rsid w:val="00B93513"/>
    <w:rsid w:val="00B93692"/>
    <w:rsid w:val="00B93B47"/>
    <w:rsid w:val="00B93DCD"/>
    <w:rsid w:val="00B93EDD"/>
    <w:rsid w:val="00B93F65"/>
    <w:rsid w:val="00B940AF"/>
    <w:rsid w:val="00B941DC"/>
    <w:rsid w:val="00B9499A"/>
    <w:rsid w:val="00B949DF"/>
    <w:rsid w:val="00B94B0C"/>
    <w:rsid w:val="00B953AB"/>
    <w:rsid w:val="00B953D5"/>
    <w:rsid w:val="00B955E6"/>
    <w:rsid w:val="00B956A9"/>
    <w:rsid w:val="00B957D4"/>
    <w:rsid w:val="00B95A63"/>
    <w:rsid w:val="00B95BCD"/>
    <w:rsid w:val="00B95BF9"/>
    <w:rsid w:val="00B961F3"/>
    <w:rsid w:val="00B96AC1"/>
    <w:rsid w:val="00B96BC1"/>
    <w:rsid w:val="00B96EA8"/>
    <w:rsid w:val="00B97062"/>
    <w:rsid w:val="00B9714B"/>
    <w:rsid w:val="00B971D9"/>
    <w:rsid w:val="00B973F5"/>
    <w:rsid w:val="00B9750D"/>
    <w:rsid w:val="00B976D3"/>
    <w:rsid w:val="00B97912"/>
    <w:rsid w:val="00B97B7D"/>
    <w:rsid w:val="00B97DAA"/>
    <w:rsid w:val="00B97E3B"/>
    <w:rsid w:val="00B97E44"/>
    <w:rsid w:val="00BA050E"/>
    <w:rsid w:val="00BA0A72"/>
    <w:rsid w:val="00BA0E3C"/>
    <w:rsid w:val="00BA14EC"/>
    <w:rsid w:val="00BA1903"/>
    <w:rsid w:val="00BA1F74"/>
    <w:rsid w:val="00BA1FE3"/>
    <w:rsid w:val="00BA2115"/>
    <w:rsid w:val="00BA2181"/>
    <w:rsid w:val="00BA27B9"/>
    <w:rsid w:val="00BA283A"/>
    <w:rsid w:val="00BA2B13"/>
    <w:rsid w:val="00BA373B"/>
    <w:rsid w:val="00BA4150"/>
    <w:rsid w:val="00BA489F"/>
    <w:rsid w:val="00BA4FCA"/>
    <w:rsid w:val="00BA5196"/>
    <w:rsid w:val="00BA5922"/>
    <w:rsid w:val="00BA5DDB"/>
    <w:rsid w:val="00BA5F24"/>
    <w:rsid w:val="00BA6229"/>
    <w:rsid w:val="00BA6681"/>
    <w:rsid w:val="00BA66EA"/>
    <w:rsid w:val="00BA68C9"/>
    <w:rsid w:val="00BA6A6F"/>
    <w:rsid w:val="00BA6FD7"/>
    <w:rsid w:val="00BA7D7B"/>
    <w:rsid w:val="00BB0120"/>
    <w:rsid w:val="00BB01F3"/>
    <w:rsid w:val="00BB0B33"/>
    <w:rsid w:val="00BB0BA3"/>
    <w:rsid w:val="00BB0D32"/>
    <w:rsid w:val="00BB0DC9"/>
    <w:rsid w:val="00BB0E44"/>
    <w:rsid w:val="00BB0E98"/>
    <w:rsid w:val="00BB0EDD"/>
    <w:rsid w:val="00BB0EEF"/>
    <w:rsid w:val="00BB10EF"/>
    <w:rsid w:val="00BB1B68"/>
    <w:rsid w:val="00BB1F83"/>
    <w:rsid w:val="00BB24E6"/>
    <w:rsid w:val="00BB2608"/>
    <w:rsid w:val="00BB2AAE"/>
    <w:rsid w:val="00BB2DD0"/>
    <w:rsid w:val="00BB3490"/>
    <w:rsid w:val="00BB3495"/>
    <w:rsid w:val="00BB3ADB"/>
    <w:rsid w:val="00BB44B9"/>
    <w:rsid w:val="00BB4DA0"/>
    <w:rsid w:val="00BB4EB5"/>
    <w:rsid w:val="00BB527C"/>
    <w:rsid w:val="00BB5EC1"/>
    <w:rsid w:val="00BB5EFE"/>
    <w:rsid w:val="00BB622B"/>
    <w:rsid w:val="00BB631D"/>
    <w:rsid w:val="00BB65F8"/>
    <w:rsid w:val="00BB7460"/>
    <w:rsid w:val="00BB7670"/>
    <w:rsid w:val="00BB7EFF"/>
    <w:rsid w:val="00BB7F0E"/>
    <w:rsid w:val="00BC036E"/>
    <w:rsid w:val="00BC0432"/>
    <w:rsid w:val="00BC055D"/>
    <w:rsid w:val="00BC07A4"/>
    <w:rsid w:val="00BC08C7"/>
    <w:rsid w:val="00BC09F6"/>
    <w:rsid w:val="00BC0E38"/>
    <w:rsid w:val="00BC1134"/>
    <w:rsid w:val="00BC1162"/>
    <w:rsid w:val="00BC11FB"/>
    <w:rsid w:val="00BC1424"/>
    <w:rsid w:val="00BC161F"/>
    <w:rsid w:val="00BC1704"/>
    <w:rsid w:val="00BC17A3"/>
    <w:rsid w:val="00BC1A05"/>
    <w:rsid w:val="00BC1B0C"/>
    <w:rsid w:val="00BC1E3C"/>
    <w:rsid w:val="00BC1EC4"/>
    <w:rsid w:val="00BC21CD"/>
    <w:rsid w:val="00BC21F6"/>
    <w:rsid w:val="00BC24A4"/>
    <w:rsid w:val="00BC285D"/>
    <w:rsid w:val="00BC3056"/>
    <w:rsid w:val="00BC385A"/>
    <w:rsid w:val="00BC3A1B"/>
    <w:rsid w:val="00BC4130"/>
    <w:rsid w:val="00BC4171"/>
    <w:rsid w:val="00BC44A1"/>
    <w:rsid w:val="00BC48D6"/>
    <w:rsid w:val="00BC4AAA"/>
    <w:rsid w:val="00BC4B6D"/>
    <w:rsid w:val="00BC4CEF"/>
    <w:rsid w:val="00BC52A6"/>
    <w:rsid w:val="00BC5782"/>
    <w:rsid w:val="00BC5829"/>
    <w:rsid w:val="00BC5D37"/>
    <w:rsid w:val="00BC5EA4"/>
    <w:rsid w:val="00BC69CF"/>
    <w:rsid w:val="00BC6A4D"/>
    <w:rsid w:val="00BC6D66"/>
    <w:rsid w:val="00BC6DE9"/>
    <w:rsid w:val="00BC6FE7"/>
    <w:rsid w:val="00BC71AE"/>
    <w:rsid w:val="00BC72DF"/>
    <w:rsid w:val="00BC755D"/>
    <w:rsid w:val="00BC7648"/>
    <w:rsid w:val="00BC7763"/>
    <w:rsid w:val="00BC7803"/>
    <w:rsid w:val="00BC7859"/>
    <w:rsid w:val="00BD00E4"/>
    <w:rsid w:val="00BD0489"/>
    <w:rsid w:val="00BD0625"/>
    <w:rsid w:val="00BD08D4"/>
    <w:rsid w:val="00BD0AB2"/>
    <w:rsid w:val="00BD0B3F"/>
    <w:rsid w:val="00BD0D74"/>
    <w:rsid w:val="00BD101C"/>
    <w:rsid w:val="00BD1679"/>
    <w:rsid w:val="00BD1822"/>
    <w:rsid w:val="00BD1A73"/>
    <w:rsid w:val="00BD25ED"/>
    <w:rsid w:val="00BD2907"/>
    <w:rsid w:val="00BD2945"/>
    <w:rsid w:val="00BD2C64"/>
    <w:rsid w:val="00BD3044"/>
    <w:rsid w:val="00BD30F2"/>
    <w:rsid w:val="00BD333D"/>
    <w:rsid w:val="00BD3370"/>
    <w:rsid w:val="00BD3393"/>
    <w:rsid w:val="00BD33B1"/>
    <w:rsid w:val="00BD3650"/>
    <w:rsid w:val="00BD39B9"/>
    <w:rsid w:val="00BD3C1C"/>
    <w:rsid w:val="00BD40CC"/>
    <w:rsid w:val="00BD46D9"/>
    <w:rsid w:val="00BD4A5B"/>
    <w:rsid w:val="00BD4CDD"/>
    <w:rsid w:val="00BD4F8D"/>
    <w:rsid w:val="00BD5064"/>
    <w:rsid w:val="00BD50DA"/>
    <w:rsid w:val="00BD5263"/>
    <w:rsid w:val="00BD553F"/>
    <w:rsid w:val="00BD57A9"/>
    <w:rsid w:val="00BD5837"/>
    <w:rsid w:val="00BD63C2"/>
    <w:rsid w:val="00BD6456"/>
    <w:rsid w:val="00BD682E"/>
    <w:rsid w:val="00BD6B2D"/>
    <w:rsid w:val="00BD6DE1"/>
    <w:rsid w:val="00BD7606"/>
    <w:rsid w:val="00BD79C5"/>
    <w:rsid w:val="00BD7F18"/>
    <w:rsid w:val="00BE0079"/>
    <w:rsid w:val="00BE00D1"/>
    <w:rsid w:val="00BE0792"/>
    <w:rsid w:val="00BE08A8"/>
    <w:rsid w:val="00BE0F5F"/>
    <w:rsid w:val="00BE13B6"/>
    <w:rsid w:val="00BE15D1"/>
    <w:rsid w:val="00BE1632"/>
    <w:rsid w:val="00BE180E"/>
    <w:rsid w:val="00BE1900"/>
    <w:rsid w:val="00BE1BFA"/>
    <w:rsid w:val="00BE213C"/>
    <w:rsid w:val="00BE2AA3"/>
    <w:rsid w:val="00BE2D0C"/>
    <w:rsid w:val="00BE3153"/>
    <w:rsid w:val="00BE3272"/>
    <w:rsid w:val="00BE4802"/>
    <w:rsid w:val="00BE4C25"/>
    <w:rsid w:val="00BE4E37"/>
    <w:rsid w:val="00BE4F00"/>
    <w:rsid w:val="00BE54D9"/>
    <w:rsid w:val="00BE5BB4"/>
    <w:rsid w:val="00BE6288"/>
    <w:rsid w:val="00BE66C8"/>
    <w:rsid w:val="00BE6733"/>
    <w:rsid w:val="00BE6E37"/>
    <w:rsid w:val="00BE7A56"/>
    <w:rsid w:val="00BF01F6"/>
    <w:rsid w:val="00BF0ABE"/>
    <w:rsid w:val="00BF0AD2"/>
    <w:rsid w:val="00BF0CD1"/>
    <w:rsid w:val="00BF0E5F"/>
    <w:rsid w:val="00BF0F12"/>
    <w:rsid w:val="00BF0FE0"/>
    <w:rsid w:val="00BF105D"/>
    <w:rsid w:val="00BF14FE"/>
    <w:rsid w:val="00BF155F"/>
    <w:rsid w:val="00BF168D"/>
    <w:rsid w:val="00BF1822"/>
    <w:rsid w:val="00BF1A80"/>
    <w:rsid w:val="00BF2207"/>
    <w:rsid w:val="00BF2539"/>
    <w:rsid w:val="00BF269A"/>
    <w:rsid w:val="00BF2A0B"/>
    <w:rsid w:val="00BF2E71"/>
    <w:rsid w:val="00BF2F05"/>
    <w:rsid w:val="00BF384B"/>
    <w:rsid w:val="00BF3A29"/>
    <w:rsid w:val="00BF3E1D"/>
    <w:rsid w:val="00BF3E56"/>
    <w:rsid w:val="00BF44F7"/>
    <w:rsid w:val="00BF49B2"/>
    <w:rsid w:val="00BF4DE0"/>
    <w:rsid w:val="00BF4F0A"/>
    <w:rsid w:val="00BF4F3F"/>
    <w:rsid w:val="00BF51A0"/>
    <w:rsid w:val="00BF52AE"/>
    <w:rsid w:val="00BF5623"/>
    <w:rsid w:val="00BF57AA"/>
    <w:rsid w:val="00BF5DC2"/>
    <w:rsid w:val="00BF5E2C"/>
    <w:rsid w:val="00BF601E"/>
    <w:rsid w:val="00BF61BF"/>
    <w:rsid w:val="00BF62F3"/>
    <w:rsid w:val="00BF66B2"/>
    <w:rsid w:val="00BF676E"/>
    <w:rsid w:val="00BF703F"/>
    <w:rsid w:val="00BF719B"/>
    <w:rsid w:val="00BF729F"/>
    <w:rsid w:val="00BF7507"/>
    <w:rsid w:val="00BF7A65"/>
    <w:rsid w:val="00BF7F6B"/>
    <w:rsid w:val="00C000D7"/>
    <w:rsid w:val="00C00C56"/>
    <w:rsid w:val="00C00D5C"/>
    <w:rsid w:val="00C00F9A"/>
    <w:rsid w:val="00C00FEB"/>
    <w:rsid w:val="00C0183B"/>
    <w:rsid w:val="00C01E93"/>
    <w:rsid w:val="00C023A0"/>
    <w:rsid w:val="00C023CE"/>
    <w:rsid w:val="00C02584"/>
    <w:rsid w:val="00C0279C"/>
    <w:rsid w:val="00C02AEE"/>
    <w:rsid w:val="00C02DE7"/>
    <w:rsid w:val="00C031ED"/>
    <w:rsid w:val="00C0324C"/>
    <w:rsid w:val="00C03A26"/>
    <w:rsid w:val="00C03A75"/>
    <w:rsid w:val="00C03B96"/>
    <w:rsid w:val="00C03C22"/>
    <w:rsid w:val="00C04083"/>
    <w:rsid w:val="00C0416C"/>
    <w:rsid w:val="00C042AE"/>
    <w:rsid w:val="00C04969"/>
    <w:rsid w:val="00C04ABA"/>
    <w:rsid w:val="00C04B46"/>
    <w:rsid w:val="00C04C65"/>
    <w:rsid w:val="00C04EF3"/>
    <w:rsid w:val="00C04FB4"/>
    <w:rsid w:val="00C05124"/>
    <w:rsid w:val="00C05ACD"/>
    <w:rsid w:val="00C05E92"/>
    <w:rsid w:val="00C05FE2"/>
    <w:rsid w:val="00C0613D"/>
    <w:rsid w:val="00C062F0"/>
    <w:rsid w:val="00C068E8"/>
    <w:rsid w:val="00C06CF1"/>
    <w:rsid w:val="00C06F3E"/>
    <w:rsid w:val="00C075F5"/>
    <w:rsid w:val="00C0779D"/>
    <w:rsid w:val="00C10535"/>
    <w:rsid w:val="00C106A8"/>
    <w:rsid w:val="00C10FAE"/>
    <w:rsid w:val="00C1104D"/>
    <w:rsid w:val="00C11401"/>
    <w:rsid w:val="00C11FAF"/>
    <w:rsid w:val="00C11FBD"/>
    <w:rsid w:val="00C1235F"/>
    <w:rsid w:val="00C12BB6"/>
    <w:rsid w:val="00C12CE1"/>
    <w:rsid w:val="00C12E21"/>
    <w:rsid w:val="00C12EC3"/>
    <w:rsid w:val="00C13BF8"/>
    <w:rsid w:val="00C13D3F"/>
    <w:rsid w:val="00C13E2C"/>
    <w:rsid w:val="00C13E4F"/>
    <w:rsid w:val="00C13EFF"/>
    <w:rsid w:val="00C14036"/>
    <w:rsid w:val="00C140E5"/>
    <w:rsid w:val="00C14104"/>
    <w:rsid w:val="00C142C8"/>
    <w:rsid w:val="00C149EE"/>
    <w:rsid w:val="00C15135"/>
    <w:rsid w:val="00C155C9"/>
    <w:rsid w:val="00C159E1"/>
    <w:rsid w:val="00C15B59"/>
    <w:rsid w:val="00C15F3C"/>
    <w:rsid w:val="00C15F85"/>
    <w:rsid w:val="00C16B66"/>
    <w:rsid w:val="00C1721C"/>
    <w:rsid w:val="00C17B04"/>
    <w:rsid w:val="00C17D26"/>
    <w:rsid w:val="00C17D2E"/>
    <w:rsid w:val="00C20398"/>
    <w:rsid w:val="00C20625"/>
    <w:rsid w:val="00C206B9"/>
    <w:rsid w:val="00C206C6"/>
    <w:rsid w:val="00C20C73"/>
    <w:rsid w:val="00C20F1F"/>
    <w:rsid w:val="00C213BB"/>
    <w:rsid w:val="00C21445"/>
    <w:rsid w:val="00C216B1"/>
    <w:rsid w:val="00C21BC5"/>
    <w:rsid w:val="00C21F98"/>
    <w:rsid w:val="00C223C5"/>
    <w:rsid w:val="00C22B1A"/>
    <w:rsid w:val="00C22D09"/>
    <w:rsid w:val="00C2309A"/>
    <w:rsid w:val="00C237C3"/>
    <w:rsid w:val="00C2389C"/>
    <w:rsid w:val="00C24025"/>
    <w:rsid w:val="00C24050"/>
    <w:rsid w:val="00C243C6"/>
    <w:rsid w:val="00C244C9"/>
    <w:rsid w:val="00C245EE"/>
    <w:rsid w:val="00C24879"/>
    <w:rsid w:val="00C24B54"/>
    <w:rsid w:val="00C24FFC"/>
    <w:rsid w:val="00C25153"/>
    <w:rsid w:val="00C251D5"/>
    <w:rsid w:val="00C25287"/>
    <w:rsid w:val="00C253BA"/>
    <w:rsid w:val="00C2550A"/>
    <w:rsid w:val="00C2576D"/>
    <w:rsid w:val="00C259F2"/>
    <w:rsid w:val="00C25ED0"/>
    <w:rsid w:val="00C260C2"/>
    <w:rsid w:val="00C26462"/>
    <w:rsid w:val="00C26537"/>
    <w:rsid w:val="00C26704"/>
    <w:rsid w:val="00C26C85"/>
    <w:rsid w:val="00C26D02"/>
    <w:rsid w:val="00C27853"/>
    <w:rsid w:val="00C278AE"/>
    <w:rsid w:val="00C27AEA"/>
    <w:rsid w:val="00C27D52"/>
    <w:rsid w:val="00C27E95"/>
    <w:rsid w:val="00C306C5"/>
    <w:rsid w:val="00C3086D"/>
    <w:rsid w:val="00C308D3"/>
    <w:rsid w:val="00C309B4"/>
    <w:rsid w:val="00C30D45"/>
    <w:rsid w:val="00C31531"/>
    <w:rsid w:val="00C3170A"/>
    <w:rsid w:val="00C31884"/>
    <w:rsid w:val="00C31C11"/>
    <w:rsid w:val="00C31F59"/>
    <w:rsid w:val="00C323A2"/>
    <w:rsid w:val="00C32ADA"/>
    <w:rsid w:val="00C32B4E"/>
    <w:rsid w:val="00C32F77"/>
    <w:rsid w:val="00C33330"/>
    <w:rsid w:val="00C33477"/>
    <w:rsid w:val="00C338BC"/>
    <w:rsid w:val="00C33A36"/>
    <w:rsid w:val="00C33B0D"/>
    <w:rsid w:val="00C33D5D"/>
    <w:rsid w:val="00C34791"/>
    <w:rsid w:val="00C349A0"/>
    <w:rsid w:val="00C34B42"/>
    <w:rsid w:val="00C34BBD"/>
    <w:rsid w:val="00C3504C"/>
    <w:rsid w:val="00C351EC"/>
    <w:rsid w:val="00C353B8"/>
    <w:rsid w:val="00C3558A"/>
    <w:rsid w:val="00C357A5"/>
    <w:rsid w:val="00C357D3"/>
    <w:rsid w:val="00C35C1C"/>
    <w:rsid w:val="00C35E21"/>
    <w:rsid w:val="00C3682A"/>
    <w:rsid w:val="00C36BFF"/>
    <w:rsid w:val="00C373CC"/>
    <w:rsid w:val="00C3745E"/>
    <w:rsid w:val="00C3762E"/>
    <w:rsid w:val="00C37835"/>
    <w:rsid w:val="00C37D41"/>
    <w:rsid w:val="00C37E9A"/>
    <w:rsid w:val="00C40600"/>
    <w:rsid w:val="00C40673"/>
    <w:rsid w:val="00C4088D"/>
    <w:rsid w:val="00C40C63"/>
    <w:rsid w:val="00C40F72"/>
    <w:rsid w:val="00C41486"/>
    <w:rsid w:val="00C4148F"/>
    <w:rsid w:val="00C4161D"/>
    <w:rsid w:val="00C41793"/>
    <w:rsid w:val="00C417EA"/>
    <w:rsid w:val="00C41B23"/>
    <w:rsid w:val="00C41CFA"/>
    <w:rsid w:val="00C421AC"/>
    <w:rsid w:val="00C42A6D"/>
    <w:rsid w:val="00C43343"/>
    <w:rsid w:val="00C434A5"/>
    <w:rsid w:val="00C44089"/>
    <w:rsid w:val="00C441B4"/>
    <w:rsid w:val="00C44324"/>
    <w:rsid w:val="00C44532"/>
    <w:rsid w:val="00C44774"/>
    <w:rsid w:val="00C44958"/>
    <w:rsid w:val="00C44AD1"/>
    <w:rsid w:val="00C44C50"/>
    <w:rsid w:val="00C44CF9"/>
    <w:rsid w:val="00C44FEC"/>
    <w:rsid w:val="00C45A82"/>
    <w:rsid w:val="00C45CB2"/>
    <w:rsid w:val="00C45E01"/>
    <w:rsid w:val="00C45FE6"/>
    <w:rsid w:val="00C46208"/>
    <w:rsid w:val="00C467B7"/>
    <w:rsid w:val="00C46A3D"/>
    <w:rsid w:val="00C46BB2"/>
    <w:rsid w:val="00C46E7E"/>
    <w:rsid w:val="00C47752"/>
    <w:rsid w:val="00C477FE"/>
    <w:rsid w:val="00C47963"/>
    <w:rsid w:val="00C47BD5"/>
    <w:rsid w:val="00C47F85"/>
    <w:rsid w:val="00C5001D"/>
    <w:rsid w:val="00C50092"/>
    <w:rsid w:val="00C501E3"/>
    <w:rsid w:val="00C50294"/>
    <w:rsid w:val="00C50DC6"/>
    <w:rsid w:val="00C50F09"/>
    <w:rsid w:val="00C51266"/>
    <w:rsid w:val="00C5129A"/>
    <w:rsid w:val="00C51611"/>
    <w:rsid w:val="00C519CA"/>
    <w:rsid w:val="00C51FE2"/>
    <w:rsid w:val="00C52440"/>
    <w:rsid w:val="00C52880"/>
    <w:rsid w:val="00C52CCE"/>
    <w:rsid w:val="00C52D2C"/>
    <w:rsid w:val="00C52D86"/>
    <w:rsid w:val="00C530EB"/>
    <w:rsid w:val="00C537FB"/>
    <w:rsid w:val="00C53A99"/>
    <w:rsid w:val="00C53B36"/>
    <w:rsid w:val="00C53B91"/>
    <w:rsid w:val="00C54494"/>
    <w:rsid w:val="00C544DE"/>
    <w:rsid w:val="00C55284"/>
    <w:rsid w:val="00C55359"/>
    <w:rsid w:val="00C55AD9"/>
    <w:rsid w:val="00C55D62"/>
    <w:rsid w:val="00C55E95"/>
    <w:rsid w:val="00C55F98"/>
    <w:rsid w:val="00C55FE2"/>
    <w:rsid w:val="00C56106"/>
    <w:rsid w:val="00C5623B"/>
    <w:rsid w:val="00C56662"/>
    <w:rsid w:val="00C5687F"/>
    <w:rsid w:val="00C56F0E"/>
    <w:rsid w:val="00C56FBB"/>
    <w:rsid w:val="00C57095"/>
    <w:rsid w:val="00C605BD"/>
    <w:rsid w:val="00C60C7D"/>
    <w:rsid w:val="00C60CF2"/>
    <w:rsid w:val="00C61183"/>
    <w:rsid w:val="00C61639"/>
    <w:rsid w:val="00C61AEF"/>
    <w:rsid w:val="00C61D08"/>
    <w:rsid w:val="00C62031"/>
    <w:rsid w:val="00C62335"/>
    <w:rsid w:val="00C62953"/>
    <w:rsid w:val="00C62AAE"/>
    <w:rsid w:val="00C62E0B"/>
    <w:rsid w:val="00C6310A"/>
    <w:rsid w:val="00C6340C"/>
    <w:rsid w:val="00C63832"/>
    <w:rsid w:val="00C6391E"/>
    <w:rsid w:val="00C639DA"/>
    <w:rsid w:val="00C63A2E"/>
    <w:rsid w:val="00C63BFB"/>
    <w:rsid w:val="00C63E2A"/>
    <w:rsid w:val="00C64839"/>
    <w:rsid w:val="00C64893"/>
    <w:rsid w:val="00C64C3E"/>
    <w:rsid w:val="00C64C65"/>
    <w:rsid w:val="00C64F88"/>
    <w:rsid w:val="00C6512A"/>
    <w:rsid w:val="00C65351"/>
    <w:rsid w:val="00C659B7"/>
    <w:rsid w:val="00C66013"/>
    <w:rsid w:val="00C660C5"/>
    <w:rsid w:val="00C662BE"/>
    <w:rsid w:val="00C663F6"/>
    <w:rsid w:val="00C66A52"/>
    <w:rsid w:val="00C66FE7"/>
    <w:rsid w:val="00C673D7"/>
    <w:rsid w:val="00C6747C"/>
    <w:rsid w:val="00C67813"/>
    <w:rsid w:val="00C6797E"/>
    <w:rsid w:val="00C67B77"/>
    <w:rsid w:val="00C67EAF"/>
    <w:rsid w:val="00C701CD"/>
    <w:rsid w:val="00C70AF6"/>
    <w:rsid w:val="00C70F20"/>
    <w:rsid w:val="00C712CF"/>
    <w:rsid w:val="00C71345"/>
    <w:rsid w:val="00C71D7F"/>
    <w:rsid w:val="00C71F23"/>
    <w:rsid w:val="00C7234A"/>
    <w:rsid w:val="00C724C8"/>
    <w:rsid w:val="00C726F3"/>
    <w:rsid w:val="00C72FCD"/>
    <w:rsid w:val="00C73075"/>
    <w:rsid w:val="00C730FE"/>
    <w:rsid w:val="00C7387D"/>
    <w:rsid w:val="00C73D53"/>
    <w:rsid w:val="00C73E3C"/>
    <w:rsid w:val="00C73EF0"/>
    <w:rsid w:val="00C73F77"/>
    <w:rsid w:val="00C74019"/>
    <w:rsid w:val="00C74B54"/>
    <w:rsid w:val="00C74E97"/>
    <w:rsid w:val="00C751D3"/>
    <w:rsid w:val="00C75447"/>
    <w:rsid w:val="00C755EB"/>
    <w:rsid w:val="00C7581B"/>
    <w:rsid w:val="00C76329"/>
    <w:rsid w:val="00C767AB"/>
    <w:rsid w:val="00C768B3"/>
    <w:rsid w:val="00C76AD4"/>
    <w:rsid w:val="00C76E1C"/>
    <w:rsid w:val="00C76EEC"/>
    <w:rsid w:val="00C77361"/>
    <w:rsid w:val="00C77991"/>
    <w:rsid w:val="00C77BFA"/>
    <w:rsid w:val="00C77C7A"/>
    <w:rsid w:val="00C77E44"/>
    <w:rsid w:val="00C77FF9"/>
    <w:rsid w:val="00C80165"/>
    <w:rsid w:val="00C80468"/>
    <w:rsid w:val="00C8052F"/>
    <w:rsid w:val="00C80661"/>
    <w:rsid w:val="00C806FD"/>
    <w:rsid w:val="00C807FE"/>
    <w:rsid w:val="00C80A3E"/>
    <w:rsid w:val="00C80AA1"/>
    <w:rsid w:val="00C80D92"/>
    <w:rsid w:val="00C80EC8"/>
    <w:rsid w:val="00C811E5"/>
    <w:rsid w:val="00C8161D"/>
    <w:rsid w:val="00C8162A"/>
    <w:rsid w:val="00C816C9"/>
    <w:rsid w:val="00C818E1"/>
    <w:rsid w:val="00C81B22"/>
    <w:rsid w:val="00C82010"/>
    <w:rsid w:val="00C8277B"/>
    <w:rsid w:val="00C828BC"/>
    <w:rsid w:val="00C82D40"/>
    <w:rsid w:val="00C836C0"/>
    <w:rsid w:val="00C83779"/>
    <w:rsid w:val="00C8398D"/>
    <w:rsid w:val="00C83BF7"/>
    <w:rsid w:val="00C83EDB"/>
    <w:rsid w:val="00C8412C"/>
    <w:rsid w:val="00C841B7"/>
    <w:rsid w:val="00C8446B"/>
    <w:rsid w:val="00C844EF"/>
    <w:rsid w:val="00C84843"/>
    <w:rsid w:val="00C84DC8"/>
    <w:rsid w:val="00C84DD6"/>
    <w:rsid w:val="00C8516E"/>
    <w:rsid w:val="00C853E5"/>
    <w:rsid w:val="00C85632"/>
    <w:rsid w:val="00C865CF"/>
    <w:rsid w:val="00C8680B"/>
    <w:rsid w:val="00C86B0E"/>
    <w:rsid w:val="00C871B8"/>
    <w:rsid w:val="00C87AB1"/>
    <w:rsid w:val="00C9018D"/>
    <w:rsid w:val="00C9034A"/>
    <w:rsid w:val="00C9051A"/>
    <w:rsid w:val="00C90907"/>
    <w:rsid w:val="00C909C7"/>
    <w:rsid w:val="00C90AC6"/>
    <w:rsid w:val="00C90B9F"/>
    <w:rsid w:val="00C90E89"/>
    <w:rsid w:val="00C91781"/>
    <w:rsid w:val="00C91BA4"/>
    <w:rsid w:val="00C91BBB"/>
    <w:rsid w:val="00C926B5"/>
    <w:rsid w:val="00C92A5B"/>
    <w:rsid w:val="00C92D3F"/>
    <w:rsid w:val="00C92FA5"/>
    <w:rsid w:val="00C9302E"/>
    <w:rsid w:val="00C934E6"/>
    <w:rsid w:val="00C93641"/>
    <w:rsid w:val="00C9368C"/>
    <w:rsid w:val="00C939B5"/>
    <w:rsid w:val="00C93A3A"/>
    <w:rsid w:val="00C93E03"/>
    <w:rsid w:val="00C93E74"/>
    <w:rsid w:val="00C9483D"/>
    <w:rsid w:val="00C94ACA"/>
    <w:rsid w:val="00C94AE3"/>
    <w:rsid w:val="00C9543B"/>
    <w:rsid w:val="00C95AB3"/>
    <w:rsid w:val="00C95BB0"/>
    <w:rsid w:val="00C95C36"/>
    <w:rsid w:val="00C95D88"/>
    <w:rsid w:val="00C96D56"/>
    <w:rsid w:val="00C974DD"/>
    <w:rsid w:val="00C974FF"/>
    <w:rsid w:val="00C9756B"/>
    <w:rsid w:val="00C9762C"/>
    <w:rsid w:val="00C9763B"/>
    <w:rsid w:val="00C97AC7"/>
    <w:rsid w:val="00C97F83"/>
    <w:rsid w:val="00C97FCA"/>
    <w:rsid w:val="00CA0324"/>
    <w:rsid w:val="00CA0431"/>
    <w:rsid w:val="00CA0A3B"/>
    <w:rsid w:val="00CA1056"/>
    <w:rsid w:val="00CA12D0"/>
    <w:rsid w:val="00CA13AF"/>
    <w:rsid w:val="00CA151A"/>
    <w:rsid w:val="00CA1ED8"/>
    <w:rsid w:val="00CA1F9D"/>
    <w:rsid w:val="00CA1FF1"/>
    <w:rsid w:val="00CA25B1"/>
    <w:rsid w:val="00CA2658"/>
    <w:rsid w:val="00CA293A"/>
    <w:rsid w:val="00CA2BE0"/>
    <w:rsid w:val="00CA2E2F"/>
    <w:rsid w:val="00CA30D0"/>
    <w:rsid w:val="00CA35AE"/>
    <w:rsid w:val="00CA385E"/>
    <w:rsid w:val="00CA41F4"/>
    <w:rsid w:val="00CA44FF"/>
    <w:rsid w:val="00CA46B0"/>
    <w:rsid w:val="00CA5106"/>
    <w:rsid w:val="00CA54A4"/>
    <w:rsid w:val="00CA56D3"/>
    <w:rsid w:val="00CA5AB7"/>
    <w:rsid w:val="00CA6207"/>
    <w:rsid w:val="00CA650D"/>
    <w:rsid w:val="00CA6848"/>
    <w:rsid w:val="00CA68A3"/>
    <w:rsid w:val="00CA6F24"/>
    <w:rsid w:val="00CA7083"/>
    <w:rsid w:val="00CA7252"/>
    <w:rsid w:val="00CA7385"/>
    <w:rsid w:val="00CA738F"/>
    <w:rsid w:val="00CA7690"/>
    <w:rsid w:val="00CA76B2"/>
    <w:rsid w:val="00CA77BA"/>
    <w:rsid w:val="00CA77E6"/>
    <w:rsid w:val="00CA7C5E"/>
    <w:rsid w:val="00CA7DAE"/>
    <w:rsid w:val="00CB0741"/>
    <w:rsid w:val="00CB0BF7"/>
    <w:rsid w:val="00CB0C34"/>
    <w:rsid w:val="00CB0E8C"/>
    <w:rsid w:val="00CB1250"/>
    <w:rsid w:val="00CB12C5"/>
    <w:rsid w:val="00CB14B5"/>
    <w:rsid w:val="00CB1522"/>
    <w:rsid w:val="00CB1A5E"/>
    <w:rsid w:val="00CB1D52"/>
    <w:rsid w:val="00CB1FEC"/>
    <w:rsid w:val="00CB2323"/>
    <w:rsid w:val="00CB26BE"/>
    <w:rsid w:val="00CB2719"/>
    <w:rsid w:val="00CB347A"/>
    <w:rsid w:val="00CB395A"/>
    <w:rsid w:val="00CB3C13"/>
    <w:rsid w:val="00CB3DFC"/>
    <w:rsid w:val="00CB3E31"/>
    <w:rsid w:val="00CB4D34"/>
    <w:rsid w:val="00CB4FED"/>
    <w:rsid w:val="00CB5034"/>
    <w:rsid w:val="00CB51BD"/>
    <w:rsid w:val="00CB52AA"/>
    <w:rsid w:val="00CB52DB"/>
    <w:rsid w:val="00CB563A"/>
    <w:rsid w:val="00CB567B"/>
    <w:rsid w:val="00CB5A97"/>
    <w:rsid w:val="00CB5E87"/>
    <w:rsid w:val="00CB5F13"/>
    <w:rsid w:val="00CB741E"/>
    <w:rsid w:val="00CB79F2"/>
    <w:rsid w:val="00CC02EE"/>
    <w:rsid w:val="00CC03B2"/>
    <w:rsid w:val="00CC05E2"/>
    <w:rsid w:val="00CC078C"/>
    <w:rsid w:val="00CC0D10"/>
    <w:rsid w:val="00CC108B"/>
    <w:rsid w:val="00CC13FC"/>
    <w:rsid w:val="00CC1773"/>
    <w:rsid w:val="00CC1B35"/>
    <w:rsid w:val="00CC20FD"/>
    <w:rsid w:val="00CC237C"/>
    <w:rsid w:val="00CC2BB7"/>
    <w:rsid w:val="00CC2BDB"/>
    <w:rsid w:val="00CC30A9"/>
    <w:rsid w:val="00CC3283"/>
    <w:rsid w:val="00CC3477"/>
    <w:rsid w:val="00CC35F2"/>
    <w:rsid w:val="00CC3E2E"/>
    <w:rsid w:val="00CC3ECF"/>
    <w:rsid w:val="00CC4297"/>
    <w:rsid w:val="00CC43A0"/>
    <w:rsid w:val="00CC493A"/>
    <w:rsid w:val="00CC49E6"/>
    <w:rsid w:val="00CC4A9C"/>
    <w:rsid w:val="00CC4C1F"/>
    <w:rsid w:val="00CC4FAC"/>
    <w:rsid w:val="00CC5038"/>
    <w:rsid w:val="00CC5632"/>
    <w:rsid w:val="00CC5950"/>
    <w:rsid w:val="00CC601E"/>
    <w:rsid w:val="00CC63DA"/>
    <w:rsid w:val="00CC67E6"/>
    <w:rsid w:val="00CC6C5A"/>
    <w:rsid w:val="00CC6DCF"/>
    <w:rsid w:val="00CC6E6A"/>
    <w:rsid w:val="00CC6F13"/>
    <w:rsid w:val="00CC6FC2"/>
    <w:rsid w:val="00CC734C"/>
    <w:rsid w:val="00CC73D1"/>
    <w:rsid w:val="00CC7688"/>
    <w:rsid w:val="00CC7711"/>
    <w:rsid w:val="00CC7BED"/>
    <w:rsid w:val="00CC7FC4"/>
    <w:rsid w:val="00CC7FC5"/>
    <w:rsid w:val="00CD010E"/>
    <w:rsid w:val="00CD0253"/>
    <w:rsid w:val="00CD0364"/>
    <w:rsid w:val="00CD068A"/>
    <w:rsid w:val="00CD09AE"/>
    <w:rsid w:val="00CD0B1C"/>
    <w:rsid w:val="00CD0E07"/>
    <w:rsid w:val="00CD20DC"/>
    <w:rsid w:val="00CD2327"/>
    <w:rsid w:val="00CD23AD"/>
    <w:rsid w:val="00CD2A6C"/>
    <w:rsid w:val="00CD2D8B"/>
    <w:rsid w:val="00CD2F30"/>
    <w:rsid w:val="00CD31DA"/>
    <w:rsid w:val="00CD36A1"/>
    <w:rsid w:val="00CD376D"/>
    <w:rsid w:val="00CD397B"/>
    <w:rsid w:val="00CD3AAD"/>
    <w:rsid w:val="00CD3E4C"/>
    <w:rsid w:val="00CD3E6D"/>
    <w:rsid w:val="00CD3FD8"/>
    <w:rsid w:val="00CD4273"/>
    <w:rsid w:val="00CD4369"/>
    <w:rsid w:val="00CD4D33"/>
    <w:rsid w:val="00CD5168"/>
    <w:rsid w:val="00CD56AF"/>
    <w:rsid w:val="00CD5760"/>
    <w:rsid w:val="00CD59ED"/>
    <w:rsid w:val="00CD5AE0"/>
    <w:rsid w:val="00CD5D50"/>
    <w:rsid w:val="00CD6173"/>
    <w:rsid w:val="00CD69A1"/>
    <w:rsid w:val="00CD7086"/>
    <w:rsid w:val="00CD70A6"/>
    <w:rsid w:val="00CD7965"/>
    <w:rsid w:val="00CD79A8"/>
    <w:rsid w:val="00CD7CA5"/>
    <w:rsid w:val="00CD7E7B"/>
    <w:rsid w:val="00CE0548"/>
    <w:rsid w:val="00CE0764"/>
    <w:rsid w:val="00CE092E"/>
    <w:rsid w:val="00CE0C4A"/>
    <w:rsid w:val="00CE0FF8"/>
    <w:rsid w:val="00CE199A"/>
    <w:rsid w:val="00CE1C29"/>
    <w:rsid w:val="00CE2030"/>
    <w:rsid w:val="00CE26D9"/>
    <w:rsid w:val="00CE2FB0"/>
    <w:rsid w:val="00CE36DA"/>
    <w:rsid w:val="00CE3FB4"/>
    <w:rsid w:val="00CE42EA"/>
    <w:rsid w:val="00CE4358"/>
    <w:rsid w:val="00CE473A"/>
    <w:rsid w:val="00CE4889"/>
    <w:rsid w:val="00CE4B6B"/>
    <w:rsid w:val="00CE52FB"/>
    <w:rsid w:val="00CE5B1D"/>
    <w:rsid w:val="00CE5C76"/>
    <w:rsid w:val="00CE5F91"/>
    <w:rsid w:val="00CE6829"/>
    <w:rsid w:val="00CE6D66"/>
    <w:rsid w:val="00CE733E"/>
    <w:rsid w:val="00CE7FBC"/>
    <w:rsid w:val="00CF0266"/>
    <w:rsid w:val="00CF029B"/>
    <w:rsid w:val="00CF037D"/>
    <w:rsid w:val="00CF06D0"/>
    <w:rsid w:val="00CF0920"/>
    <w:rsid w:val="00CF0BDD"/>
    <w:rsid w:val="00CF1049"/>
    <w:rsid w:val="00CF1135"/>
    <w:rsid w:val="00CF1523"/>
    <w:rsid w:val="00CF1754"/>
    <w:rsid w:val="00CF1987"/>
    <w:rsid w:val="00CF1B9A"/>
    <w:rsid w:val="00CF1F15"/>
    <w:rsid w:val="00CF22EA"/>
    <w:rsid w:val="00CF259D"/>
    <w:rsid w:val="00CF2EF8"/>
    <w:rsid w:val="00CF3072"/>
    <w:rsid w:val="00CF3636"/>
    <w:rsid w:val="00CF36C9"/>
    <w:rsid w:val="00CF39FE"/>
    <w:rsid w:val="00CF3A24"/>
    <w:rsid w:val="00CF3CB9"/>
    <w:rsid w:val="00CF3ED5"/>
    <w:rsid w:val="00CF46AF"/>
    <w:rsid w:val="00CF46BC"/>
    <w:rsid w:val="00CF4970"/>
    <w:rsid w:val="00CF4A74"/>
    <w:rsid w:val="00CF5134"/>
    <w:rsid w:val="00CF5DCD"/>
    <w:rsid w:val="00CF6280"/>
    <w:rsid w:val="00CF6573"/>
    <w:rsid w:val="00CF6621"/>
    <w:rsid w:val="00CF6BC1"/>
    <w:rsid w:val="00CF7284"/>
    <w:rsid w:val="00CF7A07"/>
    <w:rsid w:val="00CF7D23"/>
    <w:rsid w:val="00CF7FCF"/>
    <w:rsid w:val="00D00102"/>
    <w:rsid w:val="00D004BC"/>
    <w:rsid w:val="00D006F9"/>
    <w:rsid w:val="00D0093E"/>
    <w:rsid w:val="00D00EC9"/>
    <w:rsid w:val="00D00F7D"/>
    <w:rsid w:val="00D01073"/>
    <w:rsid w:val="00D01BEA"/>
    <w:rsid w:val="00D02211"/>
    <w:rsid w:val="00D02280"/>
    <w:rsid w:val="00D024EA"/>
    <w:rsid w:val="00D0277D"/>
    <w:rsid w:val="00D02AB6"/>
    <w:rsid w:val="00D02DF4"/>
    <w:rsid w:val="00D03243"/>
    <w:rsid w:val="00D03E1D"/>
    <w:rsid w:val="00D042A6"/>
    <w:rsid w:val="00D044CD"/>
    <w:rsid w:val="00D04968"/>
    <w:rsid w:val="00D04B4C"/>
    <w:rsid w:val="00D04C23"/>
    <w:rsid w:val="00D04EFE"/>
    <w:rsid w:val="00D054E9"/>
    <w:rsid w:val="00D05551"/>
    <w:rsid w:val="00D05B3C"/>
    <w:rsid w:val="00D06549"/>
    <w:rsid w:val="00D0656B"/>
    <w:rsid w:val="00D06B96"/>
    <w:rsid w:val="00D06EB4"/>
    <w:rsid w:val="00D0730D"/>
    <w:rsid w:val="00D07B70"/>
    <w:rsid w:val="00D07BB1"/>
    <w:rsid w:val="00D07F74"/>
    <w:rsid w:val="00D10097"/>
    <w:rsid w:val="00D1054A"/>
    <w:rsid w:val="00D10845"/>
    <w:rsid w:val="00D10956"/>
    <w:rsid w:val="00D11407"/>
    <w:rsid w:val="00D114C5"/>
    <w:rsid w:val="00D1213A"/>
    <w:rsid w:val="00D12289"/>
    <w:rsid w:val="00D12522"/>
    <w:rsid w:val="00D12889"/>
    <w:rsid w:val="00D12A95"/>
    <w:rsid w:val="00D12A9A"/>
    <w:rsid w:val="00D12C4F"/>
    <w:rsid w:val="00D137D1"/>
    <w:rsid w:val="00D13AC5"/>
    <w:rsid w:val="00D13AE3"/>
    <w:rsid w:val="00D13BE0"/>
    <w:rsid w:val="00D141D5"/>
    <w:rsid w:val="00D142EE"/>
    <w:rsid w:val="00D1488A"/>
    <w:rsid w:val="00D14E5C"/>
    <w:rsid w:val="00D15513"/>
    <w:rsid w:val="00D1599F"/>
    <w:rsid w:val="00D15CA9"/>
    <w:rsid w:val="00D15F30"/>
    <w:rsid w:val="00D1603A"/>
    <w:rsid w:val="00D1647B"/>
    <w:rsid w:val="00D167C2"/>
    <w:rsid w:val="00D168BC"/>
    <w:rsid w:val="00D16ABF"/>
    <w:rsid w:val="00D16B0A"/>
    <w:rsid w:val="00D17347"/>
    <w:rsid w:val="00D17592"/>
    <w:rsid w:val="00D17593"/>
    <w:rsid w:val="00D17643"/>
    <w:rsid w:val="00D1793B"/>
    <w:rsid w:val="00D206BF"/>
    <w:rsid w:val="00D20A6B"/>
    <w:rsid w:val="00D20FD6"/>
    <w:rsid w:val="00D215A2"/>
    <w:rsid w:val="00D22162"/>
    <w:rsid w:val="00D22243"/>
    <w:rsid w:val="00D22DF8"/>
    <w:rsid w:val="00D22E96"/>
    <w:rsid w:val="00D234CC"/>
    <w:rsid w:val="00D235C0"/>
    <w:rsid w:val="00D23751"/>
    <w:rsid w:val="00D2398B"/>
    <w:rsid w:val="00D23F7B"/>
    <w:rsid w:val="00D24016"/>
    <w:rsid w:val="00D243D0"/>
    <w:rsid w:val="00D24408"/>
    <w:rsid w:val="00D2471E"/>
    <w:rsid w:val="00D247C0"/>
    <w:rsid w:val="00D252A4"/>
    <w:rsid w:val="00D258EC"/>
    <w:rsid w:val="00D25A58"/>
    <w:rsid w:val="00D25E8A"/>
    <w:rsid w:val="00D26C37"/>
    <w:rsid w:val="00D2730A"/>
    <w:rsid w:val="00D27997"/>
    <w:rsid w:val="00D30635"/>
    <w:rsid w:val="00D30CFC"/>
    <w:rsid w:val="00D30F87"/>
    <w:rsid w:val="00D315D7"/>
    <w:rsid w:val="00D31611"/>
    <w:rsid w:val="00D319A8"/>
    <w:rsid w:val="00D31B64"/>
    <w:rsid w:val="00D31FA6"/>
    <w:rsid w:val="00D322DE"/>
    <w:rsid w:val="00D324C4"/>
    <w:rsid w:val="00D3253F"/>
    <w:rsid w:val="00D32707"/>
    <w:rsid w:val="00D329B8"/>
    <w:rsid w:val="00D32AC2"/>
    <w:rsid w:val="00D32B01"/>
    <w:rsid w:val="00D32D39"/>
    <w:rsid w:val="00D32EBF"/>
    <w:rsid w:val="00D33321"/>
    <w:rsid w:val="00D335FF"/>
    <w:rsid w:val="00D337CD"/>
    <w:rsid w:val="00D33AE3"/>
    <w:rsid w:val="00D34B07"/>
    <w:rsid w:val="00D34DF7"/>
    <w:rsid w:val="00D34E33"/>
    <w:rsid w:val="00D353AE"/>
    <w:rsid w:val="00D355F7"/>
    <w:rsid w:val="00D357DC"/>
    <w:rsid w:val="00D360C7"/>
    <w:rsid w:val="00D361DE"/>
    <w:rsid w:val="00D36441"/>
    <w:rsid w:val="00D36465"/>
    <w:rsid w:val="00D3657E"/>
    <w:rsid w:val="00D3668D"/>
    <w:rsid w:val="00D3680B"/>
    <w:rsid w:val="00D36A84"/>
    <w:rsid w:val="00D36EC1"/>
    <w:rsid w:val="00D37064"/>
    <w:rsid w:val="00D370DF"/>
    <w:rsid w:val="00D372CB"/>
    <w:rsid w:val="00D3753F"/>
    <w:rsid w:val="00D37772"/>
    <w:rsid w:val="00D40324"/>
    <w:rsid w:val="00D4087B"/>
    <w:rsid w:val="00D412C9"/>
    <w:rsid w:val="00D41718"/>
    <w:rsid w:val="00D4172C"/>
    <w:rsid w:val="00D41F18"/>
    <w:rsid w:val="00D41FA7"/>
    <w:rsid w:val="00D424F7"/>
    <w:rsid w:val="00D427F2"/>
    <w:rsid w:val="00D42889"/>
    <w:rsid w:val="00D428E1"/>
    <w:rsid w:val="00D4293E"/>
    <w:rsid w:val="00D42FDE"/>
    <w:rsid w:val="00D43A9B"/>
    <w:rsid w:val="00D43C0F"/>
    <w:rsid w:val="00D43CD7"/>
    <w:rsid w:val="00D442D7"/>
    <w:rsid w:val="00D44309"/>
    <w:rsid w:val="00D444C9"/>
    <w:rsid w:val="00D44765"/>
    <w:rsid w:val="00D447E6"/>
    <w:rsid w:val="00D44F37"/>
    <w:rsid w:val="00D458F0"/>
    <w:rsid w:val="00D4597C"/>
    <w:rsid w:val="00D460CD"/>
    <w:rsid w:val="00D46291"/>
    <w:rsid w:val="00D46B53"/>
    <w:rsid w:val="00D46D3A"/>
    <w:rsid w:val="00D46F21"/>
    <w:rsid w:val="00D4722D"/>
    <w:rsid w:val="00D4725F"/>
    <w:rsid w:val="00D47399"/>
    <w:rsid w:val="00D47500"/>
    <w:rsid w:val="00D4763D"/>
    <w:rsid w:val="00D477AB"/>
    <w:rsid w:val="00D477E3"/>
    <w:rsid w:val="00D47C1E"/>
    <w:rsid w:val="00D5046E"/>
    <w:rsid w:val="00D504D0"/>
    <w:rsid w:val="00D50686"/>
    <w:rsid w:val="00D506D1"/>
    <w:rsid w:val="00D5074F"/>
    <w:rsid w:val="00D50795"/>
    <w:rsid w:val="00D5080C"/>
    <w:rsid w:val="00D509EB"/>
    <w:rsid w:val="00D51127"/>
    <w:rsid w:val="00D5140E"/>
    <w:rsid w:val="00D51507"/>
    <w:rsid w:val="00D5175F"/>
    <w:rsid w:val="00D5179E"/>
    <w:rsid w:val="00D51AC2"/>
    <w:rsid w:val="00D51B84"/>
    <w:rsid w:val="00D51EFF"/>
    <w:rsid w:val="00D52110"/>
    <w:rsid w:val="00D522A5"/>
    <w:rsid w:val="00D52338"/>
    <w:rsid w:val="00D526FE"/>
    <w:rsid w:val="00D528A1"/>
    <w:rsid w:val="00D53253"/>
    <w:rsid w:val="00D5358C"/>
    <w:rsid w:val="00D536F8"/>
    <w:rsid w:val="00D53A56"/>
    <w:rsid w:val="00D53D3D"/>
    <w:rsid w:val="00D53D9B"/>
    <w:rsid w:val="00D53FC7"/>
    <w:rsid w:val="00D54810"/>
    <w:rsid w:val="00D54BE7"/>
    <w:rsid w:val="00D54F6B"/>
    <w:rsid w:val="00D55090"/>
    <w:rsid w:val="00D5525D"/>
    <w:rsid w:val="00D554CC"/>
    <w:rsid w:val="00D5650C"/>
    <w:rsid w:val="00D5685F"/>
    <w:rsid w:val="00D5691E"/>
    <w:rsid w:val="00D56D75"/>
    <w:rsid w:val="00D57002"/>
    <w:rsid w:val="00D5773C"/>
    <w:rsid w:val="00D57D9F"/>
    <w:rsid w:val="00D57F06"/>
    <w:rsid w:val="00D60794"/>
    <w:rsid w:val="00D60C8E"/>
    <w:rsid w:val="00D60D54"/>
    <w:rsid w:val="00D60EB1"/>
    <w:rsid w:val="00D61327"/>
    <w:rsid w:val="00D6144C"/>
    <w:rsid w:val="00D6150B"/>
    <w:rsid w:val="00D61552"/>
    <w:rsid w:val="00D619F6"/>
    <w:rsid w:val="00D61BD5"/>
    <w:rsid w:val="00D6209B"/>
    <w:rsid w:val="00D62136"/>
    <w:rsid w:val="00D6237B"/>
    <w:rsid w:val="00D62581"/>
    <w:rsid w:val="00D62D2E"/>
    <w:rsid w:val="00D62E04"/>
    <w:rsid w:val="00D6300A"/>
    <w:rsid w:val="00D638BB"/>
    <w:rsid w:val="00D63D25"/>
    <w:rsid w:val="00D64512"/>
    <w:rsid w:val="00D64B06"/>
    <w:rsid w:val="00D64F10"/>
    <w:rsid w:val="00D65576"/>
    <w:rsid w:val="00D657CF"/>
    <w:rsid w:val="00D658E7"/>
    <w:rsid w:val="00D65A88"/>
    <w:rsid w:val="00D65B4F"/>
    <w:rsid w:val="00D65C53"/>
    <w:rsid w:val="00D661B2"/>
    <w:rsid w:val="00D662D5"/>
    <w:rsid w:val="00D66656"/>
    <w:rsid w:val="00D667A4"/>
    <w:rsid w:val="00D66E00"/>
    <w:rsid w:val="00D66E5C"/>
    <w:rsid w:val="00D66E87"/>
    <w:rsid w:val="00D670FD"/>
    <w:rsid w:val="00D672B6"/>
    <w:rsid w:val="00D678D1"/>
    <w:rsid w:val="00D6799B"/>
    <w:rsid w:val="00D70121"/>
    <w:rsid w:val="00D705F6"/>
    <w:rsid w:val="00D707C5"/>
    <w:rsid w:val="00D70ED9"/>
    <w:rsid w:val="00D7120D"/>
    <w:rsid w:val="00D71387"/>
    <w:rsid w:val="00D71A59"/>
    <w:rsid w:val="00D7207D"/>
    <w:rsid w:val="00D7262D"/>
    <w:rsid w:val="00D726DF"/>
    <w:rsid w:val="00D72851"/>
    <w:rsid w:val="00D729B7"/>
    <w:rsid w:val="00D72BDC"/>
    <w:rsid w:val="00D7303F"/>
    <w:rsid w:val="00D7334C"/>
    <w:rsid w:val="00D73483"/>
    <w:rsid w:val="00D73B5F"/>
    <w:rsid w:val="00D74067"/>
    <w:rsid w:val="00D751C2"/>
    <w:rsid w:val="00D7545F"/>
    <w:rsid w:val="00D755C8"/>
    <w:rsid w:val="00D75666"/>
    <w:rsid w:val="00D7584F"/>
    <w:rsid w:val="00D759A2"/>
    <w:rsid w:val="00D75C4A"/>
    <w:rsid w:val="00D75ED0"/>
    <w:rsid w:val="00D76163"/>
    <w:rsid w:val="00D7631A"/>
    <w:rsid w:val="00D769E3"/>
    <w:rsid w:val="00D77602"/>
    <w:rsid w:val="00D77CD3"/>
    <w:rsid w:val="00D806A3"/>
    <w:rsid w:val="00D8084F"/>
    <w:rsid w:val="00D8132D"/>
    <w:rsid w:val="00D81549"/>
    <w:rsid w:val="00D819B1"/>
    <w:rsid w:val="00D81DB5"/>
    <w:rsid w:val="00D8281F"/>
    <w:rsid w:val="00D8283E"/>
    <w:rsid w:val="00D8293C"/>
    <w:rsid w:val="00D829BD"/>
    <w:rsid w:val="00D82C91"/>
    <w:rsid w:val="00D82EC1"/>
    <w:rsid w:val="00D82EDA"/>
    <w:rsid w:val="00D830B9"/>
    <w:rsid w:val="00D83F64"/>
    <w:rsid w:val="00D845C8"/>
    <w:rsid w:val="00D84DF1"/>
    <w:rsid w:val="00D84F52"/>
    <w:rsid w:val="00D855A1"/>
    <w:rsid w:val="00D85FC8"/>
    <w:rsid w:val="00D87420"/>
    <w:rsid w:val="00D875B4"/>
    <w:rsid w:val="00D875CA"/>
    <w:rsid w:val="00D87683"/>
    <w:rsid w:val="00D87874"/>
    <w:rsid w:val="00D87BAE"/>
    <w:rsid w:val="00D87E19"/>
    <w:rsid w:val="00D90599"/>
    <w:rsid w:val="00D90742"/>
    <w:rsid w:val="00D907B9"/>
    <w:rsid w:val="00D90936"/>
    <w:rsid w:val="00D90CB2"/>
    <w:rsid w:val="00D9128F"/>
    <w:rsid w:val="00D915BB"/>
    <w:rsid w:val="00D91A0B"/>
    <w:rsid w:val="00D92043"/>
    <w:rsid w:val="00D9292D"/>
    <w:rsid w:val="00D92A9B"/>
    <w:rsid w:val="00D92F63"/>
    <w:rsid w:val="00D9313E"/>
    <w:rsid w:val="00D93260"/>
    <w:rsid w:val="00D9350C"/>
    <w:rsid w:val="00D93621"/>
    <w:rsid w:val="00D9376F"/>
    <w:rsid w:val="00D938B6"/>
    <w:rsid w:val="00D9396F"/>
    <w:rsid w:val="00D93A93"/>
    <w:rsid w:val="00D93D55"/>
    <w:rsid w:val="00D93F31"/>
    <w:rsid w:val="00D946CC"/>
    <w:rsid w:val="00D94811"/>
    <w:rsid w:val="00D94D26"/>
    <w:rsid w:val="00D95137"/>
    <w:rsid w:val="00D95138"/>
    <w:rsid w:val="00D951BD"/>
    <w:rsid w:val="00D95E8B"/>
    <w:rsid w:val="00D966A5"/>
    <w:rsid w:val="00D96EA7"/>
    <w:rsid w:val="00D9771A"/>
    <w:rsid w:val="00D97960"/>
    <w:rsid w:val="00D97C11"/>
    <w:rsid w:val="00D97F8E"/>
    <w:rsid w:val="00DA0442"/>
    <w:rsid w:val="00DA049A"/>
    <w:rsid w:val="00DA04FB"/>
    <w:rsid w:val="00DA069C"/>
    <w:rsid w:val="00DA1141"/>
    <w:rsid w:val="00DA12C6"/>
    <w:rsid w:val="00DA132B"/>
    <w:rsid w:val="00DA14CE"/>
    <w:rsid w:val="00DA1B94"/>
    <w:rsid w:val="00DA1FD7"/>
    <w:rsid w:val="00DA20D6"/>
    <w:rsid w:val="00DA232D"/>
    <w:rsid w:val="00DA2B00"/>
    <w:rsid w:val="00DA2E04"/>
    <w:rsid w:val="00DA3161"/>
    <w:rsid w:val="00DA317A"/>
    <w:rsid w:val="00DA397A"/>
    <w:rsid w:val="00DA402F"/>
    <w:rsid w:val="00DA443F"/>
    <w:rsid w:val="00DA4594"/>
    <w:rsid w:val="00DA462E"/>
    <w:rsid w:val="00DA4776"/>
    <w:rsid w:val="00DA4A73"/>
    <w:rsid w:val="00DA530B"/>
    <w:rsid w:val="00DA54F8"/>
    <w:rsid w:val="00DA55CD"/>
    <w:rsid w:val="00DA647E"/>
    <w:rsid w:val="00DA6618"/>
    <w:rsid w:val="00DA66DF"/>
    <w:rsid w:val="00DA6840"/>
    <w:rsid w:val="00DA6A74"/>
    <w:rsid w:val="00DA6F14"/>
    <w:rsid w:val="00DA6F5F"/>
    <w:rsid w:val="00DA763C"/>
    <w:rsid w:val="00DA77DF"/>
    <w:rsid w:val="00DB04CA"/>
    <w:rsid w:val="00DB0E4D"/>
    <w:rsid w:val="00DB0E85"/>
    <w:rsid w:val="00DB1071"/>
    <w:rsid w:val="00DB13FD"/>
    <w:rsid w:val="00DB1455"/>
    <w:rsid w:val="00DB147D"/>
    <w:rsid w:val="00DB169A"/>
    <w:rsid w:val="00DB1B34"/>
    <w:rsid w:val="00DB205A"/>
    <w:rsid w:val="00DB21B8"/>
    <w:rsid w:val="00DB245E"/>
    <w:rsid w:val="00DB27DC"/>
    <w:rsid w:val="00DB2A99"/>
    <w:rsid w:val="00DB2E4C"/>
    <w:rsid w:val="00DB3466"/>
    <w:rsid w:val="00DB3977"/>
    <w:rsid w:val="00DB3D15"/>
    <w:rsid w:val="00DB407E"/>
    <w:rsid w:val="00DB47E9"/>
    <w:rsid w:val="00DB48E7"/>
    <w:rsid w:val="00DB4A36"/>
    <w:rsid w:val="00DB4A97"/>
    <w:rsid w:val="00DB4CF3"/>
    <w:rsid w:val="00DB51FD"/>
    <w:rsid w:val="00DB5281"/>
    <w:rsid w:val="00DB5324"/>
    <w:rsid w:val="00DB572E"/>
    <w:rsid w:val="00DB58E7"/>
    <w:rsid w:val="00DB5AD1"/>
    <w:rsid w:val="00DB5CB3"/>
    <w:rsid w:val="00DB6295"/>
    <w:rsid w:val="00DB6380"/>
    <w:rsid w:val="00DB63F9"/>
    <w:rsid w:val="00DB6BDD"/>
    <w:rsid w:val="00DB6C6A"/>
    <w:rsid w:val="00DB7252"/>
    <w:rsid w:val="00DB7521"/>
    <w:rsid w:val="00DB77D4"/>
    <w:rsid w:val="00DB7933"/>
    <w:rsid w:val="00DB7B97"/>
    <w:rsid w:val="00DC087D"/>
    <w:rsid w:val="00DC0FC6"/>
    <w:rsid w:val="00DC120F"/>
    <w:rsid w:val="00DC14D7"/>
    <w:rsid w:val="00DC169B"/>
    <w:rsid w:val="00DC19DA"/>
    <w:rsid w:val="00DC2180"/>
    <w:rsid w:val="00DC2596"/>
    <w:rsid w:val="00DC2A60"/>
    <w:rsid w:val="00DC4210"/>
    <w:rsid w:val="00DC42FC"/>
    <w:rsid w:val="00DC43FF"/>
    <w:rsid w:val="00DC4658"/>
    <w:rsid w:val="00DC4914"/>
    <w:rsid w:val="00DC4B80"/>
    <w:rsid w:val="00DC4BCB"/>
    <w:rsid w:val="00DC4CFF"/>
    <w:rsid w:val="00DC4DE6"/>
    <w:rsid w:val="00DC53AB"/>
    <w:rsid w:val="00DC5AA9"/>
    <w:rsid w:val="00DC5BEB"/>
    <w:rsid w:val="00DC5DBA"/>
    <w:rsid w:val="00DC637A"/>
    <w:rsid w:val="00DC6472"/>
    <w:rsid w:val="00DC6AFE"/>
    <w:rsid w:val="00DC6B55"/>
    <w:rsid w:val="00DC6C5C"/>
    <w:rsid w:val="00DC732A"/>
    <w:rsid w:val="00DC758E"/>
    <w:rsid w:val="00DD0147"/>
    <w:rsid w:val="00DD066E"/>
    <w:rsid w:val="00DD08C8"/>
    <w:rsid w:val="00DD0B1F"/>
    <w:rsid w:val="00DD0D35"/>
    <w:rsid w:val="00DD0DD3"/>
    <w:rsid w:val="00DD0ECA"/>
    <w:rsid w:val="00DD1330"/>
    <w:rsid w:val="00DD1832"/>
    <w:rsid w:val="00DD1922"/>
    <w:rsid w:val="00DD1B15"/>
    <w:rsid w:val="00DD1D1E"/>
    <w:rsid w:val="00DD21AC"/>
    <w:rsid w:val="00DD2DF9"/>
    <w:rsid w:val="00DD3213"/>
    <w:rsid w:val="00DD32DA"/>
    <w:rsid w:val="00DD32DB"/>
    <w:rsid w:val="00DD3402"/>
    <w:rsid w:val="00DD3412"/>
    <w:rsid w:val="00DD3537"/>
    <w:rsid w:val="00DD3738"/>
    <w:rsid w:val="00DD373F"/>
    <w:rsid w:val="00DD3A6A"/>
    <w:rsid w:val="00DD3B68"/>
    <w:rsid w:val="00DD3B7C"/>
    <w:rsid w:val="00DD3D13"/>
    <w:rsid w:val="00DD4381"/>
    <w:rsid w:val="00DD4F5D"/>
    <w:rsid w:val="00DD56DF"/>
    <w:rsid w:val="00DD5888"/>
    <w:rsid w:val="00DD5DCF"/>
    <w:rsid w:val="00DD5EC4"/>
    <w:rsid w:val="00DD5F69"/>
    <w:rsid w:val="00DD6436"/>
    <w:rsid w:val="00DD6557"/>
    <w:rsid w:val="00DD6A1D"/>
    <w:rsid w:val="00DD753E"/>
    <w:rsid w:val="00DD77E2"/>
    <w:rsid w:val="00DD78AE"/>
    <w:rsid w:val="00DE0138"/>
    <w:rsid w:val="00DE013F"/>
    <w:rsid w:val="00DE04B5"/>
    <w:rsid w:val="00DE07D8"/>
    <w:rsid w:val="00DE0890"/>
    <w:rsid w:val="00DE09CD"/>
    <w:rsid w:val="00DE0A4C"/>
    <w:rsid w:val="00DE0A69"/>
    <w:rsid w:val="00DE0E52"/>
    <w:rsid w:val="00DE175E"/>
    <w:rsid w:val="00DE183E"/>
    <w:rsid w:val="00DE22BF"/>
    <w:rsid w:val="00DE22DA"/>
    <w:rsid w:val="00DE25EC"/>
    <w:rsid w:val="00DE31AC"/>
    <w:rsid w:val="00DE3499"/>
    <w:rsid w:val="00DE34A6"/>
    <w:rsid w:val="00DE3560"/>
    <w:rsid w:val="00DE36FF"/>
    <w:rsid w:val="00DE387A"/>
    <w:rsid w:val="00DE3914"/>
    <w:rsid w:val="00DE3D57"/>
    <w:rsid w:val="00DE3E1F"/>
    <w:rsid w:val="00DE3E6B"/>
    <w:rsid w:val="00DE4036"/>
    <w:rsid w:val="00DE41F6"/>
    <w:rsid w:val="00DE5140"/>
    <w:rsid w:val="00DE52F0"/>
    <w:rsid w:val="00DE5451"/>
    <w:rsid w:val="00DE559F"/>
    <w:rsid w:val="00DE569D"/>
    <w:rsid w:val="00DE59FA"/>
    <w:rsid w:val="00DE5A9F"/>
    <w:rsid w:val="00DE5B1C"/>
    <w:rsid w:val="00DE5CAF"/>
    <w:rsid w:val="00DE6579"/>
    <w:rsid w:val="00DE71AD"/>
    <w:rsid w:val="00DE73B5"/>
    <w:rsid w:val="00DE7F92"/>
    <w:rsid w:val="00DF0085"/>
    <w:rsid w:val="00DF030D"/>
    <w:rsid w:val="00DF08B6"/>
    <w:rsid w:val="00DF08C9"/>
    <w:rsid w:val="00DF1026"/>
    <w:rsid w:val="00DF1230"/>
    <w:rsid w:val="00DF1400"/>
    <w:rsid w:val="00DF1CB8"/>
    <w:rsid w:val="00DF23F0"/>
    <w:rsid w:val="00DF2675"/>
    <w:rsid w:val="00DF27C9"/>
    <w:rsid w:val="00DF2ADF"/>
    <w:rsid w:val="00DF2D3D"/>
    <w:rsid w:val="00DF2DC3"/>
    <w:rsid w:val="00DF2FFF"/>
    <w:rsid w:val="00DF35A0"/>
    <w:rsid w:val="00DF36D0"/>
    <w:rsid w:val="00DF3A22"/>
    <w:rsid w:val="00DF3AA8"/>
    <w:rsid w:val="00DF3E8B"/>
    <w:rsid w:val="00DF4365"/>
    <w:rsid w:val="00DF44DD"/>
    <w:rsid w:val="00DF46BE"/>
    <w:rsid w:val="00DF534C"/>
    <w:rsid w:val="00DF54C4"/>
    <w:rsid w:val="00DF55FE"/>
    <w:rsid w:val="00DF5602"/>
    <w:rsid w:val="00DF5961"/>
    <w:rsid w:val="00DF5BAC"/>
    <w:rsid w:val="00DF5EB5"/>
    <w:rsid w:val="00DF5EBA"/>
    <w:rsid w:val="00DF6041"/>
    <w:rsid w:val="00DF64B2"/>
    <w:rsid w:val="00DF64FA"/>
    <w:rsid w:val="00DF66DD"/>
    <w:rsid w:val="00DF6759"/>
    <w:rsid w:val="00DF675B"/>
    <w:rsid w:val="00DF6919"/>
    <w:rsid w:val="00DF78E2"/>
    <w:rsid w:val="00DF7949"/>
    <w:rsid w:val="00DF7B96"/>
    <w:rsid w:val="00E00560"/>
    <w:rsid w:val="00E00686"/>
    <w:rsid w:val="00E00F52"/>
    <w:rsid w:val="00E0113D"/>
    <w:rsid w:val="00E0180E"/>
    <w:rsid w:val="00E01B14"/>
    <w:rsid w:val="00E01F12"/>
    <w:rsid w:val="00E02041"/>
    <w:rsid w:val="00E021A5"/>
    <w:rsid w:val="00E027AA"/>
    <w:rsid w:val="00E034AE"/>
    <w:rsid w:val="00E037BA"/>
    <w:rsid w:val="00E039FE"/>
    <w:rsid w:val="00E03C34"/>
    <w:rsid w:val="00E03E1B"/>
    <w:rsid w:val="00E03E73"/>
    <w:rsid w:val="00E0404D"/>
    <w:rsid w:val="00E04286"/>
    <w:rsid w:val="00E042C4"/>
    <w:rsid w:val="00E04337"/>
    <w:rsid w:val="00E04628"/>
    <w:rsid w:val="00E04CBC"/>
    <w:rsid w:val="00E04F2B"/>
    <w:rsid w:val="00E05038"/>
    <w:rsid w:val="00E05048"/>
    <w:rsid w:val="00E050F3"/>
    <w:rsid w:val="00E054FE"/>
    <w:rsid w:val="00E05B33"/>
    <w:rsid w:val="00E061A2"/>
    <w:rsid w:val="00E061A6"/>
    <w:rsid w:val="00E06735"/>
    <w:rsid w:val="00E074EB"/>
    <w:rsid w:val="00E077FF"/>
    <w:rsid w:val="00E07A03"/>
    <w:rsid w:val="00E07C36"/>
    <w:rsid w:val="00E1028A"/>
    <w:rsid w:val="00E1053D"/>
    <w:rsid w:val="00E106E8"/>
    <w:rsid w:val="00E10740"/>
    <w:rsid w:val="00E10BDB"/>
    <w:rsid w:val="00E10E03"/>
    <w:rsid w:val="00E1100B"/>
    <w:rsid w:val="00E1157A"/>
    <w:rsid w:val="00E116A6"/>
    <w:rsid w:val="00E1170C"/>
    <w:rsid w:val="00E11993"/>
    <w:rsid w:val="00E11CB9"/>
    <w:rsid w:val="00E11D00"/>
    <w:rsid w:val="00E11E23"/>
    <w:rsid w:val="00E12618"/>
    <w:rsid w:val="00E12734"/>
    <w:rsid w:val="00E12977"/>
    <w:rsid w:val="00E12988"/>
    <w:rsid w:val="00E12EA4"/>
    <w:rsid w:val="00E134BA"/>
    <w:rsid w:val="00E137CD"/>
    <w:rsid w:val="00E13A84"/>
    <w:rsid w:val="00E13BF2"/>
    <w:rsid w:val="00E14518"/>
    <w:rsid w:val="00E151C6"/>
    <w:rsid w:val="00E15285"/>
    <w:rsid w:val="00E15324"/>
    <w:rsid w:val="00E15515"/>
    <w:rsid w:val="00E15574"/>
    <w:rsid w:val="00E1560F"/>
    <w:rsid w:val="00E15742"/>
    <w:rsid w:val="00E15799"/>
    <w:rsid w:val="00E15D22"/>
    <w:rsid w:val="00E15D7C"/>
    <w:rsid w:val="00E16564"/>
    <w:rsid w:val="00E16859"/>
    <w:rsid w:val="00E1692F"/>
    <w:rsid w:val="00E16E23"/>
    <w:rsid w:val="00E17ABE"/>
    <w:rsid w:val="00E202E3"/>
    <w:rsid w:val="00E2035E"/>
    <w:rsid w:val="00E203D2"/>
    <w:rsid w:val="00E204A4"/>
    <w:rsid w:val="00E205D4"/>
    <w:rsid w:val="00E2067A"/>
    <w:rsid w:val="00E206E8"/>
    <w:rsid w:val="00E207A9"/>
    <w:rsid w:val="00E210E9"/>
    <w:rsid w:val="00E2152C"/>
    <w:rsid w:val="00E2179B"/>
    <w:rsid w:val="00E2181F"/>
    <w:rsid w:val="00E21905"/>
    <w:rsid w:val="00E21BD4"/>
    <w:rsid w:val="00E21C4B"/>
    <w:rsid w:val="00E21C70"/>
    <w:rsid w:val="00E21CC8"/>
    <w:rsid w:val="00E223AE"/>
    <w:rsid w:val="00E2271C"/>
    <w:rsid w:val="00E2278C"/>
    <w:rsid w:val="00E227BF"/>
    <w:rsid w:val="00E22DB1"/>
    <w:rsid w:val="00E23228"/>
    <w:rsid w:val="00E2324B"/>
    <w:rsid w:val="00E23320"/>
    <w:rsid w:val="00E23683"/>
    <w:rsid w:val="00E239D0"/>
    <w:rsid w:val="00E23DEE"/>
    <w:rsid w:val="00E23FA6"/>
    <w:rsid w:val="00E2433B"/>
    <w:rsid w:val="00E25347"/>
    <w:rsid w:val="00E256DF"/>
    <w:rsid w:val="00E256E7"/>
    <w:rsid w:val="00E2593E"/>
    <w:rsid w:val="00E25F42"/>
    <w:rsid w:val="00E2692C"/>
    <w:rsid w:val="00E271A1"/>
    <w:rsid w:val="00E2765D"/>
    <w:rsid w:val="00E27996"/>
    <w:rsid w:val="00E27AA0"/>
    <w:rsid w:val="00E27B65"/>
    <w:rsid w:val="00E30641"/>
    <w:rsid w:val="00E306D5"/>
    <w:rsid w:val="00E308AD"/>
    <w:rsid w:val="00E30A1A"/>
    <w:rsid w:val="00E30E91"/>
    <w:rsid w:val="00E3152E"/>
    <w:rsid w:val="00E318B4"/>
    <w:rsid w:val="00E31AEC"/>
    <w:rsid w:val="00E31CA9"/>
    <w:rsid w:val="00E31DFB"/>
    <w:rsid w:val="00E31EC0"/>
    <w:rsid w:val="00E32335"/>
    <w:rsid w:val="00E3247F"/>
    <w:rsid w:val="00E32707"/>
    <w:rsid w:val="00E327C1"/>
    <w:rsid w:val="00E32E1E"/>
    <w:rsid w:val="00E33079"/>
    <w:rsid w:val="00E3318C"/>
    <w:rsid w:val="00E33A7C"/>
    <w:rsid w:val="00E33F1C"/>
    <w:rsid w:val="00E3401E"/>
    <w:rsid w:val="00E34310"/>
    <w:rsid w:val="00E3445F"/>
    <w:rsid w:val="00E34A32"/>
    <w:rsid w:val="00E34D00"/>
    <w:rsid w:val="00E3507E"/>
    <w:rsid w:val="00E3592F"/>
    <w:rsid w:val="00E35B99"/>
    <w:rsid w:val="00E35D91"/>
    <w:rsid w:val="00E36057"/>
    <w:rsid w:val="00E3630C"/>
    <w:rsid w:val="00E366BA"/>
    <w:rsid w:val="00E36889"/>
    <w:rsid w:val="00E36A92"/>
    <w:rsid w:val="00E37809"/>
    <w:rsid w:val="00E3787A"/>
    <w:rsid w:val="00E40B6D"/>
    <w:rsid w:val="00E40C7E"/>
    <w:rsid w:val="00E410A1"/>
    <w:rsid w:val="00E41218"/>
    <w:rsid w:val="00E416A9"/>
    <w:rsid w:val="00E41991"/>
    <w:rsid w:val="00E419B9"/>
    <w:rsid w:val="00E41B67"/>
    <w:rsid w:val="00E41BC2"/>
    <w:rsid w:val="00E41EE1"/>
    <w:rsid w:val="00E41F14"/>
    <w:rsid w:val="00E41FAE"/>
    <w:rsid w:val="00E424A9"/>
    <w:rsid w:val="00E424B9"/>
    <w:rsid w:val="00E42655"/>
    <w:rsid w:val="00E427A6"/>
    <w:rsid w:val="00E42DB4"/>
    <w:rsid w:val="00E43195"/>
    <w:rsid w:val="00E43395"/>
    <w:rsid w:val="00E43ADF"/>
    <w:rsid w:val="00E43B21"/>
    <w:rsid w:val="00E43E2C"/>
    <w:rsid w:val="00E443C8"/>
    <w:rsid w:val="00E44448"/>
    <w:rsid w:val="00E445E8"/>
    <w:rsid w:val="00E44827"/>
    <w:rsid w:val="00E45027"/>
    <w:rsid w:val="00E45304"/>
    <w:rsid w:val="00E45719"/>
    <w:rsid w:val="00E45A97"/>
    <w:rsid w:val="00E45FEF"/>
    <w:rsid w:val="00E4617C"/>
    <w:rsid w:val="00E46206"/>
    <w:rsid w:val="00E4645D"/>
    <w:rsid w:val="00E467E7"/>
    <w:rsid w:val="00E470BC"/>
    <w:rsid w:val="00E4763A"/>
    <w:rsid w:val="00E47951"/>
    <w:rsid w:val="00E47A7C"/>
    <w:rsid w:val="00E47C2B"/>
    <w:rsid w:val="00E47C56"/>
    <w:rsid w:val="00E47D0E"/>
    <w:rsid w:val="00E47E8F"/>
    <w:rsid w:val="00E503E0"/>
    <w:rsid w:val="00E50508"/>
    <w:rsid w:val="00E50F02"/>
    <w:rsid w:val="00E513E4"/>
    <w:rsid w:val="00E51859"/>
    <w:rsid w:val="00E51A19"/>
    <w:rsid w:val="00E51BCD"/>
    <w:rsid w:val="00E5215C"/>
    <w:rsid w:val="00E52718"/>
    <w:rsid w:val="00E52934"/>
    <w:rsid w:val="00E52CF0"/>
    <w:rsid w:val="00E52E33"/>
    <w:rsid w:val="00E52E4E"/>
    <w:rsid w:val="00E530D0"/>
    <w:rsid w:val="00E53506"/>
    <w:rsid w:val="00E538D7"/>
    <w:rsid w:val="00E5397D"/>
    <w:rsid w:val="00E53A86"/>
    <w:rsid w:val="00E53C37"/>
    <w:rsid w:val="00E542A7"/>
    <w:rsid w:val="00E55126"/>
    <w:rsid w:val="00E5513F"/>
    <w:rsid w:val="00E55207"/>
    <w:rsid w:val="00E552CE"/>
    <w:rsid w:val="00E5543B"/>
    <w:rsid w:val="00E55693"/>
    <w:rsid w:val="00E5599F"/>
    <w:rsid w:val="00E559AD"/>
    <w:rsid w:val="00E55F70"/>
    <w:rsid w:val="00E562F2"/>
    <w:rsid w:val="00E56EAA"/>
    <w:rsid w:val="00E57187"/>
    <w:rsid w:val="00E573AE"/>
    <w:rsid w:val="00E57DC7"/>
    <w:rsid w:val="00E57E38"/>
    <w:rsid w:val="00E601DA"/>
    <w:rsid w:val="00E60655"/>
    <w:rsid w:val="00E60B2C"/>
    <w:rsid w:val="00E60D66"/>
    <w:rsid w:val="00E60E05"/>
    <w:rsid w:val="00E60EB6"/>
    <w:rsid w:val="00E60F49"/>
    <w:rsid w:val="00E619F9"/>
    <w:rsid w:val="00E62091"/>
    <w:rsid w:val="00E621D1"/>
    <w:rsid w:val="00E62DA9"/>
    <w:rsid w:val="00E62DD1"/>
    <w:rsid w:val="00E62E89"/>
    <w:rsid w:val="00E63039"/>
    <w:rsid w:val="00E630BE"/>
    <w:rsid w:val="00E6330D"/>
    <w:rsid w:val="00E63435"/>
    <w:rsid w:val="00E63812"/>
    <w:rsid w:val="00E64427"/>
    <w:rsid w:val="00E65338"/>
    <w:rsid w:val="00E65420"/>
    <w:rsid w:val="00E658F5"/>
    <w:rsid w:val="00E659AE"/>
    <w:rsid w:val="00E65B53"/>
    <w:rsid w:val="00E65C06"/>
    <w:rsid w:val="00E65D34"/>
    <w:rsid w:val="00E665C8"/>
    <w:rsid w:val="00E66698"/>
    <w:rsid w:val="00E66B08"/>
    <w:rsid w:val="00E66DE7"/>
    <w:rsid w:val="00E671D3"/>
    <w:rsid w:val="00E674FB"/>
    <w:rsid w:val="00E67861"/>
    <w:rsid w:val="00E67F2C"/>
    <w:rsid w:val="00E70356"/>
    <w:rsid w:val="00E70505"/>
    <w:rsid w:val="00E70B00"/>
    <w:rsid w:val="00E70CCC"/>
    <w:rsid w:val="00E70D16"/>
    <w:rsid w:val="00E70F73"/>
    <w:rsid w:val="00E7136F"/>
    <w:rsid w:val="00E7150D"/>
    <w:rsid w:val="00E71D50"/>
    <w:rsid w:val="00E72040"/>
    <w:rsid w:val="00E7204E"/>
    <w:rsid w:val="00E72358"/>
    <w:rsid w:val="00E7270B"/>
    <w:rsid w:val="00E728B2"/>
    <w:rsid w:val="00E72B03"/>
    <w:rsid w:val="00E72B91"/>
    <w:rsid w:val="00E72DD1"/>
    <w:rsid w:val="00E72E6D"/>
    <w:rsid w:val="00E73920"/>
    <w:rsid w:val="00E739AA"/>
    <w:rsid w:val="00E73B95"/>
    <w:rsid w:val="00E74173"/>
    <w:rsid w:val="00E745FC"/>
    <w:rsid w:val="00E746A7"/>
    <w:rsid w:val="00E7514D"/>
    <w:rsid w:val="00E75488"/>
    <w:rsid w:val="00E755F5"/>
    <w:rsid w:val="00E75A42"/>
    <w:rsid w:val="00E75ADD"/>
    <w:rsid w:val="00E75BB3"/>
    <w:rsid w:val="00E764C2"/>
    <w:rsid w:val="00E76534"/>
    <w:rsid w:val="00E7656D"/>
    <w:rsid w:val="00E768DE"/>
    <w:rsid w:val="00E76AE6"/>
    <w:rsid w:val="00E76C0E"/>
    <w:rsid w:val="00E76C14"/>
    <w:rsid w:val="00E773DA"/>
    <w:rsid w:val="00E77459"/>
    <w:rsid w:val="00E77692"/>
    <w:rsid w:val="00E777D8"/>
    <w:rsid w:val="00E77E86"/>
    <w:rsid w:val="00E80202"/>
    <w:rsid w:val="00E80F57"/>
    <w:rsid w:val="00E80FD6"/>
    <w:rsid w:val="00E81282"/>
    <w:rsid w:val="00E8139C"/>
    <w:rsid w:val="00E81485"/>
    <w:rsid w:val="00E815B0"/>
    <w:rsid w:val="00E81706"/>
    <w:rsid w:val="00E819EB"/>
    <w:rsid w:val="00E81BA7"/>
    <w:rsid w:val="00E81E7C"/>
    <w:rsid w:val="00E81FF8"/>
    <w:rsid w:val="00E8236A"/>
    <w:rsid w:val="00E82411"/>
    <w:rsid w:val="00E828EB"/>
    <w:rsid w:val="00E828F7"/>
    <w:rsid w:val="00E829F8"/>
    <w:rsid w:val="00E82AC1"/>
    <w:rsid w:val="00E82C26"/>
    <w:rsid w:val="00E82E71"/>
    <w:rsid w:val="00E83B60"/>
    <w:rsid w:val="00E83F5F"/>
    <w:rsid w:val="00E84185"/>
    <w:rsid w:val="00E843BA"/>
    <w:rsid w:val="00E8448B"/>
    <w:rsid w:val="00E84950"/>
    <w:rsid w:val="00E85113"/>
    <w:rsid w:val="00E85239"/>
    <w:rsid w:val="00E855F8"/>
    <w:rsid w:val="00E85755"/>
    <w:rsid w:val="00E85B22"/>
    <w:rsid w:val="00E85BA4"/>
    <w:rsid w:val="00E8619E"/>
    <w:rsid w:val="00E8659E"/>
    <w:rsid w:val="00E86766"/>
    <w:rsid w:val="00E86958"/>
    <w:rsid w:val="00E8699E"/>
    <w:rsid w:val="00E86B8A"/>
    <w:rsid w:val="00E86E02"/>
    <w:rsid w:val="00E87139"/>
    <w:rsid w:val="00E87DC2"/>
    <w:rsid w:val="00E903D7"/>
    <w:rsid w:val="00E905B5"/>
    <w:rsid w:val="00E90A67"/>
    <w:rsid w:val="00E90B1D"/>
    <w:rsid w:val="00E90C34"/>
    <w:rsid w:val="00E90F48"/>
    <w:rsid w:val="00E9110C"/>
    <w:rsid w:val="00E9139E"/>
    <w:rsid w:val="00E91947"/>
    <w:rsid w:val="00E91BEE"/>
    <w:rsid w:val="00E91D5E"/>
    <w:rsid w:val="00E91F14"/>
    <w:rsid w:val="00E920BC"/>
    <w:rsid w:val="00E920E2"/>
    <w:rsid w:val="00E921B9"/>
    <w:rsid w:val="00E9220F"/>
    <w:rsid w:val="00E92B0F"/>
    <w:rsid w:val="00E93660"/>
    <w:rsid w:val="00E93767"/>
    <w:rsid w:val="00E93999"/>
    <w:rsid w:val="00E9428F"/>
    <w:rsid w:val="00E943C5"/>
    <w:rsid w:val="00E94560"/>
    <w:rsid w:val="00E94906"/>
    <w:rsid w:val="00E94C95"/>
    <w:rsid w:val="00E94CE2"/>
    <w:rsid w:val="00E95862"/>
    <w:rsid w:val="00E95BE9"/>
    <w:rsid w:val="00E95C30"/>
    <w:rsid w:val="00E9640A"/>
    <w:rsid w:val="00E96765"/>
    <w:rsid w:val="00E97426"/>
    <w:rsid w:val="00E976C1"/>
    <w:rsid w:val="00E97FE4"/>
    <w:rsid w:val="00EA0184"/>
    <w:rsid w:val="00EA0B10"/>
    <w:rsid w:val="00EA0E9A"/>
    <w:rsid w:val="00EA1059"/>
    <w:rsid w:val="00EA1194"/>
    <w:rsid w:val="00EA11DD"/>
    <w:rsid w:val="00EA1394"/>
    <w:rsid w:val="00EA1A75"/>
    <w:rsid w:val="00EA1D52"/>
    <w:rsid w:val="00EA2278"/>
    <w:rsid w:val="00EA22A1"/>
    <w:rsid w:val="00EA25D6"/>
    <w:rsid w:val="00EA288D"/>
    <w:rsid w:val="00EA2E0D"/>
    <w:rsid w:val="00EA37E5"/>
    <w:rsid w:val="00EA3C6D"/>
    <w:rsid w:val="00EA410A"/>
    <w:rsid w:val="00EA430C"/>
    <w:rsid w:val="00EA454E"/>
    <w:rsid w:val="00EA462F"/>
    <w:rsid w:val="00EA4EE5"/>
    <w:rsid w:val="00EA5277"/>
    <w:rsid w:val="00EA56EC"/>
    <w:rsid w:val="00EA5C64"/>
    <w:rsid w:val="00EA6156"/>
    <w:rsid w:val="00EA67D6"/>
    <w:rsid w:val="00EA69F9"/>
    <w:rsid w:val="00EA6D4D"/>
    <w:rsid w:val="00EA6D8B"/>
    <w:rsid w:val="00EA6E40"/>
    <w:rsid w:val="00EA6F2A"/>
    <w:rsid w:val="00EA72A4"/>
    <w:rsid w:val="00EA7987"/>
    <w:rsid w:val="00EA79BE"/>
    <w:rsid w:val="00EA7E28"/>
    <w:rsid w:val="00EA7F8D"/>
    <w:rsid w:val="00EB0069"/>
    <w:rsid w:val="00EB0073"/>
    <w:rsid w:val="00EB0D3C"/>
    <w:rsid w:val="00EB0E42"/>
    <w:rsid w:val="00EB0E49"/>
    <w:rsid w:val="00EB14CF"/>
    <w:rsid w:val="00EB16D1"/>
    <w:rsid w:val="00EB1AF6"/>
    <w:rsid w:val="00EB1D4D"/>
    <w:rsid w:val="00EB1E71"/>
    <w:rsid w:val="00EB1F20"/>
    <w:rsid w:val="00EB1F6C"/>
    <w:rsid w:val="00EB20F5"/>
    <w:rsid w:val="00EB223C"/>
    <w:rsid w:val="00EB2485"/>
    <w:rsid w:val="00EB290E"/>
    <w:rsid w:val="00EB2919"/>
    <w:rsid w:val="00EB2B9C"/>
    <w:rsid w:val="00EB305F"/>
    <w:rsid w:val="00EB3082"/>
    <w:rsid w:val="00EB3130"/>
    <w:rsid w:val="00EB32E4"/>
    <w:rsid w:val="00EB35A5"/>
    <w:rsid w:val="00EB35FB"/>
    <w:rsid w:val="00EB3B0F"/>
    <w:rsid w:val="00EB426A"/>
    <w:rsid w:val="00EB4DA4"/>
    <w:rsid w:val="00EB4FF7"/>
    <w:rsid w:val="00EB5317"/>
    <w:rsid w:val="00EB541A"/>
    <w:rsid w:val="00EB5A93"/>
    <w:rsid w:val="00EB634F"/>
    <w:rsid w:val="00EB65ED"/>
    <w:rsid w:val="00EB694A"/>
    <w:rsid w:val="00EB6AF9"/>
    <w:rsid w:val="00EB6E27"/>
    <w:rsid w:val="00EB7527"/>
    <w:rsid w:val="00EB7898"/>
    <w:rsid w:val="00EB7B2D"/>
    <w:rsid w:val="00EC01EB"/>
    <w:rsid w:val="00EC029E"/>
    <w:rsid w:val="00EC04CE"/>
    <w:rsid w:val="00EC07EC"/>
    <w:rsid w:val="00EC0C87"/>
    <w:rsid w:val="00EC1096"/>
    <w:rsid w:val="00EC13F8"/>
    <w:rsid w:val="00EC16B0"/>
    <w:rsid w:val="00EC19C7"/>
    <w:rsid w:val="00EC19CD"/>
    <w:rsid w:val="00EC1C0C"/>
    <w:rsid w:val="00EC1D68"/>
    <w:rsid w:val="00EC1EB0"/>
    <w:rsid w:val="00EC241B"/>
    <w:rsid w:val="00EC32D6"/>
    <w:rsid w:val="00EC3432"/>
    <w:rsid w:val="00EC3816"/>
    <w:rsid w:val="00EC38A5"/>
    <w:rsid w:val="00EC39EE"/>
    <w:rsid w:val="00EC3AB6"/>
    <w:rsid w:val="00EC47EE"/>
    <w:rsid w:val="00EC59DD"/>
    <w:rsid w:val="00EC5DCA"/>
    <w:rsid w:val="00EC5EBA"/>
    <w:rsid w:val="00EC5F03"/>
    <w:rsid w:val="00EC5FB0"/>
    <w:rsid w:val="00EC67E0"/>
    <w:rsid w:val="00EC6C26"/>
    <w:rsid w:val="00EC6DA2"/>
    <w:rsid w:val="00EC7350"/>
    <w:rsid w:val="00EC7393"/>
    <w:rsid w:val="00EC7443"/>
    <w:rsid w:val="00EC7514"/>
    <w:rsid w:val="00EC7ECC"/>
    <w:rsid w:val="00EC7F52"/>
    <w:rsid w:val="00ED046A"/>
    <w:rsid w:val="00ED07A5"/>
    <w:rsid w:val="00ED085A"/>
    <w:rsid w:val="00ED0CB2"/>
    <w:rsid w:val="00ED15F7"/>
    <w:rsid w:val="00ED17C5"/>
    <w:rsid w:val="00ED1CCD"/>
    <w:rsid w:val="00ED1E41"/>
    <w:rsid w:val="00ED22A9"/>
    <w:rsid w:val="00ED24CB"/>
    <w:rsid w:val="00ED28C3"/>
    <w:rsid w:val="00ED2A8E"/>
    <w:rsid w:val="00ED2B7F"/>
    <w:rsid w:val="00ED2FAA"/>
    <w:rsid w:val="00ED372F"/>
    <w:rsid w:val="00ED3AB4"/>
    <w:rsid w:val="00ED3B6E"/>
    <w:rsid w:val="00ED3E0F"/>
    <w:rsid w:val="00ED3E2A"/>
    <w:rsid w:val="00ED3FC2"/>
    <w:rsid w:val="00ED45A1"/>
    <w:rsid w:val="00ED4972"/>
    <w:rsid w:val="00ED4D97"/>
    <w:rsid w:val="00ED4DA8"/>
    <w:rsid w:val="00ED5042"/>
    <w:rsid w:val="00ED54F8"/>
    <w:rsid w:val="00ED58E8"/>
    <w:rsid w:val="00ED5E04"/>
    <w:rsid w:val="00ED63D9"/>
    <w:rsid w:val="00ED6B76"/>
    <w:rsid w:val="00ED700E"/>
    <w:rsid w:val="00ED7A6C"/>
    <w:rsid w:val="00ED7AB6"/>
    <w:rsid w:val="00ED7E97"/>
    <w:rsid w:val="00EE0108"/>
    <w:rsid w:val="00EE0172"/>
    <w:rsid w:val="00EE02D2"/>
    <w:rsid w:val="00EE06F9"/>
    <w:rsid w:val="00EE0B83"/>
    <w:rsid w:val="00EE1039"/>
    <w:rsid w:val="00EE1095"/>
    <w:rsid w:val="00EE1196"/>
    <w:rsid w:val="00EE1C2F"/>
    <w:rsid w:val="00EE1DCB"/>
    <w:rsid w:val="00EE20BF"/>
    <w:rsid w:val="00EE2668"/>
    <w:rsid w:val="00EE2804"/>
    <w:rsid w:val="00EE2A12"/>
    <w:rsid w:val="00EE3049"/>
    <w:rsid w:val="00EE3703"/>
    <w:rsid w:val="00EE3A34"/>
    <w:rsid w:val="00EE3A66"/>
    <w:rsid w:val="00EE3C68"/>
    <w:rsid w:val="00EE3E77"/>
    <w:rsid w:val="00EE3ECF"/>
    <w:rsid w:val="00EE4485"/>
    <w:rsid w:val="00EE458C"/>
    <w:rsid w:val="00EE4697"/>
    <w:rsid w:val="00EE475F"/>
    <w:rsid w:val="00EE47A5"/>
    <w:rsid w:val="00EE4C47"/>
    <w:rsid w:val="00EE55BE"/>
    <w:rsid w:val="00EE5A20"/>
    <w:rsid w:val="00EE61B2"/>
    <w:rsid w:val="00EE6298"/>
    <w:rsid w:val="00EE64A3"/>
    <w:rsid w:val="00EE6AF3"/>
    <w:rsid w:val="00EE7480"/>
    <w:rsid w:val="00EE774C"/>
    <w:rsid w:val="00EE7773"/>
    <w:rsid w:val="00EE779B"/>
    <w:rsid w:val="00EE7CEF"/>
    <w:rsid w:val="00EE7E8F"/>
    <w:rsid w:val="00EF05AD"/>
    <w:rsid w:val="00EF0795"/>
    <w:rsid w:val="00EF0AE1"/>
    <w:rsid w:val="00EF0E58"/>
    <w:rsid w:val="00EF0FEA"/>
    <w:rsid w:val="00EF1EB8"/>
    <w:rsid w:val="00EF2539"/>
    <w:rsid w:val="00EF2A0C"/>
    <w:rsid w:val="00EF2BA2"/>
    <w:rsid w:val="00EF2CE2"/>
    <w:rsid w:val="00EF2F94"/>
    <w:rsid w:val="00EF318D"/>
    <w:rsid w:val="00EF3C02"/>
    <w:rsid w:val="00EF3C6E"/>
    <w:rsid w:val="00EF48E6"/>
    <w:rsid w:val="00EF4E03"/>
    <w:rsid w:val="00EF4F2C"/>
    <w:rsid w:val="00EF58D1"/>
    <w:rsid w:val="00EF5B05"/>
    <w:rsid w:val="00EF65CC"/>
    <w:rsid w:val="00EF6998"/>
    <w:rsid w:val="00EF6FCE"/>
    <w:rsid w:val="00EF71AC"/>
    <w:rsid w:val="00EF7334"/>
    <w:rsid w:val="00EF7546"/>
    <w:rsid w:val="00EF7709"/>
    <w:rsid w:val="00EF79FD"/>
    <w:rsid w:val="00EF7D7C"/>
    <w:rsid w:val="00EF7E10"/>
    <w:rsid w:val="00F00259"/>
    <w:rsid w:val="00F00ABC"/>
    <w:rsid w:val="00F00AD7"/>
    <w:rsid w:val="00F00B2F"/>
    <w:rsid w:val="00F00CEA"/>
    <w:rsid w:val="00F00E54"/>
    <w:rsid w:val="00F00F33"/>
    <w:rsid w:val="00F014B7"/>
    <w:rsid w:val="00F0164E"/>
    <w:rsid w:val="00F01651"/>
    <w:rsid w:val="00F017BF"/>
    <w:rsid w:val="00F01887"/>
    <w:rsid w:val="00F01888"/>
    <w:rsid w:val="00F01DBC"/>
    <w:rsid w:val="00F01DEB"/>
    <w:rsid w:val="00F01F22"/>
    <w:rsid w:val="00F01FB8"/>
    <w:rsid w:val="00F02185"/>
    <w:rsid w:val="00F024F9"/>
    <w:rsid w:val="00F02617"/>
    <w:rsid w:val="00F027CB"/>
    <w:rsid w:val="00F02BB0"/>
    <w:rsid w:val="00F0304B"/>
    <w:rsid w:val="00F034CC"/>
    <w:rsid w:val="00F039FF"/>
    <w:rsid w:val="00F03C73"/>
    <w:rsid w:val="00F03E39"/>
    <w:rsid w:val="00F03E54"/>
    <w:rsid w:val="00F03F6C"/>
    <w:rsid w:val="00F044D0"/>
    <w:rsid w:val="00F04973"/>
    <w:rsid w:val="00F04D2C"/>
    <w:rsid w:val="00F04D5E"/>
    <w:rsid w:val="00F04FFC"/>
    <w:rsid w:val="00F0508A"/>
    <w:rsid w:val="00F056F5"/>
    <w:rsid w:val="00F05E0D"/>
    <w:rsid w:val="00F06093"/>
    <w:rsid w:val="00F063CC"/>
    <w:rsid w:val="00F06739"/>
    <w:rsid w:val="00F06969"/>
    <w:rsid w:val="00F06E1D"/>
    <w:rsid w:val="00F06F8D"/>
    <w:rsid w:val="00F06FDA"/>
    <w:rsid w:val="00F071F4"/>
    <w:rsid w:val="00F07B6E"/>
    <w:rsid w:val="00F07CBE"/>
    <w:rsid w:val="00F07D9A"/>
    <w:rsid w:val="00F101EA"/>
    <w:rsid w:val="00F1025F"/>
    <w:rsid w:val="00F10317"/>
    <w:rsid w:val="00F105D4"/>
    <w:rsid w:val="00F106F6"/>
    <w:rsid w:val="00F109FD"/>
    <w:rsid w:val="00F10EE3"/>
    <w:rsid w:val="00F11891"/>
    <w:rsid w:val="00F11A5F"/>
    <w:rsid w:val="00F11CF5"/>
    <w:rsid w:val="00F11E2B"/>
    <w:rsid w:val="00F12066"/>
    <w:rsid w:val="00F1213C"/>
    <w:rsid w:val="00F128EE"/>
    <w:rsid w:val="00F12C25"/>
    <w:rsid w:val="00F12F7D"/>
    <w:rsid w:val="00F12F91"/>
    <w:rsid w:val="00F131B6"/>
    <w:rsid w:val="00F1338D"/>
    <w:rsid w:val="00F1359A"/>
    <w:rsid w:val="00F13BCF"/>
    <w:rsid w:val="00F13E51"/>
    <w:rsid w:val="00F14339"/>
    <w:rsid w:val="00F14480"/>
    <w:rsid w:val="00F145B5"/>
    <w:rsid w:val="00F14CA0"/>
    <w:rsid w:val="00F155D5"/>
    <w:rsid w:val="00F158B5"/>
    <w:rsid w:val="00F15E72"/>
    <w:rsid w:val="00F160D4"/>
    <w:rsid w:val="00F164AD"/>
    <w:rsid w:val="00F16C04"/>
    <w:rsid w:val="00F16FF4"/>
    <w:rsid w:val="00F170AA"/>
    <w:rsid w:val="00F20314"/>
    <w:rsid w:val="00F2055A"/>
    <w:rsid w:val="00F2070E"/>
    <w:rsid w:val="00F207A6"/>
    <w:rsid w:val="00F20A65"/>
    <w:rsid w:val="00F20D18"/>
    <w:rsid w:val="00F20F94"/>
    <w:rsid w:val="00F2110C"/>
    <w:rsid w:val="00F21777"/>
    <w:rsid w:val="00F217F4"/>
    <w:rsid w:val="00F2273E"/>
    <w:rsid w:val="00F22853"/>
    <w:rsid w:val="00F22E63"/>
    <w:rsid w:val="00F22EA3"/>
    <w:rsid w:val="00F23889"/>
    <w:rsid w:val="00F23C9C"/>
    <w:rsid w:val="00F23E77"/>
    <w:rsid w:val="00F243A6"/>
    <w:rsid w:val="00F249A7"/>
    <w:rsid w:val="00F24AC7"/>
    <w:rsid w:val="00F24ADE"/>
    <w:rsid w:val="00F2506D"/>
    <w:rsid w:val="00F25335"/>
    <w:rsid w:val="00F25644"/>
    <w:rsid w:val="00F2571F"/>
    <w:rsid w:val="00F25876"/>
    <w:rsid w:val="00F25E56"/>
    <w:rsid w:val="00F25FA3"/>
    <w:rsid w:val="00F26027"/>
    <w:rsid w:val="00F264B4"/>
    <w:rsid w:val="00F26598"/>
    <w:rsid w:val="00F26A93"/>
    <w:rsid w:val="00F26CAE"/>
    <w:rsid w:val="00F26DF0"/>
    <w:rsid w:val="00F2705E"/>
    <w:rsid w:val="00F27374"/>
    <w:rsid w:val="00F273D0"/>
    <w:rsid w:val="00F27B88"/>
    <w:rsid w:val="00F3026B"/>
    <w:rsid w:val="00F3067D"/>
    <w:rsid w:val="00F30E15"/>
    <w:rsid w:val="00F312E3"/>
    <w:rsid w:val="00F313F9"/>
    <w:rsid w:val="00F3169F"/>
    <w:rsid w:val="00F318F7"/>
    <w:rsid w:val="00F31BD1"/>
    <w:rsid w:val="00F324CA"/>
    <w:rsid w:val="00F329F2"/>
    <w:rsid w:val="00F331CA"/>
    <w:rsid w:val="00F33800"/>
    <w:rsid w:val="00F33B32"/>
    <w:rsid w:val="00F33DF9"/>
    <w:rsid w:val="00F33E3A"/>
    <w:rsid w:val="00F33F05"/>
    <w:rsid w:val="00F342D6"/>
    <w:rsid w:val="00F34375"/>
    <w:rsid w:val="00F3454D"/>
    <w:rsid w:val="00F3471E"/>
    <w:rsid w:val="00F3485C"/>
    <w:rsid w:val="00F34C33"/>
    <w:rsid w:val="00F35125"/>
    <w:rsid w:val="00F357BE"/>
    <w:rsid w:val="00F35935"/>
    <w:rsid w:val="00F36331"/>
    <w:rsid w:val="00F363A4"/>
    <w:rsid w:val="00F363F7"/>
    <w:rsid w:val="00F364FA"/>
    <w:rsid w:val="00F366BD"/>
    <w:rsid w:val="00F366D0"/>
    <w:rsid w:val="00F36974"/>
    <w:rsid w:val="00F369E1"/>
    <w:rsid w:val="00F370F1"/>
    <w:rsid w:val="00F372A2"/>
    <w:rsid w:val="00F37862"/>
    <w:rsid w:val="00F37866"/>
    <w:rsid w:val="00F3790C"/>
    <w:rsid w:val="00F37D27"/>
    <w:rsid w:val="00F401E8"/>
    <w:rsid w:val="00F40557"/>
    <w:rsid w:val="00F406CA"/>
    <w:rsid w:val="00F40E35"/>
    <w:rsid w:val="00F4102F"/>
    <w:rsid w:val="00F418B2"/>
    <w:rsid w:val="00F419BB"/>
    <w:rsid w:val="00F41C27"/>
    <w:rsid w:val="00F42740"/>
    <w:rsid w:val="00F42E1F"/>
    <w:rsid w:val="00F43625"/>
    <w:rsid w:val="00F43A4E"/>
    <w:rsid w:val="00F44BA5"/>
    <w:rsid w:val="00F44D67"/>
    <w:rsid w:val="00F45012"/>
    <w:rsid w:val="00F4523C"/>
    <w:rsid w:val="00F455CE"/>
    <w:rsid w:val="00F4583B"/>
    <w:rsid w:val="00F45F5E"/>
    <w:rsid w:val="00F46088"/>
    <w:rsid w:val="00F4679A"/>
    <w:rsid w:val="00F46920"/>
    <w:rsid w:val="00F46E3C"/>
    <w:rsid w:val="00F47860"/>
    <w:rsid w:val="00F479BB"/>
    <w:rsid w:val="00F47BC8"/>
    <w:rsid w:val="00F47C03"/>
    <w:rsid w:val="00F5001C"/>
    <w:rsid w:val="00F50073"/>
    <w:rsid w:val="00F5084C"/>
    <w:rsid w:val="00F50A6F"/>
    <w:rsid w:val="00F50CB3"/>
    <w:rsid w:val="00F50DEF"/>
    <w:rsid w:val="00F5106B"/>
    <w:rsid w:val="00F512E1"/>
    <w:rsid w:val="00F5160C"/>
    <w:rsid w:val="00F51F8D"/>
    <w:rsid w:val="00F52802"/>
    <w:rsid w:val="00F52D79"/>
    <w:rsid w:val="00F52F47"/>
    <w:rsid w:val="00F5303E"/>
    <w:rsid w:val="00F533E4"/>
    <w:rsid w:val="00F53DEA"/>
    <w:rsid w:val="00F53E19"/>
    <w:rsid w:val="00F545FC"/>
    <w:rsid w:val="00F546B3"/>
    <w:rsid w:val="00F54910"/>
    <w:rsid w:val="00F54C8E"/>
    <w:rsid w:val="00F5573D"/>
    <w:rsid w:val="00F55755"/>
    <w:rsid w:val="00F55899"/>
    <w:rsid w:val="00F55CBA"/>
    <w:rsid w:val="00F55CC3"/>
    <w:rsid w:val="00F55E37"/>
    <w:rsid w:val="00F55F5E"/>
    <w:rsid w:val="00F55FC4"/>
    <w:rsid w:val="00F5659C"/>
    <w:rsid w:val="00F56640"/>
    <w:rsid w:val="00F56AA9"/>
    <w:rsid w:val="00F571DB"/>
    <w:rsid w:val="00F57360"/>
    <w:rsid w:val="00F57B46"/>
    <w:rsid w:val="00F600A6"/>
    <w:rsid w:val="00F60475"/>
    <w:rsid w:val="00F609F2"/>
    <w:rsid w:val="00F60D12"/>
    <w:rsid w:val="00F615ED"/>
    <w:rsid w:val="00F616C0"/>
    <w:rsid w:val="00F61A80"/>
    <w:rsid w:val="00F622B5"/>
    <w:rsid w:val="00F6231E"/>
    <w:rsid w:val="00F624B8"/>
    <w:rsid w:val="00F624E2"/>
    <w:rsid w:val="00F6262F"/>
    <w:rsid w:val="00F629E1"/>
    <w:rsid w:val="00F62D9C"/>
    <w:rsid w:val="00F62E07"/>
    <w:rsid w:val="00F63133"/>
    <w:rsid w:val="00F63178"/>
    <w:rsid w:val="00F63382"/>
    <w:rsid w:val="00F63A3E"/>
    <w:rsid w:val="00F63E97"/>
    <w:rsid w:val="00F63F67"/>
    <w:rsid w:val="00F64365"/>
    <w:rsid w:val="00F646EF"/>
    <w:rsid w:val="00F64B09"/>
    <w:rsid w:val="00F64E70"/>
    <w:rsid w:val="00F64FE2"/>
    <w:rsid w:val="00F6501E"/>
    <w:rsid w:val="00F65154"/>
    <w:rsid w:val="00F65E46"/>
    <w:rsid w:val="00F6601D"/>
    <w:rsid w:val="00F660F9"/>
    <w:rsid w:val="00F6624C"/>
    <w:rsid w:val="00F66386"/>
    <w:rsid w:val="00F667FC"/>
    <w:rsid w:val="00F66C1E"/>
    <w:rsid w:val="00F66F25"/>
    <w:rsid w:val="00F66F9B"/>
    <w:rsid w:val="00F67165"/>
    <w:rsid w:val="00F67211"/>
    <w:rsid w:val="00F672ED"/>
    <w:rsid w:val="00F673DE"/>
    <w:rsid w:val="00F67C04"/>
    <w:rsid w:val="00F7063A"/>
    <w:rsid w:val="00F70AD4"/>
    <w:rsid w:val="00F71211"/>
    <w:rsid w:val="00F71410"/>
    <w:rsid w:val="00F71705"/>
    <w:rsid w:val="00F72583"/>
    <w:rsid w:val="00F725B1"/>
    <w:rsid w:val="00F728B3"/>
    <w:rsid w:val="00F72B51"/>
    <w:rsid w:val="00F72E4A"/>
    <w:rsid w:val="00F731DB"/>
    <w:rsid w:val="00F73219"/>
    <w:rsid w:val="00F7359B"/>
    <w:rsid w:val="00F7382C"/>
    <w:rsid w:val="00F73BC3"/>
    <w:rsid w:val="00F73C93"/>
    <w:rsid w:val="00F73D50"/>
    <w:rsid w:val="00F73D7C"/>
    <w:rsid w:val="00F743A3"/>
    <w:rsid w:val="00F744F4"/>
    <w:rsid w:val="00F7476A"/>
    <w:rsid w:val="00F74971"/>
    <w:rsid w:val="00F74B49"/>
    <w:rsid w:val="00F74D5C"/>
    <w:rsid w:val="00F75A04"/>
    <w:rsid w:val="00F75B37"/>
    <w:rsid w:val="00F75D00"/>
    <w:rsid w:val="00F75EAC"/>
    <w:rsid w:val="00F7667B"/>
    <w:rsid w:val="00F766A4"/>
    <w:rsid w:val="00F769E3"/>
    <w:rsid w:val="00F76DF8"/>
    <w:rsid w:val="00F77092"/>
    <w:rsid w:val="00F772F9"/>
    <w:rsid w:val="00F774BB"/>
    <w:rsid w:val="00F77663"/>
    <w:rsid w:val="00F776B5"/>
    <w:rsid w:val="00F777FF"/>
    <w:rsid w:val="00F77844"/>
    <w:rsid w:val="00F77938"/>
    <w:rsid w:val="00F7799C"/>
    <w:rsid w:val="00F77DDD"/>
    <w:rsid w:val="00F77E31"/>
    <w:rsid w:val="00F80155"/>
    <w:rsid w:val="00F80433"/>
    <w:rsid w:val="00F80775"/>
    <w:rsid w:val="00F80A18"/>
    <w:rsid w:val="00F80ABF"/>
    <w:rsid w:val="00F8156A"/>
    <w:rsid w:val="00F81997"/>
    <w:rsid w:val="00F81D28"/>
    <w:rsid w:val="00F81D3C"/>
    <w:rsid w:val="00F81D58"/>
    <w:rsid w:val="00F81EA6"/>
    <w:rsid w:val="00F82725"/>
    <w:rsid w:val="00F82AB5"/>
    <w:rsid w:val="00F83319"/>
    <w:rsid w:val="00F83751"/>
    <w:rsid w:val="00F83BB1"/>
    <w:rsid w:val="00F842E5"/>
    <w:rsid w:val="00F84564"/>
    <w:rsid w:val="00F84C5A"/>
    <w:rsid w:val="00F84D49"/>
    <w:rsid w:val="00F8539E"/>
    <w:rsid w:val="00F858BC"/>
    <w:rsid w:val="00F858EC"/>
    <w:rsid w:val="00F85BAC"/>
    <w:rsid w:val="00F86290"/>
    <w:rsid w:val="00F86B4E"/>
    <w:rsid w:val="00F86CC3"/>
    <w:rsid w:val="00F86EE5"/>
    <w:rsid w:val="00F86FE7"/>
    <w:rsid w:val="00F8727A"/>
    <w:rsid w:val="00F87395"/>
    <w:rsid w:val="00F8776F"/>
    <w:rsid w:val="00F87BDC"/>
    <w:rsid w:val="00F87C57"/>
    <w:rsid w:val="00F87CC1"/>
    <w:rsid w:val="00F903BA"/>
    <w:rsid w:val="00F908A8"/>
    <w:rsid w:val="00F90A34"/>
    <w:rsid w:val="00F90F09"/>
    <w:rsid w:val="00F91378"/>
    <w:rsid w:val="00F914AF"/>
    <w:rsid w:val="00F915C2"/>
    <w:rsid w:val="00F924EA"/>
    <w:rsid w:val="00F92C2B"/>
    <w:rsid w:val="00F92C87"/>
    <w:rsid w:val="00F92D84"/>
    <w:rsid w:val="00F92FB4"/>
    <w:rsid w:val="00F9345B"/>
    <w:rsid w:val="00F93894"/>
    <w:rsid w:val="00F939CE"/>
    <w:rsid w:val="00F93A5F"/>
    <w:rsid w:val="00F93E2B"/>
    <w:rsid w:val="00F93F76"/>
    <w:rsid w:val="00F940A0"/>
    <w:rsid w:val="00F940C3"/>
    <w:rsid w:val="00F941AC"/>
    <w:rsid w:val="00F94283"/>
    <w:rsid w:val="00F94298"/>
    <w:rsid w:val="00F94367"/>
    <w:rsid w:val="00F94701"/>
    <w:rsid w:val="00F94CB6"/>
    <w:rsid w:val="00F95213"/>
    <w:rsid w:val="00F952DA"/>
    <w:rsid w:val="00F95327"/>
    <w:rsid w:val="00F95740"/>
    <w:rsid w:val="00F95934"/>
    <w:rsid w:val="00F95C1B"/>
    <w:rsid w:val="00F95ECE"/>
    <w:rsid w:val="00F9620D"/>
    <w:rsid w:val="00F96548"/>
    <w:rsid w:val="00F96589"/>
    <w:rsid w:val="00F96E64"/>
    <w:rsid w:val="00F96EE3"/>
    <w:rsid w:val="00F971C2"/>
    <w:rsid w:val="00F971EA"/>
    <w:rsid w:val="00F97293"/>
    <w:rsid w:val="00F97698"/>
    <w:rsid w:val="00F979B0"/>
    <w:rsid w:val="00F97A18"/>
    <w:rsid w:val="00F97C96"/>
    <w:rsid w:val="00FA0016"/>
    <w:rsid w:val="00FA02B4"/>
    <w:rsid w:val="00FA043B"/>
    <w:rsid w:val="00FA07B3"/>
    <w:rsid w:val="00FA13D5"/>
    <w:rsid w:val="00FA16B0"/>
    <w:rsid w:val="00FA1CA1"/>
    <w:rsid w:val="00FA1D22"/>
    <w:rsid w:val="00FA1D37"/>
    <w:rsid w:val="00FA1E5E"/>
    <w:rsid w:val="00FA1EDE"/>
    <w:rsid w:val="00FA1F46"/>
    <w:rsid w:val="00FA2304"/>
    <w:rsid w:val="00FA23FA"/>
    <w:rsid w:val="00FA2651"/>
    <w:rsid w:val="00FA27D2"/>
    <w:rsid w:val="00FA27F7"/>
    <w:rsid w:val="00FA2963"/>
    <w:rsid w:val="00FA2BE1"/>
    <w:rsid w:val="00FA3B3D"/>
    <w:rsid w:val="00FA3CE9"/>
    <w:rsid w:val="00FA40A3"/>
    <w:rsid w:val="00FA4373"/>
    <w:rsid w:val="00FA502E"/>
    <w:rsid w:val="00FA565C"/>
    <w:rsid w:val="00FA578D"/>
    <w:rsid w:val="00FA5997"/>
    <w:rsid w:val="00FA5E46"/>
    <w:rsid w:val="00FA5E76"/>
    <w:rsid w:val="00FA6105"/>
    <w:rsid w:val="00FA625E"/>
    <w:rsid w:val="00FA63BE"/>
    <w:rsid w:val="00FA64A6"/>
    <w:rsid w:val="00FA6AC2"/>
    <w:rsid w:val="00FA6B0A"/>
    <w:rsid w:val="00FA6B61"/>
    <w:rsid w:val="00FA6D48"/>
    <w:rsid w:val="00FA70BA"/>
    <w:rsid w:val="00FA726A"/>
    <w:rsid w:val="00FA7764"/>
    <w:rsid w:val="00FA78BD"/>
    <w:rsid w:val="00FA79C0"/>
    <w:rsid w:val="00FA7A20"/>
    <w:rsid w:val="00FA7B23"/>
    <w:rsid w:val="00FA7EA7"/>
    <w:rsid w:val="00FB015D"/>
    <w:rsid w:val="00FB0234"/>
    <w:rsid w:val="00FB0484"/>
    <w:rsid w:val="00FB05D4"/>
    <w:rsid w:val="00FB0675"/>
    <w:rsid w:val="00FB0939"/>
    <w:rsid w:val="00FB0AC5"/>
    <w:rsid w:val="00FB116F"/>
    <w:rsid w:val="00FB15D5"/>
    <w:rsid w:val="00FB1656"/>
    <w:rsid w:val="00FB180F"/>
    <w:rsid w:val="00FB1AA6"/>
    <w:rsid w:val="00FB205C"/>
    <w:rsid w:val="00FB2446"/>
    <w:rsid w:val="00FB2488"/>
    <w:rsid w:val="00FB268A"/>
    <w:rsid w:val="00FB2C91"/>
    <w:rsid w:val="00FB2D74"/>
    <w:rsid w:val="00FB2D75"/>
    <w:rsid w:val="00FB323C"/>
    <w:rsid w:val="00FB3BEF"/>
    <w:rsid w:val="00FB4364"/>
    <w:rsid w:val="00FB4E3A"/>
    <w:rsid w:val="00FB518D"/>
    <w:rsid w:val="00FB56D7"/>
    <w:rsid w:val="00FB6171"/>
    <w:rsid w:val="00FB6443"/>
    <w:rsid w:val="00FB65CB"/>
    <w:rsid w:val="00FB66D2"/>
    <w:rsid w:val="00FB6980"/>
    <w:rsid w:val="00FB6DD0"/>
    <w:rsid w:val="00FB737C"/>
    <w:rsid w:val="00FB79AA"/>
    <w:rsid w:val="00FB7F0C"/>
    <w:rsid w:val="00FB7F46"/>
    <w:rsid w:val="00FC038B"/>
    <w:rsid w:val="00FC04D5"/>
    <w:rsid w:val="00FC0D92"/>
    <w:rsid w:val="00FC0EBF"/>
    <w:rsid w:val="00FC101C"/>
    <w:rsid w:val="00FC1129"/>
    <w:rsid w:val="00FC1638"/>
    <w:rsid w:val="00FC167A"/>
    <w:rsid w:val="00FC198F"/>
    <w:rsid w:val="00FC1D4C"/>
    <w:rsid w:val="00FC1D98"/>
    <w:rsid w:val="00FC23DE"/>
    <w:rsid w:val="00FC26E3"/>
    <w:rsid w:val="00FC27FF"/>
    <w:rsid w:val="00FC28C7"/>
    <w:rsid w:val="00FC2A4E"/>
    <w:rsid w:val="00FC2C6E"/>
    <w:rsid w:val="00FC2E36"/>
    <w:rsid w:val="00FC342F"/>
    <w:rsid w:val="00FC37E0"/>
    <w:rsid w:val="00FC3C2D"/>
    <w:rsid w:val="00FC4051"/>
    <w:rsid w:val="00FC44A6"/>
    <w:rsid w:val="00FC4655"/>
    <w:rsid w:val="00FC47BC"/>
    <w:rsid w:val="00FC4806"/>
    <w:rsid w:val="00FC4ECF"/>
    <w:rsid w:val="00FC4F69"/>
    <w:rsid w:val="00FC51F5"/>
    <w:rsid w:val="00FC56DE"/>
    <w:rsid w:val="00FC5CA4"/>
    <w:rsid w:val="00FC5E65"/>
    <w:rsid w:val="00FC611F"/>
    <w:rsid w:val="00FC628E"/>
    <w:rsid w:val="00FC688D"/>
    <w:rsid w:val="00FC6ABB"/>
    <w:rsid w:val="00FC6E2A"/>
    <w:rsid w:val="00FC744E"/>
    <w:rsid w:val="00FC7943"/>
    <w:rsid w:val="00FC794A"/>
    <w:rsid w:val="00FC7A72"/>
    <w:rsid w:val="00FC7FC4"/>
    <w:rsid w:val="00FD0266"/>
    <w:rsid w:val="00FD064D"/>
    <w:rsid w:val="00FD0C13"/>
    <w:rsid w:val="00FD15D3"/>
    <w:rsid w:val="00FD189E"/>
    <w:rsid w:val="00FD18C6"/>
    <w:rsid w:val="00FD19AD"/>
    <w:rsid w:val="00FD1C9E"/>
    <w:rsid w:val="00FD21B8"/>
    <w:rsid w:val="00FD231A"/>
    <w:rsid w:val="00FD2371"/>
    <w:rsid w:val="00FD2835"/>
    <w:rsid w:val="00FD28AA"/>
    <w:rsid w:val="00FD2AD8"/>
    <w:rsid w:val="00FD2B6A"/>
    <w:rsid w:val="00FD2FCB"/>
    <w:rsid w:val="00FD3129"/>
    <w:rsid w:val="00FD332A"/>
    <w:rsid w:val="00FD33B9"/>
    <w:rsid w:val="00FD3683"/>
    <w:rsid w:val="00FD4089"/>
    <w:rsid w:val="00FD4602"/>
    <w:rsid w:val="00FD4A49"/>
    <w:rsid w:val="00FD4A64"/>
    <w:rsid w:val="00FD4BD6"/>
    <w:rsid w:val="00FD4BF8"/>
    <w:rsid w:val="00FD4E86"/>
    <w:rsid w:val="00FD5041"/>
    <w:rsid w:val="00FD541F"/>
    <w:rsid w:val="00FD5428"/>
    <w:rsid w:val="00FD5E25"/>
    <w:rsid w:val="00FD5E4E"/>
    <w:rsid w:val="00FD618C"/>
    <w:rsid w:val="00FD6B2C"/>
    <w:rsid w:val="00FD7050"/>
    <w:rsid w:val="00FD7132"/>
    <w:rsid w:val="00FD7569"/>
    <w:rsid w:val="00FD78C4"/>
    <w:rsid w:val="00FD7CD1"/>
    <w:rsid w:val="00FE0198"/>
    <w:rsid w:val="00FE0249"/>
    <w:rsid w:val="00FE039E"/>
    <w:rsid w:val="00FE043F"/>
    <w:rsid w:val="00FE0703"/>
    <w:rsid w:val="00FE115C"/>
    <w:rsid w:val="00FE1487"/>
    <w:rsid w:val="00FE14CA"/>
    <w:rsid w:val="00FE1A6E"/>
    <w:rsid w:val="00FE1BDA"/>
    <w:rsid w:val="00FE1D02"/>
    <w:rsid w:val="00FE228A"/>
    <w:rsid w:val="00FE2311"/>
    <w:rsid w:val="00FE24A5"/>
    <w:rsid w:val="00FE289E"/>
    <w:rsid w:val="00FE299D"/>
    <w:rsid w:val="00FE29D5"/>
    <w:rsid w:val="00FE2AE8"/>
    <w:rsid w:val="00FE33B3"/>
    <w:rsid w:val="00FE3516"/>
    <w:rsid w:val="00FE36C8"/>
    <w:rsid w:val="00FE3745"/>
    <w:rsid w:val="00FE3EFD"/>
    <w:rsid w:val="00FE4982"/>
    <w:rsid w:val="00FE4E62"/>
    <w:rsid w:val="00FE505D"/>
    <w:rsid w:val="00FE53F8"/>
    <w:rsid w:val="00FE5680"/>
    <w:rsid w:val="00FE5A70"/>
    <w:rsid w:val="00FE5BBD"/>
    <w:rsid w:val="00FE5BD1"/>
    <w:rsid w:val="00FE5C75"/>
    <w:rsid w:val="00FE5EA6"/>
    <w:rsid w:val="00FE62D9"/>
    <w:rsid w:val="00FE682C"/>
    <w:rsid w:val="00FE68AF"/>
    <w:rsid w:val="00FE6E5F"/>
    <w:rsid w:val="00FE6ED0"/>
    <w:rsid w:val="00FE71F0"/>
    <w:rsid w:val="00FE7392"/>
    <w:rsid w:val="00FE7654"/>
    <w:rsid w:val="00FE77B0"/>
    <w:rsid w:val="00FE7869"/>
    <w:rsid w:val="00FE792A"/>
    <w:rsid w:val="00FE7BFE"/>
    <w:rsid w:val="00FE7FB4"/>
    <w:rsid w:val="00FF00E4"/>
    <w:rsid w:val="00FF024A"/>
    <w:rsid w:val="00FF0331"/>
    <w:rsid w:val="00FF04DC"/>
    <w:rsid w:val="00FF0752"/>
    <w:rsid w:val="00FF0A48"/>
    <w:rsid w:val="00FF0AA8"/>
    <w:rsid w:val="00FF0CEF"/>
    <w:rsid w:val="00FF1887"/>
    <w:rsid w:val="00FF1CBE"/>
    <w:rsid w:val="00FF211C"/>
    <w:rsid w:val="00FF2938"/>
    <w:rsid w:val="00FF2B39"/>
    <w:rsid w:val="00FF2CF3"/>
    <w:rsid w:val="00FF2D26"/>
    <w:rsid w:val="00FF337E"/>
    <w:rsid w:val="00FF3874"/>
    <w:rsid w:val="00FF3914"/>
    <w:rsid w:val="00FF4225"/>
    <w:rsid w:val="00FF44BB"/>
    <w:rsid w:val="00FF4D0F"/>
    <w:rsid w:val="00FF51F1"/>
    <w:rsid w:val="00FF525E"/>
    <w:rsid w:val="00FF5B76"/>
    <w:rsid w:val="00FF5C67"/>
    <w:rsid w:val="00FF6902"/>
    <w:rsid w:val="00FF6957"/>
    <w:rsid w:val="00FF6D80"/>
    <w:rsid w:val="00FF6FED"/>
    <w:rsid w:val="00FF70EC"/>
    <w:rsid w:val="00FF757C"/>
    <w:rsid w:val="00FF76AC"/>
    <w:rsid w:val="00FF7840"/>
    <w:rsid w:val="00FF7853"/>
    <w:rsid w:val="00FF7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6,#ff9,#9cf,#cfc,#ddd,#f8f8f8,#ff6"/>
    </o:shapedefaults>
    <o:shapelayout v:ext="edit">
      <o:idmap v:ext="edit" data="1"/>
    </o:shapelayout>
  </w:shapeDefaults>
  <w:decimalSymbol w:val="."/>
  <w:listSeparator w:val=","/>
  <w15:docId w15:val="{82133B4B-9BB3-40CA-9754-45E4E327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5D0"/>
    <w:pPr>
      <w:jc w:val="both"/>
    </w:pPr>
    <w:rPr>
      <w:rFonts w:ascii="UT Sans" w:hAnsi="UT Sans"/>
    </w:rPr>
  </w:style>
  <w:style w:type="paragraph" w:styleId="Heading1">
    <w:name w:val="heading 1"/>
    <w:aliases w:val="head 1,head 11,head 12,head 13,目次タイトル"/>
    <w:basedOn w:val="Normal"/>
    <w:next w:val="Normal"/>
    <w:link w:val="Heading1Char"/>
    <w:uiPriority w:val="9"/>
    <w:qFormat/>
    <w:rsid w:val="00FA6B6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A2B"/>
    <w:pPr>
      <w:keepNext/>
      <w:keepLines/>
      <w:numPr>
        <w:ilvl w:val="1"/>
        <w:numId w:val="3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92A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92A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92A"/>
    <w:pPr>
      <w:keepNext/>
      <w:keepLines/>
      <w:numPr>
        <w:ilvl w:val="4"/>
        <w:numId w:val="3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92A"/>
    <w:pPr>
      <w:keepNext/>
      <w:keepLines/>
      <w:numPr>
        <w:ilvl w:val="5"/>
        <w:numId w:val="3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092A"/>
    <w:pPr>
      <w:keepNext/>
      <w:keepLines/>
      <w:numPr>
        <w:ilvl w:val="6"/>
        <w:numId w:val="3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092A"/>
    <w:pPr>
      <w:keepNext/>
      <w:keepLines/>
      <w:numPr>
        <w:ilvl w:val="7"/>
        <w:numId w:val="3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092A"/>
    <w:pPr>
      <w:keepNext/>
      <w:keepLines/>
      <w:numPr>
        <w:ilvl w:val="8"/>
        <w:numId w:val="3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,head 11 Char,head 12 Char,head 13 Char,目次タイトル Char"/>
    <w:basedOn w:val="DefaultParagraphFont"/>
    <w:link w:val="Heading1"/>
    <w:uiPriority w:val="9"/>
    <w:rsid w:val="00FA6B61"/>
    <w:rPr>
      <w:rFonts w:ascii="UT Sans" w:eastAsiaTheme="majorEastAsia" w:hAnsi="UT Sans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6A2B"/>
    <w:rPr>
      <w:rFonts w:ascii="UT Sans" w:eastAsiaTheme="majorEastAsia" w:hAnsi="UT Sans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092A"/>
    <w:rPr>
      <w:rFonts w:ascii="UT Sans" w:eastAsiaTheme="majorEastAsia" w:hAnsi="UT Sans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D092A"/>
    <w:rPr>
      <w:rFonts w:ascii="UT Sans" w:eastAsiaTheme="majorEastAsia" w:hAnsi="UT Sans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D092A"/>
    <w:rPr>
      <w:rFonts w:ascii="UT Sans" w:eastAsiaTheme="majorEastAsia" w:hAnsi="UT Sans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092A"/>
    <w:rPr>
      <w:rFonts w:ascii="UT Sans" w:eastAsiaTheme="majorEastAsia" w:hAnsi="UT Sans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2D092A"/>
    <w:rPr>
      <w:rFonts w:ascii="UT Sans" w:eastAsiaTheme="majorEastAsia" w:hAnsi="UT Sans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D092A"/>
    <w:rPr>
      <w:rFonts w:ascii="UT Sans" w:eastAsiaTheme="majorEastAsia" w:hAnsi="UT Sans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D092A"/>
    <w:rPr>
      <w:rFonts w:ascii="UT Sans" w:eastAsiaTheme="majorEastAsia" w:hAnsi="UT Sans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5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5ED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65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5ED"/>
    <w:rPr>
      <w:rFonts w:eastAsia="Times New Roman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D092A"/>
    <w:pPr>
      <w:spacing w:after="0" w:line="240" w:lineRule="auto"/>
      <w:contextualSpacing/>
    </w:pPr>
    <w:rPr>
      <w:rFonts w:eastAsiaTheme="majorEastAsia" w:cstheme="majorBidi"/>
      <w:color w:val="000000" w:themeColor="tex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2A"/>
    <w:rPr>
      <w:rFonts w:eastAsiaTheme="majorEastAsia" w:cstheme="majorBidi"/>
      <w:color w:val="000000" w:themeColor="text1"/>
      <w:sz w:val="7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349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A6B61"/>
    <w:pPr>
      <w:tabs>
        <w:tab w:val="left" w:pos="440"/>
        <w:tab w:val="right" w:leader="dot" w:pos="9072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EB65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5ED"/>
    <w:pPr>
      <w:spacing w:before="100" w:beforeAutospacing="1" w:after="119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B65ED"/>
    <w:rPr>
      <w:rFonts w:eastAsia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1">
    <w:name w:val="Light List1"/>
    <w:basedOn w:val="TableNormal"/>
    <w:uiPriority w:val="61"/>
    <w:rsid w:val="00EB65ED"/>
    <w:rPr>
      <w:rFonts w:eastAsia="Times New Roman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EB65ED"/>
    <w:pPr>
      <w:tabs>
        <w:tab w:val="left" w:pos="880"/>
        <w:tab w:val="right" w:leader="dot" w:pos="9072"/>
      </w:tabs>
      <w:spacing w:after="100"/>
      <w:ind w:left="220"/>
    </w:pPr>
  </w:style>
  <w:style w:type="paragraph" w:customStyle="1" w:styleId="Interface">
    <w:name w:val="Interface"/>
    <w:basedOn w:val="Normal"/>
    <w:rsid w:val="00EB65ED"/>
    <w:pPr>
      <w:widowControl w:val="0"/>
      <w:suppressAutoHyphens/>
      <w:spacing w:line="240" w:lineRule="auto"/>
    </w:pPr>
    <w:rPr>
      <w:rFonts w:ascii="Times New Roman" w:eastAsia="Lucida Sans Unicode" w:hAnsi="Times New Roman"/>
      <w:i/>
      <w:iCs/>
      <w:color w:val="008080"/>
      <w:lang w:eastAsia="he-IL" w:bidi="he-IL"/>
    </w:rPr>
  </w:style>
  <w:style w:type="paragraph" w:customStyle="1" w:styleId="Normaldot">
    <w:name w:val="Normal dot"/>
    <w:basedOn w:val="Normal"/>
    <w:rsid w:val="00EB65ED"/>
    <w:pPr>
      <w:numPr>
        <w:numId w:val="1"/>
      </w:numPr>
      <w:spacing w:before="120" w:line="240" w:lineRule="auto"/>
      <w:ind w:right="720"/>
    </w:pPr>
    <w:rPr>
      <w:rFonts w:ascii="Verdana" w:hAnsi="Verdana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EB65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ED"/>
    <w:rPr>
      <w:rFonts w:ascii="Tahoma" w:eastAsia="Times New Roman" w:hAnsi="Tahoma" w:cs="Tahoma"/>
      <w:sz w:val="16"/>
      <w:szCs w:val="16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9A6C10"/>
    <w:pPr>
      <w:ind w:left="440"/>
    </w:pPr>
  </w:style>
  <w:style w:type="paragraph" w:styleId="Caption">
    <w:name w:val="caption"/>
    <w:aliases w:val="캡션 Char Char Char,캡션 Char Char Char Char Char,캡션 Char Char Char Char,캡션 Char Char"/>
    <w:basedOn w:val="Normal"/>
    <w:next w:val="Normal"/>
    <w:link w:val="CaptionChar"/>
    <w:uiPriority w:val="35"/>
    <w:unhideWhenUsed/>
    <w:qFormat/>
    <w:rsid w:val="00F81D3C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aliases w:val="캡션 Char Char Char Char1,캡션 Char Char Char Char Char Char,캡션 Char Char Char Char Char1,캡션 Char Char Char1"/>
    <w:basedOn w:val="DefaultParagraphFont"/>
    <w:link w:val="Caption"/>
    <w:uiPriority w:val="35"/>
    <w:rsid w:val="00F81D3C"/>
    <w:rPr>
      <w:rFonts w:ascii="UT Sans" w:hAnsi="UT Sans"/>
      <w:i/>
      <w:iCs/>
      <w:color w:val="1F497D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6C3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6C37"/>
    <w:rPr>
      <w:rFonts w:ascii="Tahoma" w:eastAsia="Times New Roman" w:hAnsi="Tahoma" w:cs="Tahoma"/>
      <w:sz w:val="16"/>
      <w:szCs w:val="16"/>
      <w:lang w:bidi="en-US"/>
    </w:rPr>
  </w:style>
  <w:style w:type="paragraph" w:styleId="PlainText">
    <w:name w:val="Plain Text"/>
    <w:basedOn w:val="Normal"/>
    <w:link w:val="PlainTextChar"/>
    <w:uiPriority w:val="99"/>
    <w:unhideWhenUsed/>
    <w:qFormat/>
    <w:rsid w:val="00FA6B61"/>
    <w:pPr>
      <w:spacing w:after="0" w:line="240" w:lineRule="auto"/>
      <w:jc w:val="left"/>
    </w:pPr>
    <w:rPr>
      <w:rFonts w:ascii="Courier New" w:eastAsia="Calibri" w:hAnsi="Courier New"/>
      <w:sz w:val="1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B61"/>
    <w:rPr>
      <w:rFonts w:ascii="Courier New" w:eastAsia="Calibri" w:hAnsi="Courier New"/>
      <w:sz w:val="16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AA7C8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7470"/>
    <w:pPr>
      <w:numPr>
        <w:numId w:val="2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E110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2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29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29BE"/>
    <w:rPr>
      <w:rFonts w:eastAsia="Times New Roman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3F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3FF"/>
    <w:rPr>
      <w:rFonts w:eastAsia="Times New Roman"/>
      <w:b/>
      <w:bCs/>
      <w:lang w:bidi="en-US"/>
    </w:rPr>
  </w:style>
  <w:style w:type="paragraph" w:styleId="NoSpacing">
    <w:name w:val="No Spacing"/>
    <w:link w:val="NoSpacingChar"/>
    <w:uiPriority w:val="1"/>
    <w:qFormat/>
    <w:rsid w:val="006349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6F13"/>
  </w:style>
  <w:style w:type="table" w:customStyle="1" w:styleId="LightList-Accent12">
    <w:name w:val="Light List - Accent 12"/>
    <w:basedOn w:val="TableNormal"/>
    <w:uiPriority w:val="61"/>
    <w:rsid w:val="00FD71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D09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D09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490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490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49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49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0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49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490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49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9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490A"/>
    <w:rPr>
      <w:b w:val="0"/>
      <w:bCs w:val="0"/>
      <w:smallCaps/>
      <w:spacing w:val="5"/>
    </w:rPr>
  </w:style>
  <w:style w:type="paragraph" w:customStyle="1" w:styleId="Default">
    <w:name w:val="Default"/>
    <w:rsid w:val="009B16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ja-JP"/>
    </w:rPr>
  </w:style>
  <w:style w:type="table" w:customStyle="1" w:styleId="TableValues">
    <w:name w:val="Table Values"/>
    <w:basedOn w:val="TableGrid"/>
    <w:rsid w:val="00505DAB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IE" w:eastAsia="en-IE" w:bidi="ar-SA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3B3B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6C349D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C349D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C349D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C349D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C349D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C349D"/>
    <w:pPr>
      <w:spacing w:after="100" w:line="276" w:lineRule="auto"/>
      <w:ind w:left="1760"/>
    </w:pPr>
  </w:style>
  <w:style w:type="paragraph" w:styleId="Revision">
    <w:name w:val="Revision"/>
    <w:hidden/>
    <w:uiPriority w:val="99"/>
    <w:semiHidden/>
    <w:rsid w:val="000B61EE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19DE"/>
  </w:style>
  <w:style w:type="character" w:customStyle="1" w:styleId="apple-converted-space">
    <w:name w:val="apple-converted-space"/>
    <w:basedOn w:val="DefaultParagraphFont"/>
    <w:rsid w:val="009A2410"/>
  </w:style>
  <w:style w:type="character" w:styleId="FollowedHyperlink">
    <w:name w:val="FollowedHyperlink"/>
    <w:basedOn w:val="DefaultParagraphFont"/>
    <w:uiPriority w:val="99"/>
    <w:semiHidden/>
    <w:unhideWhenUsed/>
    <w:rsid w:val="00AA153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D247C0"/>
    <w:pPr>
      <w:spacing w:after="120" w:line="240" w:lineRule="auto"/>
      <w:jc w:val="left"/>
    </w:pPr>
    <w:rPr>
      <w:rFonts w:ascii="Times New Roman" w:eastAsia="PMingLiU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rsid w:val="00D247C0"/>
    <w:rPr>
      <w:rFonts w:ascii="Times New Roman" w:eastAsia="PMingLiU" w:hAnsi="Times New Roman" w:cs="Times New Roman"/>
      <w:sz w:val="24"/>
      <w:szCs w:val="24"/>
      <w:lang w:val="ro-RO"/>
    </w:rPr>
  </w:style>
  <w:style w:type="character" w:customStyle="1" w:styleId="a-size-large">
    <w:name w:val="a-size-large"/>
    <w:basedOn w:val="DefaultParagraphFont"/>
    <w:rsid w:val="006F17E6"/>
  </w:style>
  <w:style w:type="character" w:customStyle="1" w:styleId="a-size-medium">
    <w:name w:val="a-size-medium"/>
    <w:basedOn w:val="DefaultParagraphFont"/>
    <w:rsid w:val="006F17E6"/>
  </w:style>
  <w:style w:type="character" w:customStyle="1" w:styleId="a-declarative">
    <w:name w:val="a-declarative"/>
    <w:basedOn w:val="DefaultParagraphFont"/>
    <w:rsid w:val="006F17E6"/>
  </w:style>
  <w:style w:type="character" w:customStyle="1" w:styleId="a-color-secondary">
    <w:name w:val="a-color-secondary"/>
    <w:basedOn w:val="DefaultParagraphFont"/>
    <w:rsid w:val="006F17E6"/>
  </w:style>
  <w:style w:type="character" w:customStyle="1" w:styleId="reviewcounttextlinkedhistogram">
    <w:name w:val="reviewcounttextlinkedhistogram"/>
    <w:basedOn w:val="DefaultParagraphFont"/>
    <w:rsid w:val="006F17E6"/>
  </w:style>
  <w:style w:type="character" w:customStyle="1" w:styleId="a-icon-alt">
    <w:name w:val="a-icon-alt"/>
    <w:basedOn w:val="DefaultParagraphFont"/>
    <w:rsid w:val="006F17E6"/>
  </w:style>
  <w:style w:type="character" w:customStyle="1" w:styleId="a-size-base">
    <w:name w:val="a-size-base"/>
    <w:basedOn w:val="DefaultParagraphFont"/>
    <w:rsid w:val="006F17E6"/>
  </w:style>
  <w:style w:type="character" w:customStyle="1" w:styleId="a-size-extra-large">
    <w:name w:val="a-size-extra-large"/>
    <w:basedOn w:val="DefaultParagraphFont"/>
    <w:rsid w:val="0019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6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85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1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2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hyperlink" Target="https://images-na.ssl-images-amazon.com/images/I/515CAPVEAuL._SX346_BO1,204,203,200_.jpg" TargetMode="External"/><Relationship Id="rId39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Drawing2.vsdx"/><Relationship Id="rId25" Type="http://schemas.openxmlformats.org/officeDocument/2006/relationships/hyperlink" Target="https://rti.etf.bg.ac.rs/rti/ir3ppk/materijali/VM_the_best_method.pdf" TargetMode="External"/><Relationship Id="rId33" Type="http://schemas.openxmlformats.org/officeDocument/2006/relationships/image" Target="media/image11.jpeg"/><Relationship Id="rId38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https://scholar.google.ro" TargetMode="External"/><Relationship Id="rId29" Type="http://schemas.openxmlformats.org/officeDocument/2006/relationships/footer" Target="footer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rti.etf.bg.ac.rs/rti/ir3ppk/materijali/VM_a_good_method.pdf" TargetMode="External"/><Relationship Id="rId32" Type="http://schemas.openxmlformats.org/officeDocument/2006/relationships/hyperlink" Target="https://www.stereolabs.com/zed/" TargetMode="External"/><Relationship Id="rId37" Type="http://schemas.openxmlformats.org/officeDocument/2006/relationships/footer" Target="footer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hyperlink" Target="https://en.wikipedia.org/wiki/Digital_image_processing" TargetMode="External"/><Relationship Id="rId30" Type="http://schemas.openxmlformats.org/officeDocument/2006/relationships/header" Target="header4.xml"/><Relationship Id="rId35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vs\PrjNINA\NINA\docs\FotoNation%20Templat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B85BE-627F-46E2-8BE7-6574895F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FotoNation Template document</Template>
  <TotalTime>45</TotalTime>
  <Pages>13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Efectul razelor de lună asupra galoșilor de gumă</vt:lpstr>
    </vt:vector>
  </TitlesOfParts>
  <Company>FotoNation</Company>
  <LinksUpToDate>false</LinksUpToDate>
  <CharactersWithSpaces>14507</CharactersWithSpaces>
  <SharedDoc>false</SharedDoc>
  <HLinks>
    <vt:vector size="186" baseType="variant"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_Toc300078249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_Toc300078248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_Toc300078247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_Toc300078246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_Toc300078245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_Toc300078244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_Toc300078243</vt:lpwstr>
      </vt:variant>
      <vt:variant>
        <vt:i4>1769526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_Toc300078242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_Toc300078241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_Toc300078240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_Toc300078239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_Toc300078238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_Toc300078237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_Toc300078236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_Toc300078235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_Toc300078234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_Toc300078233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_Toc300078232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_Toc300078231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_Toc300078230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_Toc300078229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_Toc300078228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_Toc300078227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_Toc300078226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_Toc300078225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_Toc300078224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_Toc300078223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_Toc300078222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_Toc300078221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_Toc300078220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_Toc300078219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Efectul razelor de lună asupra galoșilor de gumă</dc:title>
  <dc:subject/>
  <dc:creator>Dan NICULA</dc:creator>
  <cp:keywords/>
  <dc:description/>
  <cp:lastModifiedBy>Dan Nicula (Contractor)</cp:lastModifiedBy>
  <cp:revision>5</cp:revision>
  <cp:lastPrinted>2018-04-03T09:54:00Z</cp:lastPrinted>
  <dcterms:created xsi:type="dcterms:W3CDTF">2018-05-04T13:43:00Z</dcterms:created>
  <dcterms:modified xsi:type="dcterms:W3CDTF">2018-05-04T14:28:00Z</dcterms:modified>
  <cp:category>Project name</cp:category>
</cp:coreProperties>
</file>